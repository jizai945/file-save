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3000"/>
        <w:gridCol w:w="3379"/>
        <w:gridCol w:w="1061"/>
        <w:gridCol w:w="1207"/>
      </w:tblGrid>
      <w:tr w:rsidR="00E3044B" w:rsidRPr="00E3044B" w14:paraId="31BA6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 w:val="restart"/>
            <w:vAlign w:val="center"/>
          </w:tcPr>
          <w:p w14:paraId="4E00737A" w14:textId="71CF6D23" w:rsidR="00E3044B" w:rsidRPr="00E3044B" w:rsidRDefault="00CF445E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</w:rPr>
              <w:t>普</w:t>
            </w:r>
            <w:proofErr w:type="gramStart"/>
            <w:r>
              <w:rPr>
                <w:rFonts w:ascii="Times New Roman" w:hAnsi="Times New Roman" w:hint="eastAsia"/>
                <w:b/>
                <w:kern w:val="0"/>
                <w:sz w:val="24"/>
              </w:rPr>
              <w:t>渡科技</w:t>
            </w:r>
            <w:proofErr w:type="gramEnd"/>
            <w:r w:rsidR="00E3044B" w:rsidRPr="00E3044B">
              <w:rPr>
                <w:rFonts w:ascii="Times New Roman" w:hAnsi="Times New Roman" w:hint="eastAsia"/>
                <w:b/>
                <w:kern w:val="0"/>
                <w:sz w:val="24"/>
              </w:rPr>
              <w:t>有限公司</w:t>
            </w:r>
            <w:r w:rsidR="00E3044B" w:rsidRPr="00E3044B">
              <w:rPr>
                <w:rFonts w:ascii="Times New Roman" w:hAnsi="Times New Roman"/>
                <w:b/>
                <w:kern w:val="0"/>
                <w:sz w:val="24"/>
              </w:rPr>
              <w:t xml:space="preserve"> </w:t>
            </w:r>
          </w:p>
        </w:tc>
        <w:tc>
          <w:tcPr>
            <w:tcW w:w="3379" w:type="dxa"/>
          </w:tcPr>
          <w:p w14:paraId="025ADC93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技术</w:t>
            </w: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/</w:t>
            </w: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平台名称</w:t>
            </w:r>
          </w:p>
        </w:tc>
        <w:tc>
          <w:tcPr>
            <w:tcW w:w="2268" w:type="dxa"/>
            <w:gridSpan w:val="2"/>
          </w:tcPr>
          <w:p w14:paraId="72CCB14A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密级</w:t>
            </w:r>
          </w:p>
        </w:tc>
      </w:tr>
      <w:tr w:rsidR="00E3044B" w:rsidRPr="00E3044B" w14:paraId="41583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56D24657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</w:p>
        </w:tc>
        <w:tc>
          <w:tcPr>
            <w:tcW w:w="3379" w:type="dxa"/>
          </w:tcPr>
          <w:p w14:paraId="5BE14A7A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 w:hint="eastAsia"/>
                <w:b/>
                <w:kern w:val="0"/>
                <w:sz w:val="24"/>
              </w:rPr>
            </w:pPr>
          </w:p>
        </w:tc>
        <w:tc>
          <w:tcPr>
            <w:tcW w:w="2268" w:type="dxa"/>
            <w:gridSpan w:val="2"/>
          </w:tcPr>
          <w:p w14:paraId="6CF3001C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</w:p>
        </w:tc>
      </w:tr>
      <w:tr w:rsidR="00E3044B" w:rsidRPr="00E3044B" w14:paraId="28B68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6F71BFF8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</w:p>
        </w:tc>
        <w:tc>
          <w:tcPr>
            <w:tcW w:w="4440" w:type="dxa"/>
            <w:gridSpan w:val="2"/>
          </w:tcPr>
          <w:p w14:paraId="79DE6D73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 w:firstLineChars="350" w:firstLine="843"/>
              <w:rPr>
                <w:rFonts w:ascii="Times New Roman" w:hAnsi="Times New Roman" w:hint="eastAsia"/>
                <w:b/>
                <w:kern w:val="0"/>
                <w:sz w:val="24"/>
              </w:rPr>
            </w:pP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技术</w:t>
            </w: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/</w:t>
            </w: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平台版本：</w:t>
            </w:r>
          </w:p>
        </w:tc>
        <w:tc>
          <w:tcPr>
            <w:tcW w:w="1207" w:type="dxa"/>
            <w:vAlign w:val="center"/>
          </w:tcPr>
          <w:p w14:paraId="6519C565" w14:textId="77777777" w:rsidR="00E3044B" w:rsidRPr="00E3044B" w:rsidRDefault="00E3044B" w:rsidP="00E3044B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kern w:val="0"/>
                <w:sz w:val="24"/>
              </w:rPr>
            </w:pP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共</w:t>
            </w:r>
            <w:r w:rsidRPr="00E3044B">
              <w:rPr>
                <w:rFonts w:ascii="Times New Roman" w:hAnsi="Times New Roman"/>
                <w:b/>
                <w:kern w:val="0"/>
                <w:sz w:val="24"/>
              </w:rPr>
              <w:fldChar w:fldCharType="begin"/>
            </w:r>
            <w:r w:rsidRPr="00E3044B">
              <w:rPr>
                <w:rFonts w:ascii="Times New Roman" w:hAnsi="Times New Roman"/>
                <w:b/>
                <w:kern w:val="0"/>
                <w:sz w:val="24"/>
              </w:rPr>
              <w:instrText xml:space="preserve"> NUMPAGES   \* MERGEFORMAT </w:instrText>
            </w:r>
            <w:r w:rsidRPr="00E3044B">
              <w:rPr>
                <w:rFonts w:ascii="Times New Roman" w:hAnsi="Times New Roman"/>
                <w:b/>
                <w:kern w:val="0"/>
                <w:sz w:val="24"/>
              </w:rPr>
              <w:fldChar w:fldCharType="separate"/>
            </w:r>
            <w:r w:rsidR="00CF445E">
              <w:rPr>
                <w:rFonts w:ascii="Times New Roman" w:hAnsi="Times New Roman"/>
                <w:b/>
                <w:noProof/>
                <w:kern w:val="0"/>
                <w:sz w:val="24"/>
              </w:rPr>
              <w:t>2</w:t>
            </w:r>
            <w:r w:rsidRPr="00E3044B">
              <w:rPr>
                <w:rFonts w:ascii="Times New Roman" w:hAnsi="Times New Roman"/>
                <w:b/>
                <w:kern w:val="0"/>
                <w:sz w:val="24"/>
              </w:rPr>
              <w:fldChar w:fldCharType="end"/>
            </w:r>
            <w:r w:rsidRPr="00E3044B">
              <w:rPr>
                <w:rFonts w:ascii="Times New Roman" w:hAnsi="Times New Roman" w:hint="eastAsia"/>
                <w:b/>
                <w:kern w:val="0"/>
                <w:sz w:val="24"/>
              </w:rPr>
              <w:t>页</w:t>
            </w:r>
          </w:p>
        </w:tc>
      </w:tr>
    </w:tbl>
    <w:p w14:paraId="7E6BEB8F" w14:textId="77777777" w:rsidR="00A94EB0" w:rsidRDefault="00A94EB0" w:rsidP="00A94EB0">
      <w:pPr>
        <w:pStyle w:val="ad"/>
        <w:rPr>
          <w:rFonts w:hint="eastAsia"/>
        </w:rPr>
      </w:pPr>
    </w:p>
    <w:p w14:paraId="0D38BC39" w14:textId="77777777" w:rsidR="004D37C2" w:rsidRDefault="004D37C2" w:rsidP="00A94EB0">
      <w:pPr>
        <w:pStyle w:val="ad"/>
        <w:rPr>
          <w:rFonts w:hint="eastAsia"/>
        </w:rPr>
      </w:pPr>
    </w:p>
    <w:p w14:paraId="54998024" w14:textId="77777777" w:rsidR="00A94EB0" w:rsidRDefault="00A94EB0" w:rsidP="00A94EB0">
      <w:pPr>
        <w:pStyle w:val="ad"/>
        <w:rPr>
          <w:rFonts w:hint="eastAsia"/>
        </w:rPr>
      </w:pPr>
    </w:p>
    <w:p w14:paraId="1FD5D014" w14:textId="77777777" w:rsidR="00A94EB0" w:rsidRDefault="00A94EB0" w:rsidP="00A94EB0">
      <w:pPr>
        <w:pStyle w:val="ad"/>
        <w:rPr>
          <w:rFonts w:hint="eastAsia"/>
        </w:rPr>
      </w:pPr>
    </w:p>
    <w:p w14:paraId="689C516D" w14:textId="77777777" w:rsidR="00725098" w:rsidRPr="00A94EB0" w:rsidRDefault="00C75891" w:rsidP="00A94EB0">
      <w:pPr>
        <w:pStyle w:val="ad"/>
        <w:rPr>
          <w:rFonts w:hint="eastAsia"/>
        </w:rPr>
      </w:pPr>
      <w:r>
        <w:rPr>
          <w:rFonts w:hint="eastAsia"/>
        </w:rPr>
        <w:t>XXX</w:t>
      </w:r>
      <w:r w:rsidR="00026B82" w:rsidRPr="00A94EB0">
        <w:rPr>
          <w:rFonts w:hint="eastAsia"/>
        </w:rPr>
        <w:t>迁移</w:t>
      </w:r>
      <w:r w:rsidR="007979B0">
        <w:rPr>
          <w:rFonts w:hint="eastAsia"/>
        </w:rPr>
        <w:t>策略与</w:t>
      </w:r>
      <w:r w:rsidR="00026B82" w:rsidRPr="00A94EB0">
        <w:rPr>
          <w:rFonts w:hint="eastAsia"/>
        </w:rPr>
        <w:t>计划</w:t>
      </w:r>
    </w:p>
    <w:p w14:paraId="4FECAB59" w14:textId="77777777" w:rsidR="00725098" w:rsidRDefault="00725098">
      <w:pPr>
        <w:rPr>
          <w:rFonts w:hint="eastAsia"/>
        </w:rPr>
      </w:pPr>
    </w:p>
    <w:p w14:paraId="45764CA0" w14:textId="77777777" w:rsidR="00725098" w:rsidRDefault="00725098">
      <w:pPr>
        <w:rPr>
          <w:rFonts w:hint="eastAsia"/>
        </w:rPr>
      </w:pPr>
    </w:p>
    <w:p w14:paraId="6666610D" w14:textId="77777777" w:rsidR="00725098" w:rsidRDefault="00725098">
      <w:pPr>
        <w:rPr>
          <w:rFonts w:hint="eastAsia"/>
        </w:rPr>
      </w:pPr>
    </w:p>
    <w:p w14:paraId="00A62224" w14:textId="77777777" w:rsidR="00725098" w:rsidRDefault="00725098"/>
    <w:p w14:paraId="00788092" w14:textId="77777777" w:rsidR="004D0DA4" w:rsidRDefault="004D0DA4"/>
    <w:p w14:paraId="29E90B14" w14:textId="77777777" w:rsidR="00725098" w:rsidRPr="006233D7" w:rsidRDefault="00725098"/>
    <w:tbl>
      <w:tblPr>
        <w:tblW w:w="4669" w:type="pct"/>
        <w:jc w:val="center"/>
        <w:tblLayout w:type="fixed"/>
        <w:tblLook w:val="0000" w:firstRow="0" w:lastRow="0" w:firstColumn="0" w:lastColumn="0" w:noHBand="0" w:noVBand="0"/>
      </w:tblPr>
      <w:tblGrid>
        <w:gridCol w:w="1615"/>
        <w:gridCol w:w="2997"/>
        <w:gridCol w:w="1101"/>
        <w:gridCol w:w="2439"/>
      </w:tblGrid>
      <w:tr w:rsidR="00725098" w:rsidRPr="00FE0991" w14:paraId="64AAFE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B96B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  <w:r w:rsidRPr="00FE0991">
              <w:rPr>
                <w:rFonts w:hint="eastAsia"/>
                <w:sz w:val="24"/>
              </w:rPr>
              <w:t>拟制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88236F" w14:textId="77777777" w:rsidR="00725098" w:rsidRPr="00FE0991" w:rsidRDefault="00725098">
            <w:pPr>
              <w:pStyle w:val="TableText0"/>
              <w:rPr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44E96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  <w:r w:rsidRPr="00FE0991">
              <w:rPr>
                <w:rFonts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07B4AD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</w:p>
        </w:tc>
      </w:tr>
      <w:tr w:rsidR="00725098" w:rsidRPr="00FE0991" w14:paraId="74504F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A1F87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  <w:r w:rsidRPr="00FE0991">
              <w:rPr>
                <w:rFonts w:hint="eastAsia"/>
                <w:sz w:val="24"/>
              </w:rPr>
              <w:t>审核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98333E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2AA03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  <w:r w:rsidRPr="00FE0991">
              <w:rPr>
                <w:rFonts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97122C9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</w:p>
        </w:tc>
      </w:tr>
      <w:tr w:rsidR="00725098" w:rsidRPr="00FE0991" w14:paraId="6CB866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498C4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  <w:r w:rsidRPr="00FE0991">
              <w:rPr>
                <w:rFonts w:hint="eastAsia"/>
                <w:sz w:val="24"/>
              </w:rPr>
              <w:t>批准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9357C21" w14:textId="77777777" w:rsidR="00725098" w:rsidRPr="00FE0991" w:rsidRDefault="00725098">
            <w:pPr>
              <w:pStyle w:val="TableText0"/>
              <w:rPr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7F186" w14:textId="77777777" w:rsidR="00725098" w:rsidRPr="00FE0991" w:rsidRDefault="00725098">
            <w:pPr>
              <w:pStyle w:val="TableText0"/>
              <w:rPr>
                <w:rFonts w:hint="eastAsia"/>
                <w:sz w:val="24"/>
              </w:rPr>
            </w:pPr>
            <w:r w:rsidRPr="00FE0991">
              <w:rPr>
                <w:rFonts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429A555" w14:textId="77777777" w:rsidR="00725098" w:rsidRPr="00FE0991" w:rsidRDefault="00725098">
            <w:pPr>
              <w:pStyle w:val="TableText0"/>
              <w:rPr>
                <w:sz w:val="24"/>
              </w:rPr>
            </w:pPr>
          </w:p>
        </w:tc>
      </w:tr>
    </w:tbl>
    <w:p w14:paraId="79506828" w14:textId="77777777" w:rsidR="00725098" w:rsidRDefault="00725098" w:rsidP="00A94EB0">
      <w:pPr>
        <w:pStyle w:val="afb"/>
        <w:rPr>
          <w:rFonts w:hint="eastAsia"/>
        </w:rPr>
      </w:pPr>
    </w:p>
    <w:p w14:paraId="1CB8C83C" w14:textId="77777777" w:rsidR="00725098" w:rsidRDefault="00725098" w:rsidP="00A94EB0">
      <w:pPr>
        <w:pStyle w:val="afb"/>
        <w:rPr>
          <w:rFonts w:hint="eastAsia"/>
        </w:rPr>
      </w:pPr>
    </w:p>
    <w:p w14:paraId="77E66974" w14:textId="77777777" w:rsidR="00725098" w:rsidRDefault="00725098" w:rsidP="00A94EB0">
      <w:pPr>
        <w:pStyle w:val="afb"/>
        <w:rPr>
          <w:rFonts w:hint="eastAsia"/>
        </w:rPr>
      </w:pPr>
    </w:p>
    <w:p w14:paraId="5D68882A" w14:textId="77777777" w:rsidR="00C75891" w:rsidRDefault="00C75891" w:rsidP="00A94EB0">
      <w:pPr>
        <w:pStyle w:val="afb"/>
        <w:rPr>
          <w:rFonts w:hint="eastAsia"/>
        </w:rPr>
      </w:pPr>
    </w:p>
    <w:p w14:paraId="0E3CAB5F" w14:textId="6FF26BAF" w:rsidR="00725098" w:rsidRDefault="00725098" w:rsidP="00C75891">
      <w:pPr>
        <w:pStyle w:val="afb"/>
        <w:ind w:leftChars="0" w:left="0" w:firstLineChars="0" w:firstLine="0"/>
      </w:pPr>
    </w:p>
    <w:p w14:paraId="48871582" w14:textId="1F99BACB" w:rsidR="00725098" w:rsidRDefault="00CF445E">
      <w:pPr>
        <w:pStyle w:val="a9"/>
      </w:pPr>
      <w:r>
        <w:rPr>
          <w:rFonts w:hint="eastAsia"/>
          <w:lang w:val="fr-FR"/>
        </w:rPr>
        <w:t>普</w:t>
      </w:r>
      <w:proofErr w:type="gramStart"/>
      <w:r>
        <w:rPr>
          <w:rFonts w:hint="eastAsia"/>
          <w:lang w:val="fr-FR"/>
        </w:rPr>
        <w:t>渡科技</w:t>
      </w:r>
      <w:proofErr w:type="gramEnd"/>
      <w:r w:rsidR="00725098">
        <w:rPr>
          <w:rFonts w:hint="eastAsia"/>
          <w:lang w:val="fr-FR"/>
        </w:rPr>
        <w:t>有限公司</w:t>
      </w:r>
    </w:p>
    <w:p w14:paraId="0150E656" w14:textId="77777777" w:rsidR="001E7025" w:rsidRPr="001E7025" w:rsidRDefault="00725098" w:rsidP="001E7025">
      <w:pPr>
        <w:pStyle w:val="af6"/>
        <w:outlineLvl w:val="1"/>
        <w:rPr>
          <w:rFonts w:ascii="黑体" w:hAnsi="Times New Roman"/>
          <w:kern w:val="0"/>
          <w:sz w:val="30"/>
        </w:rPr>
      </w:pPr>
      <w:r>
        <w:br w:type="page"/>
      </w:r>
      <w:bookmarkStart w:id="0" w:name="_Toc121052494"/>
      <w:bookmarkStart w:id="1" w:name="_Toc121907771"/>
      <w:bookmarkStart w:id="2" w:name="_Toc121907946"/>
      <w:bookmarkStart w:id="3" w:name="_Toc129176970"/>
      <w:r w:rsidR="001E7025" w:rsidRPr="001E7025">
        <w:rPr>
          <w:rFonts w:ascii="黑体" w:hAnsi="Times New Roman" w:hint="eastAsia"/>
          <w:kern w:val="0"/>
          <w:sz w:val="30"/>
        </w:rPr>
        <w:lastRenderedPageBreak/>
        <w:t>修订记录</w:t>
      </w:r>
      <w:bookmarkEnd w:id="0"/>
      <w:bookmarkEnd w:id="1"/>
      <w:bookmarkEnd w:id="2"/>
      <w:bookmarkEnd w:id="3"/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8"/>
        <w:gridCol w:w="844"/>
        <w:gridCol w:w="662"/>
        <w:gridCol w:w="821"/>
        <w:gridCol w:w="3561"/>
        <w:gridCol w:w="1828"/>
      </w:tblGrid>
      <w:tr w:rsidR="001E7025" w:rsidRPr="001E7025" w14:paraId="19977528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1702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b/>
                <w:kern w:val="0"/>
                <w:sz w:val="21"/>
                <w:szCs w:val="21"/>
              </w:rPr>
            </w:pPr>
            <w:r w:rsidRPr="001E7025">
              <w:rPr>
                <w:rFonts w:hint="eastAsia"/>
                <w:b/>
                <w:kern w:val="0"/>
                <w:sz w:val="21"/>
                <w:szCs w:val="21"/>
              </w:rPr>
              <w:t>日期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C7030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b/>
                <w:kern w:val="0"/>
                <w:sz w:val="21"/>
                <w:szCs w:val="21"/>
              </w:rPr>
            </w:pPr>
            <w:r w:rsidRPr="001E7025">
              <w:rPr>
                <w:rFonts w:hint="eastAsia"/>
                <w:b/>
                <w:kern w:val="0"/>
                <w:sz w:val="21"/>
                <w:szCs w:val="21"/>
              </w:rPr>
              <w:t>修订</w:t>
            </w:r>
            <w:r w:rsidRPr="001E7025">
              <w:rPr>
                <w:b/>
                <w:kern w:val="0"/>
                <w:sz w:val="21"/>
                <w:szCs w:val="21"/>
              </w:rPr>
              <w:br/>
            </w:r>
            <w:r w:rsidRPr="001E7025">
              <w:rPr>
                <w:rFonts w:hint="eastAsia"/>
                <w:b/>
                <w:kern w:val="0"/>
                <w:sz w:val="21"/>
                <w:szCs w:val="21"/>
              </w:rPr>
              <w:t>版本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892DB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  <w:t>CR</w:t>
            </w:r>
            <w:r w:rsidRPr="001E7025">
              <w:rPr>
                <w:rFonts w:ascii="Times New Roman" w:hAnsi="Times New Roman" w:hint="eastAsia"/>
                <w:b/>
                <w:bCs/>
                <w:kern w:val="0"/>
                <w:sz w:val="21"/>
                <w:szCs w:val="21"/>
              </w:rPr>
              <w:t>号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9A3D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b/>
                <w:bCs/>
                <w:kern w:val="0"/>
                <w:sz w:val="21"/>
                <w:szCs w:val="21"/>
              </w:rPr>
              <w:t>修改</w:t>
            </w:r>
            <w:r w:rsidRPr="001E7025"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  <w:br/>
            </w:r>
            <w:r w:rsidRPr="001E7025">
              <w:rPr>
                <w:rFonts w:ascii="Times New Roman" w:hAnsi="Times New Roman" w:hint="eastAsia"/>
                <w:b/>
                <w:bCs/>
                <w:kern w:val="0"/>
                <w:sz w:val="21"/>
                <w:szCs w:val="21"/>
              </w:rPr>
              <w:t>章节</w:t>
            </w: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7DA9B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b/>
                <w:kern w:val="0"/>
                <w:sz w:val="21"/>
                <w:szCs w:val="21"/>
              </w:rPr>
            </w:pPr>
            <w:r w:rsidRPr="001E7025">
              <w:rPr>
                <w:rFonts w:hint="eastAsia"/>
                <w:b/>
                <w:kern w:val="0"/>
                <w:sz w:val="21"/>
                <w:szCs w:val="21"/>
              </w:rPr>
              <w:t>修改描述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568F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b/>
                <w:kern w:val="0"/>
                <w:sz w:val="21"/>
                <w:szCs w:val="21"/>
              </w:rPr>
            </w:pPr>
            <w:r w:rsidRPr="001E7025">
              <w:rPr>
                <w:rFonts w:hint="eastAsia"/>
                <w:b/>
                <w:kern w:val="0"/>
                <w:sz w:val="21"/>
                <w:szCs w:val="21"/>
              </w:rPr>
              <w:t>作者</w:t>
            </w:r>
          </w:p>
        </w:tc>
      </w:tr>
      <w:tr w:rsidR="001E7025" w:rsidRPr="001E7025" w14:paraId="63A8287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644C3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8"/>
                <w:attr w:name="IsLunarDate" w:val="False"/>
                <w:attr w:name="IsROCDate" w:val="False"/>
              </w:smartTagPr>
              <w:r w:rsidRPr="001E7025">
                <w:rPr>
                  <w:rFonts w:ascii="Times New Roman" w:hAnsi="Times New Roman"/>
                  <w:kern w:val="0"/>
                  <w:sz w:val="21"/>
                  <w:szCs w:val="21"/>
                </w:rPr>
                <w:t>200</w:t>
              </w:r>
              <w:r>
                <w:rPr>
                  <w:rFonts w:ascii="Times New Roman" w:hAnsi="Times New Roman" w:hint="eastAsia"/>
                  <w:kern w:val="0"/>
                  <w:sz w:val="21"/>
                  <w:szCs w:val="21"/>
                </w:rPr>
                <w:t>6</w:t>
              </w:r>
              <w:r w:rsidRPr="001E7025">
                <w:rPr>
                  <w:rFonts w:ascii="Times New Roman" w:hAnsi="Times New Roman"/>
                  <w:kern w:val="0"/>
                  <w:sz w:val="21"/>
                  <w:szCs w:val="21"/>
                </w:rPr>
                <w:t>-0</w:t>
              </w:r>
              <w:r>
                <w:rPr>
                  <w:rFonts w:ascii="Times New Roman" w:hAnsi="Times New Roman" w:hint="eastAsia"/>
                  <w:kern w:val="0"/>
                  <w:sz w:val="21"/>
                  <w:szCs w:val="21"/>
                </w:rPr>
                <w:t>5</w:t>
              </w:r>
              <w:r w:rsidRPr="001E7025">
                <w:rPr>
                  <w:rFonts w:ascii="Times New Roman" w:hAnsi="Times New Roman"/>
                  <w:kern w:val="0"/>
                  <w:sz w:val="21"/>
                  <w:szCs w:val="21"/>
                </w:rPr>
                <w:t>-08</w:t>
              </w:r>
            </w:smartTag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E6BF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1.00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91B89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20AD8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E386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初稿完成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6A76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作者名</w:t>
            </w:r>
          </w:p>
        </w:tc>
      </w:tr>
      <w:tr w:rsidR="001E7025" w:rsidRPr="001E7025" w14:paraId="47D2858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24C015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E9CC95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1.01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A39A1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1DCF6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x.x.x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</w:t>
            </w:r>
            <w:proofErr w:type="gram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8C6E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修改</w:t>
            </w: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1B26213E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20D613BA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4FBF95FE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1FCC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作者名</w:t>
            </w:r>
          </w:p>
        </w:tc>
      </w:tr>
      <w:tr w:rsidR="001E7025" w:rsidRPr="001E7025" w14:paraId="357A881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58D977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9B9321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83E37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AD07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x.x.x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</w:t>
            </w:r>
            <w:proofErr w:type="gram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D8B5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修改</w:t>
            </w: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05F77891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01D8F9DE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7BF66D0C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2566E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作者名</w:t>
            </w:r>
          </w:p>
        </w:tc>
      </w:tr>
      <w:tr w:rsidR="001E7025" w:rsidRPr="001E7025" w14:paraId="0E8D303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48552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B6AE3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66FA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3680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69063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DEF2C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  <w:tr w:rsidR="001E7025" w:rsidRPr="001E7025" w14:paraId="030831B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A7E3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89D9D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1.02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343F7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097D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x.x.x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</w:t>
            </w:r>
            <w:proofErr w:type="gram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FC113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修改</w:t>
            </w: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0DDEC661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366D2DDD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15853AB9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90F7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作者名</w:t>
            </w:r>
          </w:p>
        </w:tc>
      </w:tr>
      <w:tr w:rsidR="001E7025" w:rsidRPr="001E7025" w14:paraId="64901CB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72498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……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DE7F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……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81AE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ADE5A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2358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……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E287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……</w:t>
            </w:r>
          </w:p>
        </w:tc>
      </w:tr>
      <w:tr w:rsidR="001E7025" w:rsidRPr="001E7025" w14:paraId="4DECE80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ABC513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B41CC7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2.00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0E4F3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BEBE8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x.x.x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</w:t>
            </w:r>
            <w:proofErr w:type="gram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614E0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修改</w:t>
            </w: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3DCB96F0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466A4C8E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Xxx</w:t>
            </w:r>
          </w:p>
          <w:p w14:paraId="7707B57B" w14:textId="77777777" w:rsidR="001E7025" w:rsidRPr="001E7025" w:rsidRDefault="001E7025" w:rsidP="001E7025">
            <w:pPr>
              <w:widowControl w:val="0"/>
              <w:tabs>
                <w:tab w:val="decimal" w:pos="0"/>
              </w:tabs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A1DF9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kern w:val="0"/>
                <w:sz w:val="21"/>
                <w:szCs w:val="21"/>
              </w:rPr>
              <w:t>作者名</w:t>
            </w:r>
          </w:p>
        </w:tc>
      </w:tr>
      <w:tr w:rsidR="001E7025" w:rsidRPr="001E7025" w14:paraId="01DFA0A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8EE150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668271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14BA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2D7B8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A97DF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FA51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  <w:tr w:rsidR="001E7025" w:rsidRPr="001E7025" w14:paraId="2B0E4A3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45D0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A3547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A0D0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81200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73395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2D40F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</w:tbl>
    <w:p w14:paraId="5E432408" w14:textId="77777777" w:rsidR="001E7025" w:rsidRPr="001E7025" w:rsidRDefault="001E7025" w:rsidP="001E7025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黑体" w:eastAsia="黑体" w:hAnsi="Times New Roman" w:hint="eastAsia"/>
          <w:kern w:val="0"/>
          <w:sz w:val="36"/>
        </w:rPr>
      </w:pPr>
    </w:p>
    <w:p w14:paraId="50CA3C3E" w14:textId="77777777" w:rsidR="001E7025" w:rsidRPr="001E7025" w:rsidRDefault="001E7025" w:rsidP="001E7025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黑体" w:eastAsia="黑体" w:hAnsi="Times New Roman" w:hint="eastAsia"/>
          <w:kern w:val="0"/>
          <w:sz w:val="32"/>
        </w:rPr>
      </w:pPr>
      <w:r w:rsidRPr="001E7025">
        <w:rPr>
          <w:rFonts w:ascii="黑体" w:eastAsia="黑体" w:hAnsi="Times New Roman" w:hint="eastAsia"/>
          <w:kern w:val="0"/>
          <w:sz w:val="32"/>
        </w:rPr>
        <w:t>分发记录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35"/>
        <w:gridCol w:w="5561"/>
        <w:gridCol w:w="2318"/>
      </w:tblGrid>
      <w:tr w:rsidR="001E7025" w:rsidRPr="001E7025" w14:paraId="487AA40D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60198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  <w:t>No.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813B6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b/>
                <w:bCs/>
                <w:kern w:val="0"/>
                <w:sz w:val="21"/>
                <w:szCs w:val="21"/>
              </w:rPr>
              <w:t>持有者和角色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911BE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 w:hint="eastAsia"/>
                <w:b/>
                <w:bCs/>
                <w:kern w:val="0"/>
                <w:sz w:val="21"/>
                <w:szCs w:val="21"/>
              </w:rPr>
              <w:t>分发日期</w:t>
            </w:r>
          </w:p>
        </w:tc>
      </w:tr>
      <w:tr w:rsidR="001E7025" w:rsidRPr="001E7025" w14:paraId="3FF794D4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474A5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A352" w14:textId="77777777" w:rsidR="001E7025" w:rsidRPr="001E7025" w:rsidRDefault="001E7025" w:rsidP="001E7025">
            <w:pPr>
              <w:keepNext/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</w:rPr>
            </w:pPr>
            <w:r w:rsidRPr="001E7025">
              <w:rPr>
                <w:rFonts w:ascii="Times New Roman" w:hAnsi="Times New Roman"/>
                <w:kern w:val="0"/>
              </w:rPr>
              <w:t>&lt;</w:t>
            </w:r>
            <w:r w:rsidRPr="001E7025">
              <w:rPr>
                <w:rFonts w:ascii="Times New Roman" w:hAnsi="Times New Roman" w:hint="eastAsia"/>
                <w:kern w:val="0"/>
              </w:rPr>
              <w:t>开发代表</w:t>
            </w:r>
            <w:r w:rsidRPr="001E7025">
              <w:rPr>
                <w:rFonts w:ascii="Times New Roman" w:hAnsi="Times New Roman"/>
                <w:kern w:val="0"/>
              </w:rPr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88A2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</w:tr>
      <w:tr w:rsidR="001E7025" w:rsidRPr="001E7025" w14:paraId="29D267FB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56B06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78F23" w14:textId="77777777" w:rsidR="001E7025" w:rsidRPr="001E7025" w:rsidRDefault="001E7025" w:rsidP="001E7025">
            <w:pPr>
              <w:keepNext/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</w:rPr>
            </w:pPr>
            <w:r w:rsidRPr="001E7025">
              <w:rPr>
                <w:rFonts w:ascii="Times New Roman" w:hAnsi="Times New Roman"/>
                <w:kern w:val="0"/>
              </w:rPr>
              <w:t>&lt; SE</w:t>
            </w:r>
            <w:proofErr w:type="gramStart"/>
            <w:r w:rsidRPr="001E7025">
              <w:rPr>
                <w:rFonts w:ascii="Times New Roman" w:hAnsi="Times New Roman" w:hint="eastAsia"/>
                <w:kern w:val="0"/>
              </w:rPr>
              <w:t>扩展组</w:t>
            </w:r>
            <w:proofErr w:type="gramEnd"/>
            <w:r w:rsidRPr="001E7025">
              <w:rPr>
                <w:rFonts w:ascii="Times New Roman" w:hAnsi="Times New Roman" w:hint="eastAsia"/>
                <w:kern w:val="0"/>
              </w:rPr>
              <w:t>成员</w:t>
            </w:r>
            <w:r w:rsidRPr="001E7025">
              <w:rPr>
                <w:rFonts w:ascii="Times New Roman" w:hAnsi="Times New Roman"/>
                <w:kern w:val="0"/>
              </w:rPr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AEFE9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</w:tr>
      <w:tr w:rsidR="001E7025" w:rsidRPr="001E7025" w14:paraId="635F7F23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D3B7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4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5CA8D" w14:textId="77777777" w:rsidR="001E7025" w:rsidRPr="001E7025" w:rsidRDefault="001E7025" w:rsidP="001E7025">
            <w:pPr>
              <w:keepNext/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</w:rPr>
            </w:pPr>
            <w:r w:rsidRPr="001E7025">
              <w:rPr>
                <w:rFonts w:ascii="Times New Roman" w:hAnsi="Times New Roman"/>
                <w:kern w:val="0"/>
              </w:rPr>
              <w:t>&lt;</w:t>
            </w:r>
            <w:r w:rsidRPr="001E7025">
              <w:rPr>
                <w:rFonts w:ascii="Times New Roman" w:hAnsi="Times New Roman" w:hint="eastAsia"/>
                <w:kern w:val="0"/>
              </w:rPr>
              <w:t>其它</w:t>
            </w:r>
            <w:r w:rsidRPr="001E7025">
              <w:rPr>
                <w:rFonts w:ascii="Times New Roman" w:hAnsi="Times New Roman"/>
                <w:kern w:val="0"/>
              </w:rPr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87078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</w:tr>
      <w:tr w:rsidR="001E7025" w:rsidRPr="001E7025" w14:paraId="50993C53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D4FDC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D8535" w14:textId="77777777" w:rsidR="001E7025" w:rsidRPr="001E7025" w:rsidRDefault="001E7025" w:rsidP="001E7025">
            <w:pPr>
              <w:keepNext/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lef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3DBD" w14:textId="77777777" w:rsidR="001E7025" w:rsidRPr="001E7025" w:rsidRDefault="001E7025" w:rsidP="001E7025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left"/>
              <w:rPr>
                <w:rFonts w:ascii="Times New Roman" w:hAnsi="Times New Roman"/>
                <w:kern w:val="0"/>
                <w:sz w:val="21"/>
                <w:szCs w:val="21"/>
              </w:rPr>
            </w:pPr>
            <w:proofErr w:type="spellStart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yyyy</w:t>
            </w:r>
            <w:proofErr w:type="spellEnd"/>
            <w:r w:rsidRPr="001E7025">
              <w:rPr>
                <w:rFonts w:ascii="Times New Roman" w:hAnsi="Times New Roman"/>
                <w:kern w:val="0"/>
                <w:sz w:val="21"/>
                <w:szCs w:val="21"/>
              </w:rPr>
              <w:t>-mm-dd</w:t>
            </w:r>
          </w:p>
        </w:tc>
      </w:tr>
    </w:tbl>
    <w:p w14:paraId="21AC0CA1" w14:textId="77777777" w:rsidR="001E7025" w:rsidRPr="001E7025" w:rsidRDefault="001E7025" w:rsidP="001E7025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Times New Roman" w:hAnsi="Times New Roman" w:hint="eastAsia"/>
          <w:kern w:val="0"/>
        </w:rPr>
      </w:pPr>
    </w:p>
    <w:p w14:paraId="606D3E93" w14:textId="77777777" w:rsidR="00725098" w:rsidRDefault="00282FBB">
      <w:pPr>
        <w:pStyle w:val="TOCHeading"/>
        <w:rPr>
          <w:rFonts w:hint="eastAsia"/>
        </w:rPr>
      </w:pPr>
      <w:r>
        <w:br w:type="page"/>
      </w:r>
      <w:r w:rsidR="00725098">
        <w:rPr>
          <w:rFonts w:hint="eastAsia"/>
        </w:rPr>
        <w:lastRenderedPageBreak/>
        <w:t>目录</w:t>
      </w:r>
    </w:p>
    <w:p w14:paraId="5A066F2F" w14:textId="77777777" w:rsidR="00282FBB" w:rsidRPr="00282FBB" w:rsidRDefault="00B72D97">
      <w:pPr>
        <w:pStyle w:val="21"/>
        <w:rPr>
          <w:rFonts w:ascii="Times New Roman" w:hAnsi="Times New Roman" w:hint="eastAsia"/>
          <w:kern w:val="2"/>
          <w:sz w:val="21"/>
          <w:szCs w:val="24"/>
        </w:rPr>
      </w:pPr>
      <w:r w:rsidRPr="00282FBB">
        <w:fldChar w:fldCharType="begin"/>
      </w:r>
      <w:r w:rsidRPr="00282FBB">
        <w:instrText xml:space="preserve"> TOC \o "1-3" \h \z \u </w:instrText>
      </w:r>
      <w:r w:rsidRPr="00282FBB">
        <w:fldChar w:fldCharType="separate"/>
      </w:r>
    </w:p>
    <w:p w14:paraId="43E4397D" w14:textId="77777777" w:rsidR="00282FBB" w:rsidRPr="00282FBB" w:rsidRDefault="00282FBB">
      <w:pPr>
        <w:pStyle w:val="10"/>
        <w:tabs>
          <w:tab w:val="left" w:pos="420"/>
        </w:tabs>
        <w:rPr>
          <w:rFonts w:ascii="宋体" w:eastAsia="宋体" w:hAnsi="宋体"/>
          <w:b w:val="0"/>
          <w:kern w:val="2"/>
          <w:sz w:val="28"/>
          <w:szCs w:val="24"/>
        </w:rPr>
      </w:pPr>
      <w:hyperlink w:anchor="_Toc129176973" w:history="1">
        <w:r w:rsidRPr="00282FBB">
          <w:rPr>
            <w:rStyle w:val="afd"/>
            <w:rFonts w:ascii="宋体" w:eastAsia="宋体" w:hAnsi="宋体"/>
            <w:b w:val="0"/>
            <w:sz w:val="24"/>
          </w:rPr>
          <w:t>1</w:t>
        </w:r>
        <w:r w:rsidRPr="00282FBB">
          <w:rPr>
            <w:rStyle w:val="afd"/>
            <w:rFonts w:ascii="宋体" w:eastAsia="宋体" w:hAnsi="宋体" w:hint="eastAsia"/>
            <w:b w:val="0"/>
            <w:sz w:val="24"/>
          </w:rPr>
          <w:t>目的</w:t>
        </w:r>
        <w:r w:rsidRPr="00282FBB">
          <w:rPr>
            <w:rFonts w:ascii="宋体" w:eastAsia="宋体" w:hAnsi="宋体"/>
            <w:b w:val="0"/>
            <w:webHidden/>
            <w:sz w:val="24"/>
          </w:rPr>
          <w:tab/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begin"/>
        </w:r>
        <w:r w:rsidRPr="00282FBB">
          <w:rPr>
            <w:rFonts w:ascii="宋体" w:eastAsia="宋体" w:hAnsi="宋体"/>
            <w:b w:val="0"/>
            <w:webHidden/>
            <w:sz w:val="24"/>
          </w:rPr>
          <w:instrText xml:space="preserve"> PAGEREF _Toc129176973 \h </w:instrText>
        </w:r>
        <w:r w:rsidRPr="00282FBB">
          <w:rPr>
            <w:rFonts w:ascii="宋体" w:eastAsia="宋体" w:hAnsi="宋体"/>
            <w:b w:val="0"/>
            <w:sz w:val="24"/>
          </w:rPr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separate"/>
        </w:r>
        <w:r w:rsidRPr="00282FBB">
          <w:rPr>
            <w:rFonts w:ascii="宋体" w:eastAsia="宋体" w:hAnsi="宋体"/>
            <w:b w:val="0"/>
            <w:webHidden/>
            <w:sz w:val="24"/>
          </w:rPr>
          <w:t>5</w:t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end"/>
        </w:r>
      </w:hyperlink>
    </w:p>
    <w:p w14:paraId="257E3AF7" w14:textId="77777777" w:rsidR="00282FBB" w:rsidRPr="00282FBB" w:rsidRDefault="00282FBB">
      <w:pPr>
        <w:pStyle w:val="10"/>
        <w:tabs>
          <w:tab w:val="left" w:pos="420"/>
        </w:tabs>
        <w:rPr>
          <w:rFonts w:ascii="宋体" w:eastAsia="宋体" w:hAnsi="宋体"/>
          <w:b w:val="0"/>
          <w:kern w:val="2"/>
          <w:sz w:val="28"/>
          <w:szCs w:val="24"/>
        </w:rPr>
      </w:pPr>
      <w:hyperlink w:anchor="_Toc129176974" w:history="1">
        <w:r w:rsidRPr="00282FBB">
          <w:rPr>
            <w:rStyle w:val="afd"/>
            <w:rFonts w:ascii="宋体" w:eastAsia="宋体" w:hAnsi="宋体"/>
            <w:b w:val="0"/>
            <w:sz w:val="24"/>
          </w:rPr>
          <w:t>2</w:t>
        </w:r>
        <w:r w:rsidRPr="00282FBB">
          <w:rPr>
            <w:rStyle w:val="afd"/>
            <w:rFonts w:ascii="宋体" w:eastAsia="宋体" w:hAnsi="宋体" w:hint="eastAsia"/>
            <w:b w:val="0"/>
            <w:sz w:val="24"/>
          </w:rPr>
          <w:t>范围</w:t>
        </w:r>
        <w:r w:rsidRPr="00282FBB">
          <w:rPr>
            <w:rFonts w:ascii="宋体" w:eastAsia="宋体" w:hAnsi="宋体"/>
            <w:b w:val="0"/>
            <w:webHidden/>
            <w:sz w:val="24"/>
          </w:rPr>
          <w:tab/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begin"/>
        </w:r>
        <w:r w:rsidRPr="00282FBB">
          <w:rPr>
            <w:rFonts w:ascii="宋体" w:eastAsia="宋体" w:hAnsi="宋体"/>
            <w:b w:val="0"/>
            <w:webHidden/>
            <w:sz w:val="24"/>
          </w:rPr>
          <w:instrText xml:space="preserve"> PAGEREF _Toc129176974 \h </w:instrText>
        </w:r>
        <w:r w:rsidRPr="00282FBB">
          <w:rPr>
            <w:rFonts w:ascii="宋体" w:eastAsia="宋体" w:hAnsi="宋体"/>
            <w:b w:val="0"/>
            <w:sz w:val="24"/>
          </w:rPr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separate"/>
        </w:r>
        <w:r w:rsidRPr="00282FBB">
          <w:rPr>
            <w:rFonts w:ascii="宋体" w:eastAsia="宋体" w:hAnsi="宋体"/>
            <w:b w:val="0"/>
            <w:webHidden/>
            <w:sz w:val="24"/>
          </w:rPr>
          <w:t>5</w:t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end"/>
        </w:r>
      </w:hyperlink>
    </w:p>
    <w:p w14:paraId="76A8E54D" w14:textId="77777777" w:rsidR="00282FBB" w:rsidRPr="00282FBB" w:rsidRDefault="00282FBB">
      <w:pPr>
        <w:pStyle w:val="10"/>
        <w:tabs>
          <w:tab w:val="left" w:pos="420"/>
        </w:tabs>
        <w:rPr>
          <w:rFonts w:ascii="宋体" w:eastAsia="宋体" w:hAnsi="宋体"/>
          <w:b w:val="0"/>
          <w:kern w:val="2"/>
          <w:sz w:val="28"/>
          <w:szCs w:val="24"/>
        </w:rPr>
      </w:pPr>
      <w:hyperlink w:anchor="_Toc129176975" w:history="1">
        <w:r w:rsidRPr="00282FBB">
          <w:rPr>
            <w:rStyle w:val="afd"/>
            <w:rFonts w:ascii="宋体" w:eastAsia="宋体" w:hAnsi="宋体"/>
            <w:b w:val="0"/>
            <w:sz w:val="24"/>
          </w:rPr>
          <w:t>3</w:t>
        </w:r>
        <w:r w:rsidRPr="00282FBB">
          <w:rPr>
            <w:rStyle w:val="afd"/>
            <w:rFonts w:ascii="宋体" w:eastAsia="宋体" w:hAnsi="宋体" w:hint="eastAsia"/>
            <w:b w:val="0"/>
            <w:sz w:val="24"/>
          </w:rPr>
          <w:t>迁移策略</w:t>
        </w:r>
        <w:r w:rsidRPr="00282FBB">
          <w:rPr>
            <w:rFonts w:ascii="宋体" w:eastAsia="宋体" w:hAnsi="宋体"/>
            <w:b w:val="0"/>
            <w:webHidden/>
            <w:sz w:val="24"/>
          </w:rPr>
          <w:tab/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begin"/>
        </w:r>
        <w:r w:rsidRPr="00282FBB">
          <w:rPr>
            <w:rFonts w:ascii="宋体" w:eastAsia="宋体" w:hAnsi="宋体"/>
            <w:b w:val="0"/>
            <w:webHidden/>
            <w:sz w:val="24"/>
          </w:rPr>
          <w:instrText xml:space="preserve"> PAGEREF _Toc129176975 \h </w:instrText>
        </w:r>
        <w:r w:rsidRPr="00282FBB">
          <w:rPr>
            <w:rFonts w:ascii="宋体" w:eastAsia="宋体" w:hAnsi="宋体"/>
            <w:b w:val="0"/>
            <w:sz w:val="24"/>
          </w:rPr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separate"/>
        </w:r>
        <w:r w:rsidRPr="00282FBB">
          <w:rPr>
            <w:rFonts w:ascii="宋体" w:eastAsia="宋体" w:hAnsi="宋体"/>
            <w:b w:val="0"/>
            <w:webHidden/>
            <w:sz w:val="24"/>
          </w:rPr>
          <w:t>5</w:t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end"/>
        </w:r>
      </w:hyperlink>
    </w:p>
    <w:p w14:paraId="4871B76E" w14:textId="77777777" w:rsidR="00282FBB" w:rsidRPr="00282FBB" w:rsidRDefault="00282FBB">
      <w:pPr>
        <w:pStyle w:val="10"/>
        <w:tabs>
          <w:tab w:val="left" w:pos="420"/>
        </w:tabs>
        <w:rPr>
          <w:rFonts w:ascii="宋体" w:eastAsia="宋体" w:hAnsi="宋体"/>
          <w:b w:val="0"/>
          <w:kern w:val="2"/>
          <w:sz w:val="28"/>
          <w:szCs w:val="24"/>
        </w:rPr>
      </w:pPr>
      <w:hyperlink w:anchor="_Toc129176976" w:history="1">
        <w:r w:rsidRPr="00282FBB">
          <w:rPr>
            <w:rStyle w:val="afd"/>
            <w:rFonts w:ascii="宋体" w:eastAsia="宋体" w:hAnsi="宋体"/>
            <w:b w:val="0"/>
            <w:sz w:val="24"/>
          </w:rPr>
          <w:t>4</w:t>
        </w:r>
        <w:r w:rsidRPr="00282FBB">
          <w:rPr>
            <w:rStyle w:val="afd"/>
            <w:rFonts w:ascii="宋体" w:eastAsia="宋体" w:hAnsi="宋体" w:hint="eastAsia"/>
            <w:b w:val="0"/>
            <w:bCs/>
            <w:sz w:val="24"/>
          </w:rPr>
          <w:t>迁移计划</w:t>
        </w:r>
        <w:r w:rsidRPr="00282FBB">
          <w:rPr>
            <w:rFonts w:ascii="宋体" w:eastAsia="宋体" w:hAnsi="宋体"/>
            <w:b w:val="0"/>
            <w:webHidden/>
            <w:sz w:val="24"/>
          </w:rPr>
          <w:tab/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begin"/>
        </w:r>
        <w:r w:rsidRPr="00282FBB">
          <w:rPr>
            <w:rFonts w:ascii="宋体" w:eastAsia="宋体" w:hAnsi="宋体"/>
            <w:b w:val="0"/>
            <w:webHidden/>
            <w:sz w:val="24"/>
          </w:rPr>
          <w:instrText xml:space="preserve"> PAGEREF _Toc129176976 \h </w:instrText>
        </w:r>
        <w:r w:rsidRPr="00282FBB">
          <w:rPr>
            <w:rFonts w:ascii="宋体" w:eastAsia="宋体" w:hAnsi="宋体"/>
            <w:b w:val="0"/>
            <w:sz w:val="24"/>
          </w:rPr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separate"/>
        </w:r>
        <w:r w:rsidRPr="00282FBB">
          <w:rPr>
            <w:rFonts w:ascii="宋体" w:eastAsia="宋体" w:hAnsi="宋体"/>
            <w:b w:val="0"/>
            <w:webHidden/>
            <w:sz w:val="24"/>
          </w:rPr>
          <w:t>5</w:t>
        </w:r>
        <w:r w:rsidRPr="00282FBB">
          <w:rPr>
            <w:rFonts w:ascii="宋体" w:eastAsia="宋体" w:hAnsi="宋体"/>
            <w:b w:val="0"/>
            <w:webHidden/>
            <w:sz w:val="24"/>
          </w:rPr>
          <w:fldChar w:fldCharType="end"/>
        </w:r>
      </w:hyperlink>
    </w:p>
    <w:p w14:paraId="4D96C58F" w14:textId="77777777" w:rsidR="00282FBB" w:rsidRPr="00282FBB" w:rsidRDefault="00282FBB">
      <w:pPr>
        <w:pStyle w:val="21"/>
        <w:tabs>
          <w:tab w:val="left" w:pos="1260"/>
        </w:tabs>
        <w:rPr>
          <w:rFonts w:ascii="Times New Roman" w:hAnsi="Times New Roman"/>
          <w:kern w:val="2"/>
          <w:sz w:val="22"/>
          <w:szCs w:val="24"/>
        </w:rPr>
      </w:pPr>
      <w:hyperlink w:anchor="_Toc129176977" w:history="1">
        <w:r w:rsidRPr="00282FBB">
          <w:rPr>
            <w:rStyle w:val="afd"/>
            <w:sz w:val="21"/>
          </w:rPr>
          <w:t>4.1</w:t>
        </w:r>
        <w:r w:rsidRPr="00282FBB">
          <w:rPr>
            <w:rStyle w:val="afd"/>
            <w:rFonts w:hint="eastAsia"/>
            <w:sz w:val="21"/>
          </w:rPr>
          <w:t>用户</w:t>
        </w:r>
        <w:r w:rsidRPr="00282FBB">
          <w:rPr>
            <w:rStyle w:val="afd"/>
            <w:sz w:val="21"/>
          </w:rPr>
          <w:t>PDT</w:t>
        </w:r>
        <w:r w:rsidRPr="00282FBB">
          <w:rPr>
            <w:rStyle w:val="afd"/>
            <w:rFonts w:hint="eastAsia"/>
            <w:sz w:val="21"/>
          </w:rPr>
          <w:t>的关键里程碑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_Toc129176977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5</w:t>
        </w:r>
        <w:r w:rsidRPr="00282FBB">
          <w:rPr>
            <w:webHidden/>
            <w:sz w:val="21"/>
          </w:rPr>
          <w:fldChar w:fldCharType="end"/>
        </w:r>
      </w:hyperlink>
    </w:p>
    <w:p w14:paraId="2C25ED8B" w14:textId="77777777" w:rsidR="00282FBB" w:rsidRPr="00282FBB" w:rsidRDefault="00282FBB">
      <w:pPr>
        <w:pStyle w:val="21"/>
        <w:tabs>
          <w:tab w:val="left" w:pos="1260"/>
        </w:tabs>
        <w:rPr>
          <w:rFonts w:ascii="Times New Roman" w:hAnsi="Times New Roman"/>
          <w:kern w:val="2"/>
          <w:sz w:val="22"/>
          <w:szCs w:val="24"/>
        </w:rPr>
      </w:pPr>
      <w:hyperlink w:anchor="_Toc129176978" w:history="1">
        <w:r w:rsidRPr="00282FBB">
          <w:rPr>
            <w:rStyle w:val="afd"/>
            <w:sz w:val="21"/>
          </w:rPr>
          <w:t>4.2</w:t>
        </w:r>
        <w:r w:rsidRPr="00282FBB">
          <w:rPr>
            <w:rStyle w:val="afd"/>
            <w:rFonts w:hint="eastAsia"/>
            <w:sz w:val="21"/>
          </w:rPr>
          <w:t>交付件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_Toc129176978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6</w:t>
        </w:r>
        <w:r w:rsidRPr="00282FBB">
          <w:rPr>
            <w:webHidden/>
            <w:sz w:val="21"/>
          </w:rPr>
          <w:fldChar w:fldCharType="end"/>
        </w:r>
      </w:hyperlink>
    </w:p>
    <w:p w14:paraId="4616CB3B" w14:textId="77777777" w:rsidR="00282FBB" w:rsidRPr="00282FBB" w:rsidRDefault="00282FBB">
      <w:pPr>
        <w:pStyle w:val="21"/>
        <w:tabs>
          <w:tab w:val="left" w:pos="1260"/>
        </w:tabs>
        <w:rPr>
          <w:rFonts w:ascii="Times New Roman" w:hAnsi="Times New Roman"/>
          <w:kern w:val="2"/>
          <w:sz w:val="22"/>
          <w:szCs w:val="24"/>
        </w:rPr>
      </w:pPr>
      <w:hyperlink w:anchor="_Toc129176979" w:history="1">
        <w:r w:rsidRPr="00282FBB">
          <w:rPr>
            <w:rStyle w:val="afd"/>
            <w:sz w:val="21"/>
          </w:rPr>
          <w:t>4.3</w:t>
        </w:r>
        <w:r w:rsidRPr="00282FBB">
          <w:rPr>
            <w:rStyle w:val="afd"/>
            <w:rFonts w:hint="eastAsia"/>
            <w:sz w:val="21"/>
          </w:rPr>
          <w:t>用户</w:t>
        </w:r>
        <w:r w:rsidRPr="00282FBB">
          <w:rPr>
            <w:rStyle w:val="afd"/>
            <w:sz w:val="21"/>
          </w:rPr>
          <w:t>PDT</w:t>
        </w:r>
        <w:r w:rsidRPr="00282FBB">
          <w:rPr>
            <w:rStyle w:val="afd"/>
            <w:rFonts w:hint="eastAsia"/>
            <w:sz w:val="21"/>
          </w:rPr>
          <w:t>支持活动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_Toc129176979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6</w:t>
        </w:r>
        <w:r w:rsidRPr="00282FBB">
          <w:rPr>
            <w:webHidden/>
            <w:sz w:val="21"/>
          </w:rPr>
          <w:fldChar w:fldCharType="end"/>
        </w:r>
      </w:hyperlink>
    </w:p>
    <w:p w14:paraId="737F7930" w14:textId="77777777" w:rsidR="00282FBB" w:rsidRPr="00282FBB" w:rsidRDefault="00282FBB">
      <w:pPr>
        <w:pStyle w:val="30"/>
        <w:tabs>
          <w:tab w:val="left" w:pos="1680"/>
        </w:tabs>
        <w:rPr>
          <w:rFonts w:ascii="Times New Roman" w:hAnsi="Times New Roman"/>
          <w:kern w:val="2"/>
          <w:sz w:val="22"/>
          <w:szCs w:val="24"/>
        </w:rPr>
      </w:pPr>
      <w:hyperlink w:anchor="_Toc129176980" w:history="1">
        <w:r w:rsidRPr="00282FBB">
          <w:rPr>
            <w:rStyle w:val="afd"/>
            <w:sz w:val="21"/>
          </w:rPr>
          <w:t>4.3.1</w:t>
        </w:r>
        <w:r w:rsidRPr="00282FBB">
          <w:rPr>
            <w:rStyle w:val="afd"/>
            <w:rFonts w:hint="eastAsia"/>
            <w:sz w:val="21"/>
          </w:rPr>
          <w:t>用户</w:t>
        </w:r>
        <w:r w:rsidRPr="00282FBB">
          <w:rPr>
            <w:rStyle w:val="afd"/>
            <w:sz w:val="21"/>
          </w:rPr>
          <w:t xml:space="preserve">PDT 1 </w:t>
        </w:r>
        <w:r w:rsidRPr="00282FBB">
          <w:rPr>
            <w:rStyle w:val="afd"/>
            <w:rFonts w:hint="eastAsia"/>
            <w:sz w:val="21"/>
          </w:rPr>
          <w:t>的支持活动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_Toc129176980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6</w:t>
        </w:r>
        <w:r w:rsidRPr="00282FBB">
          <w:rPr>
            <w:webHidden/>
            <w:sz w:val="21"/>
          </w:rPr>
          <w:fldChar w:fldCharType="end"/>
        </w:r>
      </w:hyperlink>
    </w:p>
    <w:p w14:paraId="7C590FB5" w14:textId="77777777" w:rsidR="00282FBB" w:rsidRPr="00282FBB" w:rsidRDefault="00282FBB">
      <w:pPr>
        <w:pStyle w:val="30"/>
        <w:tabs>
          <w:tab w:val="left" w:pos="1680"/>
        </w:tabs>
        <w:rPr>
          <w:rFonts w:ascii="Times New Roman" w:hAnsi="Times New Roman"/>
          <w:kern w:val="2"/>
          <w:sz w:val="22"/>
          <w:szCs w:val="24"/>
        </w:rPr>
      </w:pPr>
      <w:hyperlink w:anchor="_Toc129176981" w:history="1">
        <w:r w:rsidRPr="00282FBB">
          <w:rPr>
            <w:rStyle w:val="afd"/>
            <w:sz w:val="21"/>
          </w:rPr>
          <w:t>4.3.2</w:t>
        </w:r>
        <w:r w:rsidRPr="00282FBB">
          <w:rPr>
            <w:rStyle w:val="afd"/>
            <w:rFonts w:hint="eastAsia"/>
            <w:sz w:val="21"/>
          </w:rPr>
          <w:t>用户</w:t>
        </w:r>
        <w:r w:rsidRPr="00282FBB">
          <w:rPr>
            <w:rStyle w:val="afd"/>
            <w:sz w:val="21"/>
          </w:rPr>
          <w:t>PDT…</w:t>
        </w:r>
        <w:r w:rsidRPr="00282FBB">
          <w:rPr>
            <w:rStyle w:val="afd"/>
            <w:rFonts w:hint="eastAsia"/>
            <w:sz w:val="21"/>
          </w:rPr>
          <w:t>支持活动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_Toc129176981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6</w:t>
        </w:r>
        <w:r w:rsidRPr="00282FBB">
          <w:rPr>
            <w:webHidden/>
            <w:sz w:val="21"/>
          </w:rPr>
          <w:fldChar w:fldCharType="end"/>
        </w:r>
      </w:hyperlink>
    </w:p>
    <w:p w14:paraId="7FBC9AE5" w14:textId="77777777" w:rsidR="00282FBB" w:rsidRPr="00282FBB" w:rsidRDefault="00282FBB">
      <w:pPr>
        <w:pStyle w:val="30"/>
        <w:tabs>
          <w:tab w:val="left" w:pos="1680"/>
        </w:tabs>
        <w:rPr>
          <w:rFonts w:ascii="Times New Roman" w:hAnsi="Times New Roman"/>
          <w:kern w:val="2"/>
          <w:sz w:val="22"/>
          <w:szCs w:val="24"/>
        </w:rPr>
      </w:pPr>
      <w:hyperlink w:anchor="_Toc129176982" w:history="1">
        <w:r w:rsidRPr="00282FBB">
          <w:rPr>
            <w:rStyle w:val="afd"/>
            <w:sz w:val="21"/>
          </w:rPr>
          <w:t>4.3.3</w:t>
        </w:r>
        <w:r w:rsidRPr="00282FBB">
          <w:rPr>
            <w:rStyle w:val="afd"/>
            <w:rFonts w:hint="eastAsia"/>
            <w:sz w:val="21"/>
          </w:rPr>
          <w:t>用户</w:t>
        </w:r>
        <w:r w:rsidRPr="00282FBB">
          <w:rPr>
            <w:rStyle w:val="afd"/>
            <w:sz w:val="21"/>
          </w:rPr>
          <w:t>PDT n</w:t>
        </w:r>
        <w:r w:rsidRPr="00282FBB">
          <w:rPr>
            <w:rStyle w:val="afd"/>
            <w:rFonts w:hint="eastAsia"/>
            <w:sz w:val="21"/>
          </w:rPr>
          <w:t>支持活动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_Toc129176982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6</w:t>
        </w:r>
        <w:r w:rsidRPr="00282FBB">
          <w:rPr>
            <w:webHidden/>
            <w:sz w:val="21"/>
          </w:rPr>
          <w:fldChar w:fldCharType="end"/>
        </w:r>
      </w:hyperlink>
    </w:p>
    <w:p w14:paraId="018F450C" w14:textId="77777777" w:rsidR="00282FBB" w:rsidRPr="00282FBB" w:rsidRDefault="00282FBB">
      <w:pPr>
        <w:pStyle w:val="21"/>
        <w:tabs>
          <w:tab w:val="left" w:pos="1260"/>
        </w:tabs>
        <w:rPr>
          <w:rFonts w:ascii="Times New Roman" w:hAnsi="Times New Roman"/>
          <w:kern w:val="2"/>
          <w:sz w:val="22"/>
          <w:szCs w:val="24"/>
        </w:rPr>
      </w:pPr>
      <w:hyperlink w:anchor="_Toc129176983" w:history="1">
        <w:r w:rsidRPr="00282FBB">
          <w:rPr>
            <w:rStyle w:val="afd"/>
            <w:sz w:val="21"/>
          </w:rPr>
          <w:t>4.4</w:t>
        </w:r>
        <w:r w:rsidRPr="00282FBB">
          <w:rPr>
            <w:rStyle w:val="afd"/>
            <w:rFonts w:hint="eastAsia"/>
            <w:sz w:val="21"/>
          </w:rPr>
          <w:t>人力资源计划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_Toc129176983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7</w:t>
        </w:r>
        <w:r w:rsidRPr="00282FBB">
          <w:rPr>
            <w:webHidden/>
            <w:sz w:val="21"/>
          </w:rPr>
          <w:fldChar w:fldCharType="end"/>
        </w:r>
      </w:hyperlink>
    </w:p>
    <w:p w14:paraId="70588897" w14:textId="77777777" w:rsidR="00282FBB" w:rsidRPr="00282FBB" w:rsidRDefault="00282FBB">
      <w:pPr>
        <w:pStyle w:val="30"/>
        <w:tabs>
          <w:tab w:val="left" w:pos="1680"/>
        </w:tabs>
        <w:rPr>
          <w:rFonts w:ascii="Times New Roman" w:hAnsi="Times New Roman"/>
          <w:kern w:val="2"/>
          <w:sz w:val="22"/>
          <w:szCs w:val="24"/>
        </w:rPr>
      </w:pPr>
      <w:hyperlink w:anchor="_Toc129176984" w:history="1">
        <w:r w:rsidRPr="00282FBB">
          <w:rPr>
            <w:rStyle w:val="afd"/>
            <w:sz w:val="21"/>
          </w:rPr>
          <w:t>4.4.1</w:t>
        </w:r>
        <w:r w:rsidRPr="00282FBB">
          <w:rPr>
            <w:rStyle w:val="afd"/>
            <w:rFonts w:hint="eastAsia"/>
            <w:sz w:val="21"/>
          </w:rPr>
          <w:t>人力需求计划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_Toc129176984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7</w:t>
        </w:r>
        <w:r w:rsidRPr="00282FBB">
          <w:rPr>
            <w:webHidden/>
            <w:sz w:val="21"/>
          </w:rPr>
          <w:fldChar w:fldCharType="end"/>
        </w:r>
      </w:hyperlink>
    </w:p>
    <w:p w14:paraId="0F7D01A5" w14:textId="77777777" w:rsidR="00282FBB" w:rsidRPr="00282FBB" w:rsidRDefault="00282FBB">
      <w:pPr>
        <w:pStyle w:val="30"/>
        <w:tabs>
          <w:tab w:val="left" w:pos="1680"/>
        </w:tabs>
        <w:rPr>
          <w:rFonts w:ascii="Times New Roman" w:hAnsi="Times New Roman"/>
          <w:kern w:val="2"/>
          <w:sz w:val="22"/>
          <w:szCs w:val="24"/>
        </w:rPr>
      </w:pPr>
      <w:hyperlink w:anchor="_Toc129176985" w:history="1">
        <w:r w:rsidRPr="00282FBB">
          <w:rPr>
            <w:rStyle w:val="afd"/>
            <w:sz w:val="21"/>
          </w:rPr>
          <w:t>4.4.2</w:t>
        </w:r>
        <w:r w:rsidRPr="00282FBB">
          <w:rPr>
            <w:rStyle w:val="afd"/>
            <w:rFonts w:hint="eastAsia"/>
            <w:sz w:val="21"/>
          </w:rPr>
          <w:t>迁移团队分工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_Toc129176985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7</w:t>
        </w:r>
        <w:r w:rsidRPr="00282FBB">
          <w:rPr>
            <w:webHidden/>
            <w:sz w:val="21"/>
          </w:rPr>
          <w:fldChar w:fldCharType="end"/>
        </w:r>
      </w:hyperlink>
    </w:p>
    <w:p w14:paraId="49B4CE77" w14:textId="77777777" w:rsidR="00282FBB" w:rsidRPr="00282FBB" w:rsidRDefault="00282FBB">
      <w:pPr>
        <w:pStyle w:val="21"/>
        <w:tabs>
          <w:tab w:val="left" w:pos="1260"/>
        </w:tabs>
        <w:rPr>
          <w:rFonts w:ascii="Times New Roman" w:hAnsi="Times New Roman"/>
          <w:kern w:val="2"/>
          <w:sz w:val="22"/>
          <w:szCs w:val="24"/>
        </w:rPr>
      </w:pPr>
      <w:hyperlink w:anchor="_Toc129176986" w:history="1">
        <w:r w:rsidRPr="00282FBB">
          <w:rPr>
            <w:rStyle w:val="afd"/>
            <w:sz w:val="21"/>
          </w:rPr>
          <w:t>4.5</w:t>
        </w:r>
        <w:r w:rsidRPr="00282FBB">
          <w:rPr>
            <w:rStyle w:val="afd"/>
            <w:rFonts w:hint="eastAsia"/>
            <w:sz w:val="21"/>
          </w:rPr>
          <w:t>风险管理计划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_Toc129176986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7</w:t>
        </w:r>
        <w:r w:rsidRPr="00282FBB">
          <w:rPr>
            <w:webHidden/>
            <w:sz w:val="21"/>
          </w:rPr>
          <w:fldChar w:fldCharType="end"/>
        </w:r>
      </w:hyperlink>
    </w:p>
    <w:p w14:paraId="3861758F" w14:textId="77777777" w:rsidR="00282FBB" w:rsidRPr="00282FBB" w:rsidRDefault="00282FBB">
      <w:pPr>
        <w:pStyle w:val="21"/>
        <w:tabs>
          <w:tab w:val="left" w:pos="1260"/>
        </w:tabs>
        <w:rPr>
          <w:rFonts w:ascii="Times New Roman" w:hAnsi="Times New Roman"/>
          <w:kern w:val="2"/>
          <w:sz w:val="21"/>
          <w:szCs w:val="24"/>
        </w:rPr>
      </w:pPr>
      <w:hyperlink w:anchor="_Toc129176987" w:history="1">
        <w:r w:rsidRPr="00282FBB">
          <w:rPr>
            <w:rStyle w:val="afd"/>
            <w:sz w:val="21"/>
          </w:rPr>
          <w:t>4.6</w:t>
        </w:r>
        <w:r w:rsidRPr="00282FBB">
          <w:rPr>
            <w:rStyle w:val="afd"/>
            <w:rFonts w:hint="eastAsia"/>
            <w:sz w:val="21"/>
          </w:rPr>
          <w:t>沟通管理计划</w:t>
        </w:r>
        <w:r w:rsidRPr="00282FBB">
          <w:rPr>
            <w:webHidden/>
            <w:sz w:val="21"/>
          </w:rPr>
          <w:tab/>
        </w:r>
        <w:r w:rsidRPr="00282FBB">
          <w:rPr>
            <w:webHidden/>
            <w:sz w:val="21"/>
          </w:rPr>
          <w:fldChar w:fldCharType="begin"/>
        </w:r>
        <w:r w:rsidRPr="00282FBB">
          <w:rPr>
            <w:webHidden/>
            <w:sz w:val="21"/>
          </w:rPr>
          <w:instrText xml:space="preserve"> PAGEREF _Toc129176987 \h </w:instrText>
        </w:r>
        <w:r w:rsidRPr="00282FBB">
          <w:rPr>
            <w:sz w:val="21"/>
          </w:rPr>
        </w:r>
        <w:r w:rsidRPr="00282FBB">
          <w:rPr>
            <w:webHidden/>
            <w:sz w:val="21"/>
          </w:rPr>
          <w:fldChar w:fldCharType="separate"/>
        </w:r>
        <w:r w:rsidRPr="00282FBB">
          <w:rPr>
            <w:webHidden/>
            <w:sz w:val="21"/>
          </w:rPr>
          <w:t>8</w:t>
        </w:r>
        <w:r w:rsidRPr="00282FBB">
          <w:rPr>
            <w:webHidden/>
            <w:sz w:val="21"/>
          </w:rPr>
          <w:fldChar w:fldCharType="end"/>
        </w:r>
      </w:hyperlink>
    </w:p>
    <w:p w14:paraId="0DE7CFFC" w14:textId="77777777" w:rsidR="00C90E20" w:rsidRPr="00C90E20" w:rsidRDefault="00B72D97" w:rsidP="00AD70D8">
      <w:pPr>
        <w:pStyle w:val="10"/>
        <w:rPr>
          <w:rFonts w:ascii="Times New Roman" w:eastAsia="宋体" w:hAnsi="Times New Roman"/>
          <w:b w:val="0"/>
          <w:kern w:val="2"/>
          <w:sz w:val="21"/>
          <w:szCs w:val="24"/>
        </w:rPr>
      </w:pPr>
      <w:r w:rsidRPr="00282FBB">
        <w:rPr>
          <w:b w:val="0"/>
        </w:rPr>
        <w:fldChar w:fldCharType="end"/>
      </w:r>
      <w:r w:rsidR="00D10D86" w:rsidRPr="00C90E20">
        <w:rPr>
          <w:rFonts w:ascii="Times New Roman" w:eastAsia="宋体" w:hAnsi="Times New Roman"/>
          <w:b w:val="0"/>
          <w:kern w:val="2"/>
          <w:sz w:val="21"/>
          <w:szCs w:val="24"/>
        </w:rPr>
        <w:t xml:space="preserve"> </w:t>
      </w:r>
    </w:p>
    <w:p w14:paraId="1122B2A4" w14:textId="77777777" w:rsidR="00FE63EF" w:rsidRPr="00FE63EF" w:rsidRDefault="00FE63EF" w:rsidP="00FE63EF">
      <w:pPr>
        <w:keepNext/>
        <w:widowControl w:val="0"/>
        <w:autoSpaceDE w:val="0"/>
        <w:autoSpaceDN w:val="0"/>
        <w:spacing w:before="480" w:after="360"/>
        <w:ind w:left="0"/>
        <w:jc w:val="center"/>
        <w:outlineLvl w:val="1"/>
        <w:rPr>
          <w:rFonts w:ascii="宋体" w:hAnsi="宋体"/>
          <w:kern w:val="0"/>
          <w:sz w:val="28"/>
          <w:szCs w:val="10"/>
        </w:rPr>
      </w:pPr>
      <w:bookmarkStart w:id="4" w:name="_Toc121052842"/>
      <w:bookmarkStart w:id="5" w:name="_Toc128031601"/>
      <w:bookmarkStart w:id="6" w:name="_Toc128031691"/>
      <w:bookmarkStart w:id="7" w:name="_Toc128032095"/>
      <w:bookmarkStart w:id="8" w:name="_Toc128032450"/>
      <w:r>
        <w:rPr>
          <w:rFonts w:ascii="宋体" w:hAnsi="宋体"/>
          <w:kern w:val="0"/>
          <w:sz w:val="28"/>
          <w:szCs w:val="10"/>
        </w:rPr>
        <w:br w:type="page"/>
      </w:r>
      <w:bookmarkStart w:id="9" w:name="_Toc129176971"/>
      <w:r w:rsidRPr="00FE63EF">
        <w:rPr>
          <w:rFonts w:ascii="宋体" w:hAnsi="宋体" w:hint="eastAsia"/>
          <w:kern w:val="0"/>
          <w:sz w:val="28"/>
          <w:szCs w:val="10"/>
        </w:rPr>
        <w:lastRenderedPageBreak/>
        <w:t>表目录</w:t>
      </w:r>
      <w:bookmarkEnd w:id="4"/>
      <w:bookmarkEnd w:id="5"/>
      <w:bookmarkEnd w:id="6"/>
      <w:bookmarkEnd w:id="7"/>
      <w:bookmarkEnd w:id="8"/>
      <w:bookmarkEnd w:id="9"/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6"/>
        <w:gridCol w:w="864"/>
      </w:tblGrid>
      <w:tr w:rsidR="00FE63EF" w:rsidRPr="00FE63EF" w14:paraId="26E9450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05" w:type="pct"/>
          </w:tcPr>
          <w:p w14:paraId="7B2C0AFA" w14:textId="77777777" w:rsidR="00FE63EF" w:rsidRPr="00FE63EF" w:rsidRDefault="00FE63EF" w:rsidP="00FE63EF">
            <w:pPr>
              <w:widowControl w:val="0"/>
              <w:autoSpaceDE w:val="0"/>
              <w:autoSpaceDN w:val="0"/>
              <w:adjustRightInd w:val="0"/>
              <w:spacing w:before="0" w:after="0"/>
              <w:ind w:left="1200"/>
              <w:jc w:val="left"/>
              <w:rPr>
                <w:rFonts w:ascii="宋体" w:hAnsi="宋体"/>
                <w:kern w:val="0"/>
                <w:sz w:val="22"/>
              </w:rPr>
            </w:pPr>
            <w:r w:rsidRPr="00FE63EF">
              <w:rPr>
                <w:rFonts w:ascii="宋体" w:hAnsi="宋体" w:hint="eastAsia"/>
                <w:kern w:val="0"/>
                <w:sz w:val="22"/>
              </w:rPr>
              <w:t>表</w:t>
            </w:r>
            <w:r w:rsidRPr="00FE63EF">
              <w:rPr>
                <w:rFonts w:ascii="宋体" w:hAnsi="宋体"/>
                <w:kern w:val="0"/>
                <w:sz w:val="22"/>
              </w:rPr>
              <w:t xml:space="preserve">1 </w:t>
            </w:r>
            <w:r w:rsidRPr="00FE63EF">
              <w:rPr>
                <w:rFonts w:ascii="宋体" w:hAnsi="宋体" w:hint="eastAsia"/>
                <w:kern w:val="0"/>
                <w:sz w:val="22"/>
              </w:rPr>
              <w:t xml:space="preserve">    </w:t>
            </w:r>
            <w:r w:rsidRPr="00FE63EF">
              <w:rPr>
                <w:rFonts w:ascii="宋体" w:hAnsi="宋体"/>
                <w:kern w:val="0"/>
                <w:sz w:val="22"/>
              </w:rPr>
              <w:t xml:space="preserve">xxx  </w:t>
            </w:r>
            <w:proofErr w:type="spellStart"/>
            <w:r w:rsidRPr="00FE63EF">
              <w:rPr>
                <w:rFonts w:ascii="宋体" w:hAnsi="宋体"/>
                <w:kern w:val="0"/>
                <w:sz w:val="22"/>
              </w:rPr>
              <w:t>xxx</w:t>
            </w:r>
            <w:proofErr w:type="spellEnd"/>
            <w:r w:rsidRPr="00FE63EF">
              <w:rPr>
                <w:rFonts w:ascii="宋体" w:hAnsi="宋体" w:hint="eastAsia"/>
                <w:kern w:val="0"/>
                <w:sz w:val="22"/>
              </w:rPr>
              <w:t>表</w:t>
            </w:r>
          </w:p>
        </w:tc>
        <w:tc>
          <w:tcPr>
            <w:tcW w:w="495" w:type="pct"/>
          </w:tcPr>
          <w:p w14:paraId="63AE0B02" w14:textId="77777777" w:rsidR="00FE63EF" w:rsidRPr="00FE63EF" w:rsidRDefault="00FE63EF" w:rsidP="00FE63EF">
            <w:pPr>
              <w:widowControl w:val="0"/>
              <w:autoSpaceDE w:val="0"/>
              <w:autoSpaceDN w:val="0"/>
              <w:adjustRightInd w:val="0"/>
              <w:spacing w:before="0" w:after="0"/>
              <w:ind w:left="0"/>
              <w:jc w:val="right"/>
              <w:rPr>
                <w:rFonts w:ascii="宋体" w:hAnsi="宋体"/>
                <w:kern w:val="0"/>
                <w:sz w:val="22"/>
                <w:szCs w:val="21"/>
              </w:rPr>
            </w:pPr>
            <w:r w:rsidRPr="00FE63EF">
              <w:rPr>
                <w:rFonts w:ascii="宋体" w:hAnsi="宋体"/>
                <w:kern w:val="0"/>
                <w:sz w:val="22"/>
                <w:szCs w:val="21"/>
              </w:rPr>
              <w:t>7</w:t>
            </w:r>
          </w:p>
        </w:tc>
      </w:tr>
    </w:tbl>
    <w:p w14:paraId="5E0A4707" w14:textId="77777777" w:rsidR="00FE63EF" w:rsidRPr="00FE63EF" w:rsidRDefault="00FE63EF" w:rsidP="00FE63EF">
      <w:pPr>
        <w:keepNext/>
        <w:widowControl w:val="0"/>
        <w:autoSpaceDE w:val="0"/>
        <w:autoSpaceDN w:val="0"/>
        <w:spacing w:before="480" w:after="360"/>
        <w:ind w:left="0"/>
        <w:jc w:val="center"/>
        <w:outlineLvl w:val="1"/>
        <w:rPr>
          <w:rFonts w:ascii="宋体" w:hAnsi="宋体"/>
          <w:kern w:val="0"/>
          <w:sz w:val="28"/>
          <w:szCs w:val="10"/>
        </w:rPr>
      </w:pPr>
      <w:bookmarkStart w:id="10" w:name="_Toc121052843"/>
      <w:bookmarkStart w:id="11" w:name="_Toc128031602"/>
      <w:bookmarkStart w:id="12" w:name="_Toc128031692"/>
      <w:bookmarkStart w:id="13" w:name="_Toc128032096"/>
      <w:bookmarkStart w:id="14" w:name="_Toc128032451"/>
      <w:bookmarkStart w:id="15" w:name="_Toc129176972"/>
      <w:r w:rsidRPr="00FE63EF">
        <w:rPr>
          <w:rFonts w:ascii="宋体" w:hAnsi="宋体" w:hint="eastAsia"/>
          <w:kern w:val="0"/>
          <w:sz w:val="28"/>
          <w:szCs w:val="10"/>
        </w:rPr>
        <w:t>图目录</w:t>
      </w:r>
      <w:bookmarkEnd w:id="10"/>
      <w:bookmarkEnd w:id="11"/>
      <w:bookmarkEnd w:id="12"/>
      <w:bookmarkEnd w:id="13"/>
      <w:bookmarkEnd w:id="14"/>
      <w:bookmarkEnd w:id="15"/>
      <w:r w:rsidRPr="00FE63EF">
        <w:rPr>
          <w:rFonts w:ascii="宋体" w:hAnsi="宋体"/>
          <w:kern w:val="0"/>
          <w:sz w:val="28"/>
          <w:szCs w:val="10"/>
        </w:rPr>
        <w:t xml:space="preserve">    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9"/>
        <w:gridCol w:w="1301"/>
      </w:tblGrid>
      <w:tr w:rsidR="00FE63EF" w:rsidRPr="00FE63EF" w14:paraId="254AA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5" w:type="pct"/>
          </w:tcPr>
          <w:p w14:paraId="4B53D2CD" w14:textId="77777777" w:rsidR="00FE63EF" w:rsidRPr="00FE63EF" w:rsidRDefault="00FE63EF" w:rsidP="00FE63EF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 w:firstLineChars="550" w:firstLine="1155"/>
              <w:jc w:val="lef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FE63EF">
              <w:rPr>
                <w:rFonts w:ascii="宋体" w:hAnsi="宋体" w:hint="eastAsia"/>
                <w:kern w:val="0"/>
                <w:sz w:val="21"/>
                <w:szCs w:val="21"/>
              </w:rPr>
              <w:t>图1 XXX</w:t>
            </w:r>
            <w:r w:rsidRPr="00FE63EF">
              <w:rPr>
                <w:rFonts w:ascii="宋体" w:hAnsi="宋体"/>
                <w:kern w:val="0"/>
                <w:sz w:val="21"/>
                <w:szCs w:val="21"/>
              </w:rPr>
              <w:t>……</w:t>
            </w:r>
            <w:r w:rsidRPr="00FE63EF">
              <w:rPr>
                <w:rFonts w:ascii="宋体" w:hAnsi="宋体" w:hint="eastAsia"/>
                <w:kern w:val="0"/>
                <w:sz w:val="21"/>
                <w:szCs w:val="21"/>
              </w:rPr>
              <w:t>.图</w:t>
            </w:r>
          </w:p>
        </w:tc>
        <w:tc>
          <w:tcPr>
            <w:tcW w:w="4255" w:type="pct"/>
          </w:tcPr>
          <w:p w14:paraId="69CAD498" w14:textId="77777777" w:rsidR="00FE63EF" w:rsidRPr="00FE63EF" w:rsidRDefault="00FE63EF" w:rsidP="00FE63EF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0"/>
              <w:jc w:val="right"/>
              <w:rPr>
                <w:rFonts w:ascii="宋体" w:hAnsi="宋体" w:hint="eastAsia"/>
                <w:kern w:val="0"/>
                <w:sz w:val="21"/>
                <w:szCs w:val="21"/>
              </w:rPr>
            </w:pPr>
            <w:r w:rsidRPr="00FE63EF">
              <w:rPr>
                <w:rFonts w:ascii="宋体" w:hAnsi="宋体" w:hint="eastAsia"/>
                <w:kern w:val="0"/>
                <w:sz w:val="21"/>
                <w:szCs w:val="21"/>
              </w:rPr>
              <w:t>8</w:t>
            </w:r>
          </w:p>
        </w:tc>
      </w:tr>
    </w:tbl>
    <w:p w14:paraId="3C1DFCF3" w14:textId="77777777" w:rsidR="00725098" w:rsidRDefault="00725098">
      <w:pPr>
        <w:rPr>
          <w:rFonts w:hint="eastAsia"/>
        </w:rPr>
      </w:pPr>
    </w:p>
    <w:p w14:paraId="657DC447" w14:textId="77777777" w:rsidR="00A94EB0" w:rsidRDefault="00725098" w:rsidP="00282FBB">
      <w:pPr>
        <w:pStyle w:val="1"/>
        <w:jc w:val="both"/>
        <w:rPr>
          <w:rFonts w:hint="eastAsia"/>
        </w:rPr>
      </w:pPr>
      <w:r w:rsidRPr="00233152">
        <w:br w:type="page"/>
      </w:r>
      <w:bookmarkStart w:id="16" w:name="_Toc129176973"/>
      <w:r w:rsidR="00A94EB0">
        <w:rPr>
          <w:rFonts w:hint="eastAsia"/>
        </w:rPr>
        <w:lastRenderedPageBreak/>
        <w:t>目的</w:t>
      </w:r>
      <w:bookmarkEnd w:id="16"/>
    </w:p>
    <w:p w14:paraId="24DFB501" w14:textId="77777777" w:rsidR="00D05271" w:rsidRPr="00D05271" w:rsidRDefault="00D05271" w:rsidP="003E0314">
      <w:pPr>
        <w:ind w:leftChars="267" w:left="534"/>
        <w:rPr>
          <w:rFonts w:hint="eastAsia"/>
          <w:i/>
          <w:color w:val="3366FF"/>
        </w:rPr>
      </w:pPr>
    </w:p>
    <w:p w14:paraId="352FBFB4" w14:textId="77777777" w:rsidR="00A94EB0" w:rsidRDefault="00A94EB0" w:rsidP="00A94EB0">
      <w:pPr>
        <w:pStyle w:val="1"/>
        <w:ind w:leftChars="-71" w:left="-1" w:hangingChars="39" w:hanging="141"/>
        <w:jc w:val="both"/>
        <w:rPr>
          <w:rFonts w:hint="eastAsia"/>
        </w:rPr>
      </w:pPr>
      <w:bookmarkStart w:id="17" w:name="_Toc129176974"/>
      <w:r>
        <w:rPr>
          <w:rFonts w:hint="eastAsia"/>
        </w:rPr>
        <w:t>范围</w:t>
      </w:r>
      <w:bookmarkEnd w:id="17"/>
    </w:p>
    <w:p w14:paraId="03DA3C27" w14:textId="77777777" w:rsidR="009B4D46" w:rsidRDefault="009B4D46" w:rsidP="00867931">
      <w:pPr>
        <w:ind w:left="534"/>
        <w:rPr>
          <w:rFonts w:hint="eastAsia"/>
          <w:i/>
          <w:color w:val="3366FF"/>
        </w:rPr>
      </w:pPr>
    </w:p>
    <w:p w14:paraId="66425CE3" w14:textId="77777777" w:rsidR="00F91EE0" w:rsidRDefault="00F91EE0" w:rsidP="00F91EE0">
      <w:pPr>
        <w:pStyle w:val="1"/>
        <w:ind w:leftChars="-71" w:left="-1" w:hangingChars="39" w:hanging="141"/>
        <w:jc w:val="both"/>
        <w:rPr>
          <w:rFonts w:hint="eastAsia"/>
        </w:rPr>
      </w:pPr>
      <w:bookmarkStart w:id="18" w:name="_Toc129176975"/>
      <w:r>
        <w:rPr>
          <w:rFonts w:hint="eastAsia"/>
        </w:rPr>
        <w:t>迁移策略</w:t>
      </w:r>
      <w:bookmarkEnd w:id="18"/>
    </w:p>
    <w:p w14:paraId="1AF25D90" w14:textId="77777777" w:rsidR="00F91EE0" w:rsidRPr="00F91EE0" w:rsidRDefault="00F91EE0" w:rsidP="00F91EE0">
      <w:pPr>
        <w:ind w:left="0" w:firstLineChars="350" w:firstLine="700"/>
        <w:rPr>
          <w:rFonts w:hint="eastAsia"/>
        </w:rPr>
      </w:pPr>
    </w:p>
    <w:p w14:paraId="5EFC22C5" w14:textId="77777777" w:rsidR="0094450E" w:rsidRPr="0094450E" w:rsidRDefault="0094450E" w:rsidP="000545CD">
      <w:pPr>
        <w:pStyle w:val="1"/>
        <w:ind w:leftChars="-71" w:left="-1" w:hangingChars="39" w:hanging="141"/>
        <w:jc w:val="both"/>
        <w:rPr>
          <w:rFonts w:hint="eastAsia"/>
        </w:rPr>
      </w:pPr>
      <w:bookmarkStart w:id="19" w:name="_Toc129176976"/>
      <w:r w:rsidRPr="000545CD">
        <w:rPr>
          <w:rFonts w:hint="eastAsia"/>
          <w:bCs/>
        </w:rPr>
        <w:t>迁移计划</w:t>
      </w:r>
      <w:bookmarkEnd w:id="19"/>
    </w:p>
    <w:p w14:paraId="09CEC805" w14:textId="77777777" w:rsidR="00AF5573" w:rsidRDefault="00CD38C8" w:rsidP="00F91EE0">
      <w:pPr>
        <w:pStyle w:val="2"/>
        <w:rPr>
          <w:rFonts w:hint="eastAsia"/>
        </w:rPr>
      </w:pPr>
      <w:bookmarkStart w:id="20" w:name="_Toc129176977"/>
      <w:r>
        <w:rPr>
          <w:rFonts w:hint="eastAsia"/>
        </w:rPr>
        <w:t>用户</w:t>
      </w:r>
      <w:r>
        <w:rPr>
          <w:rFonts w:hint="eastAsia"/>
        </w:rPr>
        <w:t>PDT</w:t>
      </w:r>
      <w:r w:rsidR="00855A9D">
        <w:rPr>
          <w:rFonts w:hint="eastAsia"/>
        </w:rPr>
        <w:t>的关键里程碑</w:t>
      </w:r>
      <w:bookmarkEnd w:id="20"/>
    </w:p>
    <w:p w14:paraId="5CDC233C" w14:textId="77777777" w:rsidR="00855A9D" w:rsidRPr="00855A9D" w:rsidRDefault="00855A9D" w:rsidP="00855A9D">
      <w:pPr>
        <w:pStyle w:val="afff1"/>
        <w:ind w:leftChars="210" w:firstLine="0"/>
        <w:rPr>
          <w:rFonts w:hint="eastAsia"/>
          <w:i/>
          <w:color w:val="3366FF"/>
          <w:sz w:val="20"/>
          <w:szCs w:val="20"/>
        </w:rPr>
      </w:pPr>
    </w:p>
    <w:tbl>
      <w:tblPr>
        <w:tblW w:w="428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655"/>
        <w:gridCol w:w="1588"/>
        <w:gridCol w:w="1319"/>
        <w:gridCol w:w="1586"/>
      </w:tblGrid>
      <w:tr w:rsidR="00855A9D" w:rsidRPr="005D276A" w14:paraId="0FAE934D" w14:textId="77777777">
        <w:trPr>
          <w:trHeight w:val="516"/>
          <w:tblHeader/>
          <w:jc w:val="center"/>
        </w:trPr>
        <w:tc>
          <w:tcPr>
            <w:tcW w:w="883" w:type="pct"/>
            <w:tcBorders>
              <w:tl2br w:val="single" w:sz="4" w:space="0" w:color="000000"/>
            </w:tcBorders>
            <w:shd w:val="clear" w:color="auto" w:fill="auto"/>
          </w:tcPr>
          <w:p w14:paraId="04409037" w14:textId="77777777" w:rsidR="00855A9D" w:rsidRPr="00824E8A" w:rsidRDefault="00855A9D" w:rsidP="00430727">
            <w:pPr>
              <w:pStyle w:val="afa"/>
              <w:rPr>
                <w:rFonts w:hint="eastAsia"/>
                <w:sz w:val="16"/>
              </w:rPr>
            </w:pPr>
            <w:r>
              <w:rPr>
                <w:rFonts w:hint="eastAsia"/>
              </w:rPr>
              <w:t xml:space="preserve">     </w:t>
            </w:r>
            <w:r w:rsidRPr="00824E8A">
              <w:rPr>
                <w:rFonts w:hint="eastAsia"/>
                <w:sz w:val="16"/>
              </w:rPr>
              <w:t>用户产品</w:t>
            </w:r>
          </w:p>
          <w:p w14:paraId="3BE9322C" w14:textId="77777777" w:rsidR="00855A9D" w:rsidRPr="005D276A" w:rsidRDefault="00855A9D" w:rsidP="00430727">
            <w:pPr>
              <w:pStyle w:val="afa"/>
              <w:rPr>
                <w:rFonts w:hint="eastAsia"/>
              </w:rPr>
            </w:pPr>
            <w:r w:rsidRPr="00824E8A">
              <w:rPr>
                <w:rFonts w:hint="eastAsia"/>
              </w:rPr>
              <w:t>里程碑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7C36918E" w14:textId="77777777" w:rsidR="00855A9D" w:rsidRPr="00430727" w:rsidRDefault="00855A9D" w:rsidP="00430727">
            <w:pPr>
              <w:pStyle w:val="afa"/>
              <w:rPr>
                <w:rFonts w:hint="eastAsia"/>
                <w:b/>
                <w:color w:val="3366FF"/>
              </w:rPr>
            </w:pPr>
            <w:r w:rsidRPr="00430727">
              <w:rPr>
                <w:rFonts w:hint="eastAsia"/>
                <w:color w:val="3366FF"/>
              </w:rPr>
              <w:t>xxxVxxxRxxx</w:t>
            </w:r>
          </w:p>
        </w:tc>
        <w:tc>
          <w:tcPr>
            <w:tcW w:w="1063" w:type="pct"/>
            <w:shd w:val="clear" w:color="auto" w:fill="auto"/>
            <w:vAlign w:val="center"/>
          </w:tcPr>
          <w:p w14:paraId="547AF10A" w14:textId="77777777" w:rsidR="00855A9D" w:rsidRPr="00430727" w:rsidRDefault="00855A9D" w:rsidP="00430727">
            <w:pPr>
              <w:pStyle w:val="afa"/>
              <w:rPr>
                <w:rFonts w:hint="eastAsia"/>
                <w:b/>
                <w:color w:val="3366FF"/>
              </w:rPr>
            </w:pPr>
            <w:r w:rsidRPr="00430727">
              <w:rPr>
                <w:rFonts w:hint="eastAsia"/>
                <w:color w:val="3366FF"/>
              </w:rPr>
              <w:t>xxxVxxxRxxx</w:t>
            </w:r>
          </w:p>
        </w:tc>
        <w:tc>
          <w:tcPr>
            <w:tcW w:w="883" w:type="pct"/>
            <w:vAlign w:val="center"/>
          </w:tcPr>
          <w:p w14:paraId="0B7E0199" w14:textId="77777777" w:rsidR="00855A9D" w:rsidRPr="00430727" w:rsidRDefault="00855A9D" w:rsidP="00430727">
            <w:pPr>
              <w:pStyle w:val="afa"/>
              <w:rPr>
                <w:rFonts w:hint="eastAsia"/>
                <w:color w:val="3366FF"/>
              </w:rPr>
            </w:pPr>
            <w:r w:rsidRPr="00430727">
              <w:rPr>
                <w:rFonts w:hint="eastAsia"/>
                <w:color w:val="3366FF"/>
              </w:rPr>
              <w:t>……</w:t>
            </w:r>
          </w:p>
        </w:tc>
        <w:tc>
          <w:tcPr>
            <w:tcW w:w="1062" w:type="pct"/>
            <w:vAlign w:val="center"/>
          </w:tcPr>
          <w:p w14:paraId="7C1012CF" w14:textId="77777777" w:rsidR="00855A9D" w:rsidRPr="00430727" w:rsidRDefault="00855A9D" w:rsidP="00430727">
            <w:pPr>
              <w:pStyle w:val="afa"/>
              <w:rPr>
                <w:rFonts w:hint="eastAsia"/>
                <w:b/>
                <w:color w:val="3366FF"/>
              </w:rPr>
            </w:pPr>
            <w:r w:rsidRPr="00430727">
              <w:rPr>
                <w:rFonts w:hint="eastAsia"/>
                <w:color w:val="3366FF"/>
              </w:rPr>
              <w:t>xxxVxxxRxxx</w:t>
            </w:r>
          </w:p>
        </w:tc>
      </w:tr>
      <w:tr w:rsidR="00855A9D" w:rsidRPr="00BB7201" w14:paraId="53C96E22" w14:textId="77777777">
        <w:trPr>
          <w:trHeight w:val="360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3755AD71" w14:textId="77777777" w:rsidR="00855A9D" w:rsidRPr="00BB7201" w:rsidRDefault="00855A9D" w:rsidP="00430727">
            <w:pPr>
              <w:pStyle w:val="afa"/>
            </w:pPr>
            <w:r>
              <w:rPr>
                <w:rFonts w:hint="eastAsia"/>
              </w:rPr>
              <w:t>Charter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6CEB91ED" w14:textId="77777777" w:rsidR="00855A9D" w:rsidRPr="00430727" w:rsidRDefault="00855A9D" w:rsidP="00430727">
            <w:pPr>
              <w:pStyle w:val="afa"/>
              <w:rPr>
                <w:rFonts w:hint="eastAsia"/>
                <w:color w:val="3366FF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244A350C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883" w:type="pct"/>
            <w:vAlign w:val="center"/>
          </w:tcPr>
          <w:p w14:paraId="4DE1E241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  <w:vAlign w:val="center"/>
          </w:tcPr>
          <w:p w14:paraId="6DB1A9BB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18F6D828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7192EA49" w14:textId="77777777" w:rsidR="00855A9D" w:rsidRPr="00BB7201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TR1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2C32EDDA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38DB9D70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5C3391F9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4173F7D1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0A747345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50CF3818" w14:textId="77777777" w:rsidR="00855A9D" w:rsidRPr="00BB7201" w:rsidRDefault="00855A9D" w:rsidP="00430727">
            <w:pPr>
              <w:pStyle w:val="afa"/>
            </w:pPr>
            <w:r w:rsidRPr="00BB7201">
              <w:t xml:space="preserve">CDCP 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38A7C816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17B3C5E4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883" w:type="pct"/>
          </w:tcPr>
          <w:p w14:paraId="66BB83C2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42BA91B4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4F04A349" w14:textId="77777777">
        <w:trPr>
          <w:trHeight w:val="240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3076DF7B" w14:textId="77777777" w:rsidR="00855A9D" w:rsidRPr="00BB7201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TR2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5B683B1D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48B0A1AC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3B373108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4F60C8D0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7955F2DB" w14:textId="77777777">
        <w:trPr>
          <w:trHeight w:val="240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7FF90B8C" w14:textId="77777777" w:rsidR="00855A9D" w:rsidRPr="00BB7201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TR3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103CE682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0B63CB64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0E7E7DB8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25A9ACC6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2ACE0D52" w14:textId="77777777">
        <w:trPr>
          <w:trHeight w:val="240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7152ADF9" w14:textId="77777777" w:rsidR="00855A9D" w:rsidRPr="00BB7201" w:rsidRDefault="00855A9D" w:rsidP="00430727">
            <w:pPr>
              <w:pStyle w:val="afa"/>
            </w:pPr>
            <w:r w:rsidRPr="00BB7201">
              <w:t>PDCP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0BE91163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074CB40C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883" w:type="pct"/>
          </w:tcPr>
          <w:p w14:paraId="24A3E2DD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3E42FC18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2407F2A4" w14:textId="77777777">
        <w:trPr>
          <w:trHeight w:val="216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3DE1CC25" w14:textId="77777777" w:rsidR="00855A9D" w:rsidRPr="00BB7201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TR4</w:t>
            </w:r>
            <w:r w:rsidRPr="00BB7201">
              <w:rPr>
                <w:rFonts w:hint="eastAsia"/>
              </w:rPr>
              <w:t xml:space="preserve"> 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1A617A9D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28A9A457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0F126624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4FE51FF6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563EB7E5" w14:textId="77777777">
        <w:trPr>
          <w:trHeight w:val="216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5FF441FC" w14:textId="77777777" w:rsidR="00855A9D" w:rsidRPr="00BB7201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TR4A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38945A88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2E61E228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7C2DEEB2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092B1E86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60C41E3B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3F21B564" w14:textId="77777777" w:rsidR="00855A9D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TR5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0B389812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152E9CBE" w14:textId="77777777" w:rsidR="00855A9D" w:rsidRPr="00BB7201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383FF353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086689E0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0347488D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5EC89EB0" w14:textId="77777777" w:rsidR="00855A9D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EDCP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517CBD4C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3976F403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883" w:type="pct"/>
          </w:tcPr>
          <w:p w14:paraId="237BE40B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62E84260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7D1DE333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60B6FD5F" w14:textId="77777777" w:rsidR="00855A9D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TR6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67230F89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4717EC70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883" w:type="pct"/>
          </w:tcPr>
          <w:p w14:paraId="7BD64D37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675D3096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755C8332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7EA20D44" w14:textId="77777777" w:rsidR="00855A9D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ADCP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29E3DFB8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260A4C9E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883" w:type="pct"/>
          </w:tcPr>
          <w:p w14:paraId="742A1AC5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0E51DB73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  <w:tr w:rsidR="00855A9D" w:rsidRPr="00BB7201" w14:paraId="6ADB06FD" w14:textId="77777777">
        <w:trPr>
          <w:trHeight w:val="192"/>
          <w:jc w:val="center"/>
        </w:trPr>
        <w:tc>
          <w:tcPr>
            <w:tcW w:w="883" w:type="pct"/>
            <w:shd w:val="clear" w:color="auto" w:fill="auto"/>
            <w:vAlign w:val="center"/>
          </w:tcPr>
          <w:p w14:paraId="79220CBF" w14:textId="77777777" w:rsidR="00855A9D" w:rsidRDefault="00855A9D" w:rsidP="00430727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GA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2A4FF7B2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3" w:type="pct"/>
            <w:shd w:val="clear" w:color="auto" w:fill="auto"/>
            <w:vAlign w:val="center"/>
          </w:tcPr>
          <w:p w14:paraId="58DE2853" w14:textId="77777777" w:rsidR="00855A9D" w:rsidRPr="00BB7201" w:rsidRDefault="00855A9D" w:rsidP="00430727">
            <w:pPr>
              <w:pStyle w:val="afa"/>
            </w:pPr>
          </w:p>
        </w:tc>
        <w:tc>
          <w:tcPr>
            <w:tcW w:w="883" w:type="pct"/>
          </w:tcPr>
          <w:p w14:paraId="5DBDEEFD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  <w:tc>
          <w:tcPr>
            <w:tcW w:w="1062" w:type="pct"/>
          </w:tcPr>
          <w:p w14:paraId="5A863CE5" w14:textId="77777777" w:rsidR="00855A9D" w:rsidRDefault="00855A9D" w:rsidP="00430727">
            <w:pPr>
              <w:pStyle w:val="afa"/>
              <w:rPr>
                <w:rFonts w:hint="eastAsia"/>
              </w:rPr>
            </w:pPr>
          </w:p>
        </w:tc>
      </w:tr>
    </w:tbl>
    <w:p w14:paraId="6FA80407" w14:textId="77777777" w:rsidR="00855A9D" w:rsidRPr="00855A9D" w:rsidRDefault="00855A9D" w:rsidP="00855A9D">
      <w:pPr>
        <w:rPr>
          <w:rFonts w:hint="eastAsia"/>
        </w:rPr>
      </w:pPr>
    </w:p>
    <w:p w14:paraId="1BAF84F2" w14:textId="77777777" w:rsidR="00A94EB0" w:rsidRDefault="00A94EB0" w:rsidP="00282FBB">
      <w:pPr>
        <w:pStyle w:val="2"/>
        <w:rPr>
          <w:rFonts w:hint="eastAsia"/>
        </w:rPr>
      </w:pPr>
      <w:bookmarkStart w:id="21" w:name="_Toc129176978"/>
      <w:r>
        <w:rPr>
          <w:rFonts w:hint="eastAsia"/>
        </w:rPr>
        <w:lastRenderedPageBreak/>
        <w:t>交付件</w:t>
      </w:r>
      <w:bookmarkEnd w:id="21"/>
    </w:p>
    <w:p w14:paraId="378BE9E4" w14:textId="77777777" w:rsidR="00195B55" w:rsidRPr="00233152" w:rsidRDefault="00195B55" w:rsidP="00195B55">
      <w:pPr>
        <w:pStyle w:val="afff1"/>
        <w:ind w:leftChars="210" w:firstLineChars="100" w:firstLine="210"/>
        <w:rPr>
          <w:rFonts w:hint="eastAsia"/>
        </w:rPr>
      </w:pPr>
      <w:r w:rsidRPr="00233152">
        <w:rPr>
          <w:rFonts w:hint="eastAsia"/>
        </w:rPr>
        <w:t>*</w:t>
      </w:r>
      <w:r w:rsidRPr="00233152">
        <w:rPr>
          <w:rFonts w:hint="eastAsia"/>
        </w:rPr>
        <w:t>本项目为产品提供如下交付件：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2882"/>
        <w:gridCol w:w="2416"/>
      </w:tblGrid>
      <w:tr w:rsidR="00195B55" w14:paraId="3F33E3F5" w14:textId="77777777" w:rsidTr="002C2176">
        <w:trPr>
          <w:tblHeader/>
        </w:trPr>
        <w:tc>
          <w:tcPr>
            <w:tcW w:w="2215" w:type="dxa"/>
            <w:shd w:val="clear" w:color="auto" w:fill="auto"/>
          </w:tcPr>
          <w:p w14:paraId="0D98AF97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jc w:val="center"/>
              <w:rPr>
                <w:rFonts w:hint="eastAsia"/>
                <w:b/>
                <w:sz w:val="21"/>
                <w:szCs w:val="21"/>
              </w:rPr>
            </w:pPr>
            <w:r w:rsidRPr="002C2176">
              <w:rPr>
                <w:rFonts w:hint="eastAsia"/>
                <w:b/>
                <w:sz w:val="21"/>
                <w:szCs w:val="21"/>
              </w:rPr>
              <w:t>交付件名称</w:t>
            </w:r>
          </w:p>
        </w:tc>
        <w:tc>
          <w:tcPr>
            <w:tcW w:w="2882" w:type="dxa"/>
            <w:shd w:val="clear" w:color="auto" w:fill="auto"/>
          </w:tcPr>
          <w:p w14:paraId="3594EC94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jc w:val="center"/>
              <w:rPr>
                <w:rFonts w:hint="eastAsia"/>
                <w:b/>
              </w:rPr>
            </w:pPr>
            <w:r w:rsidRPr="002C2176">
              <w:rPr>
                <w:rFonts w:hint="eastAsia"/>
                <w:b/>
              </w:rPr>
              <w:t>交付时间</w:t>
            </w:r>
          </w:p>
        </w:tc>
        <w:tc>
          <w:tcPr>
            <w:tcW w:w="2416" w:type="dxa"/>
            <w:shd w:val="clear" w:color="auto" w:fill="auto"/>
          </w:tcPr>
          <w:p w14:paraId="2D44B080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jc w:val="center"/>
              <w:rPr>
                <w:rFonts w:hint="eastAsia"/>
                <w:b/>
              </w:rPr>
            </w:pPr>
            <w:r w:rsidRPr="002C2176">
              <w:rPr>
                <w:rFonts w:hint="eastAsia"/>
                <w:b/>
              </w:rPr>
              <w:t>备注</w:t>
            </w:r>
          </w:p>
        </w:tc>
      </w:tr>
      <w:tr w:rsidR="00195B55" w14:paraId="76283A5B" w14:textId="77777777" w:rsidTr="002C2176">
        <w:tc>
          <w:tcPr>
            <w:tcW w:w="2215" w:type="dxa"/>
            <w:shd w:val="clear" w:color="auto" w:fill="auto"/>
          </w:tcPr>
          <w:p w14:paraId="44BD1674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882" w:type="dxa"/>
            <w:shd w:val="clear" w:color="auto" w:fill="auto"/>
          </w:tcPr>
          <w:p w14:paraId="251341ED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416" w:type="dxa"/>
            <w:shd w:val="clear" w:color="auto" w:fill="auto"/>
          </w:tcPr>
          <w:p w14:paraId="6ED4D625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rPr>
                <w:rFonts w:hint="eastAsia"/>
                <w:sz w:val="21"/>
                <w:szCs w:val="21"/>
              </w:rPr>
            </w:pPr>
          </w:p>
        </w:tc>
      </w:tr>
      <w:tr w:rsidR="00195B55" w14:paraId="7560FA9B" w14:textId="77777777" w:rsidTr="002C2176">
        <w:tc>
          <w:tcPr>
            <w:tcW w:w="2215" w:type="dxa"/>
            <w:shd w:val="clear" w:color="auto" w:fill="auto"/>
          </w:tcPr>
          <w:p w14:paraId="0053AB13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882" w:type="dxa"/>
            <w:shd w:val="clear" w:color="auto" w:fill="auto"/>
          </w:tcPr>
          <w:p w14:paraId="24D6AEAD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416" w:type="dxa"/>
            <w:shd w:val="clear" w:color="auto" w:fill="auto"/>
          </w:tcPr>
          <w:p w14:paraId="5AF7F438" w14:textId="77777777" w:rsidR="00195B55" w:rsidRPr="002C2176" w:rsidRDefault="00195B55" w:rsidP="002C2176">
            <w:pPr>
              <w:pStyle w:val="5"/>
              <w:numPr>
                <w:ilvl w:val="0"/>
                <w:numId w:val="0"/>
              </w:numPr>
              <w:spacing w:before="80" w:after="80"/>
              <w:rPr>
                <w:rFonts w:hint="eastAsia"/>
                <w:sz w:val="21"/>
                <w:szCs w:val="21"/>
              </w:rPr>
            </w:pPr>
          </w:p>
        </w:tc>
      </w:tr>
    </w:tbl>
    <w:p w14:paraId="247B0C96" w14:textId="77777777" w:rsidR="00195B55" w:rsidRPr="00195B55" w:rsidRDefault="00195B55" w:rsidP="00195B55">
      <w:pPr>
        <w:rPr>
          <w:rFonts w:hint="eastAsia"/>
        </w:rPr>
      </w:pPr>
    </w:p>
    <w:p w14:paraId="1F9EAF22" w14:textId="77777777" w:rsidR="00A94EB0" w:rsidRPr="00282FBB" w:rsidRDefault="00282FBB" w:rsidP="00282FBB">
      <w:pPr>
        <w:pStyle w:val="2"/>
        <w:rPr>
          <w:rFonts w:hint="eastAsia"/>
        </w:rPr>
      </w:pPr>
      <w:bookmarkStart w:id="22" w:name="_Toc129176979"/>
      <w:r w:rsidRPr="00282FBB">
        <w:rPr>
          <w:rFonts w:hint="eastAsia"/>
        </w:rPr>
        <w:t>用户</w:t>
      </w:r>
      <w:r w:rsidRPr="00282FBB">
        <w:rPr>
          <w:rFonts w:hint="eastAsia"/>
        </w:rPr>
        <w:t>PDT</w:t>
      </w:r>
      <w:r w:rsidR="00E859DD" w:rsidRPr="00282FBB">
        <w:rPr>
          <w:rFonts w:hint="eastAsia"/>
        </w:rPr>
        <w:t>支持活动</w:t>
      </w:r>
      <w:bookmarkEnd w:id="22"/>
    </w:p>
    <w:p w14:paraId="25B1809F" w14:textId="77777777" w:rsidR="00282FBB" w:rsidRPr="00282FBB" w:rsidRDefault="00282FBB" w:rsidP="00282FBB">
      <w:pPr>
        <w:pStyle w:val="3"/>
        <w:rPr>
          <w:rFonts w:hint="eastAsia"/>
        </w:rPr>
      </w:pPr>
      <w:bookmarkStart w:id="23" w:name="_Toc129176980"/>
      <w:r>
        <w:rPr>
          <w:rFonts w:hint="eastAsia"/>
        </w:rPr>
        <w:t>用户</w:t>
      </w:r>
      <w:r>
        <w:rPr>
          <w:rFonts w:hint="eastAsia"/>
        </w:rPr>
        <w:t xml:space="preserve">PDT 1 </w:t>
      </w:r>
      <w:r>
        <w:rPr>
          <w:rFonts w:hint="eastAsia"/>
        </w:rPr>
        <w:t>的支持活动</w:t>
      </w:r>
      <w:bookmarkEnd w:id="23"/>
    </w:p>
    <w:p w14:paraId="25A0225D" w14:textId="77777777" w:rsidR="00195B55" w:rsidRPr="00195B55" w:rsidRDefault="00195B55" w:rsidP="00195B55">
      <w:pPr>
        <w:pStyle w:val="afff1"/>
        <w:tabs>
          <w:tab w:val="clear" w:pos="420"/>
          <w:tab w:val="num" w:pos="-284"/>
        </w:tabs>
        <w:ind w:leftChars="200" w:left="400" w:firstLine="0"/>
        <w:rPr>
          <w:rFonts w:hint="eastAsia"/>
          <w:i/>
          <w:color w:val="3366FF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5"/>
        <w:gridCol w:w="1236"/>
        <w:gridCol w:w="1236"/>
        <w:gridCol w:w="1571"/>
        <w:gridCol w:w="816"/>
      </w:tblGrid>
      <w:tr w:rsidR="00FB4758" w14:paraId="485E051E" w14:textId="77777777" w:rsidTr="002C2176">
        <w:trPr>
          <w:jc w:val="center"/>
        </w:trPr>
        <w:tc>
          <w:tcPr>
            <w:tcW w:w="3425" w:type="dxa"/>
            <w:shd w:val="clear" w:color="auto" w:fill="auto"/>
          </w:tcPr>
          <w:p w14:paraId="0B531205" w14:textId="77777777" w:rsidR="00FB4758" w:rsidRDefault="00784298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</w:t>
            </w:r>
            <w:r w:rsidR="00FB4758">
              <w:rPr>
                <w:rFonts w:hint="eastAsia"/>
              </w:rPr>
              <w:t>支持活动</w:t>
            </w:r>
          </w:p>
        </w:tc>
        <w:tc>
          <w:tcPr>
            <w:tcW w:w="1236" w:type="dxa"/>
            <w:shd w:val="clear" w:color="auto" w:fill="auto"/>
          </w:tcPr>
          <w:p w14:paraId="0CE70131" w14:textId="77777777" w:rsidR="00FB4758" w:rsidRDefault="00FB4758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36" w:type="dxa"/>
            <w:shd w:val="clear" w:color="auto" w:fill="auto"/>
          </w:tcPr>
          <w:p w14:paraId="15257132" w14:textId="77777777" w:rsidR="00FB4758" w:rsidRDefault="00FB4758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71" w:type="dxa"/>
            <w:shd w:val="clear" w:color="auto" w:fill="auto"/>
          </w:tcPr>
          <w:p w14:paraId="58744E13" w14:textId="77777777" w:rsidR="00FB4758" w:rsidRDefault="00FB4758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关键资源</w:t>
            </w:r>
          </w:p>
        </w:tc>
        <w:tc>
          <w:tcPr>
            <w:tcW w:w="816" w:type="dxa"/>
            <w:shd w:val="clear" w:color="auto" w:fill="auto"/>
          </w:tcPr>
          <w:p w14:paraId="00E4109D" w14:textId="77777777" w:rsidR="00FB4758" w:rsidRDefault="00FB4758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B4758" w:rsidRPr="002C2176" w14:paraId="462C9544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59F71E93" w14:textId="77777777" w:rsidR="00FB4758" w:rsidRPr="002C2176" w:rsidRDefault="00FB475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785CC810" w14:textId="77777777" w:rsidR="00FB4758" w:rsidRPr="002C2176" w:rsidRDefault="00FB475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1A7405C6" w14:textId="77777777" w:rsidR="00FB4758" w:rsidRPr="002C2176" w:rsidRDefault="00FB475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700E4F6C" w14:textId="77777777" w:rsidR="00FB4758" w:rsidRPr="002C2176" w:rsidRDefault="00FB475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7009E1E9" w14:textId="77777777" w:rsidR="00FB4758" w:rsidRPr="002C2176" w:rsidRDefault="00FB475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784298" w:rsidRPr="002C2176" w14:paraId="7A98D909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376721A7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0A82D63E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5861C271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396D528D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3204BB79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784298" w:rsidRPr="002C2176" w14:paraId="03EEA8EF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54CB246E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sz w:val="20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10417B09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3B19D166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68831AAE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08A3833E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784298" w:rsidRPr="002C2176" w14:paraId="370B8E89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75D39045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505290CA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0A897A9D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57319BB8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252FD503" w14:textId="77777777" w:rsidR="00784298" w:rsidRPr="002C2176" w:rsidRDefault="00784298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</w:tbl>
    <w:p w14:paraId="5167EB52" w14:textId="77777777" w:rsidR="00195B55" w:rsidRPr="00784298" w:rsidRDefault="00195B55" w:rsidP="00195B55">
      <w:pPr>
        <w:rPr>
          <w:rFonts w:hint="eastAsia"/>
          <w:lang w:val="pt-BR"/>
        </w:rPr>
      </w:pPr>
    </w:p>
    <w:p w14:paraId="1ABB828E" w14:textId="77777777" w:rsidR="002F6C45" w:rsidRDefault="00282FBB" w:rsidP="00F91EE0">
      <w:pPr>
        <w:pStyle w:val="3"/>
        <w:rPr>
          <w:rFonts w:hint="eastAsia"/>
        </w:rPr>
      </w:pPr>
      <w:bookmarkStart w:id="24" w:name="_Toc129176981"/>
      <w:r>
        <w:rPr>
          <w:rFonts w:hint="eastAsia"/>
        </w:rPr>
        <w:t>用户</w:t>
      </w:r>
      <w:r>
        <w:rPr>
          <w:rFonts w:hint="eastAsia"/>
        </w:rPr>
        <w:t>PDT</w:t>
      </w:r>
      <w:r>
        <w:t>…</w:t>
      </w:r>
      <w:r w:rsidR="002F6C45" w:rsidRPr="00F91EE0">
        <w:rPr>
          <w:rFonts w:hint="eastAsia"/>
        </w:rPr>
        <w:t>支持</w:t>
      </w:r>
      <w:r w:rsidR="002F6C45">
        <w:rPr>
          <w:rFonts w:hint="eastAsia"/>
        </w:rPr>
        <w:t>活动</w:t>
      </w:r>
      <w:bookmarkEnd w:id="24"/>
    </w:p>
    <w:p w14:paraId="268C4C4B" w14:textId="77777777" w:rsidR="002F6C45" w:rsidRPr="00195B55" w:rsidRDefault="002F6C45" w:rsidP="002F6C45">
      <w:pPr>
        <w:pStyle w:val="afff1"/>
        <w:tabs>
          <w:tab w:val="clear" w:pos="420"/>
          <w:tab w:val="num" w:pos="-284"/>
        </w:tabs>
        <w:ind w:leftChars="200" w:left="400" w:firstLine="0"/>
        <w:rPr>
          <w:rFonts w:hint="eastAsia"/>
          <w:i/>
          <w:color w:val="3366FF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5"/>
        <w:gridCol w:w="1236"/>
        <w:gridCol w:w="1236"/>
        <w:gridCol w:w="1571"/>
        <w:gridCol w:w="816"/>
      </w:tblGrid>
      <w:tr w:rsidR="002F6C45" w14:paraId="3A5E36E5" w14:textId="77777777" w:rsidTr="002C2176">
        <w:trPr>
          <w:jc w:val="center"/>
        </w:trPr>
        <w:tc>
          <w:tcPr>
            <w:tcW w:w="3425" w:type="dxa"/>
            <w:shd w:val="clear" w:color="auto" w:fill="auto"/>
          </w:tcPr>
          <w:p w14:paraId="6F579064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关键支持活动</w:t>
            </w:r>
          </w:p>
        </w:tc>
        <w:tc>
          <w:tcPr>
            <w:tcW w:w="1236" w:type="dxa"/>
            <w:shd w:val="clear" w:color="auto" w:fill="auto"/>
          </w:tcPr>
          <w:p w14:paraId="0D4B408C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36" w:type="dxa"/>
            <w:shd w:val="clear" w:color="auto" w:fill="auto"/>
          </w:tcPr>
          <w:p w14:paraId="1AF7E3D9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71" w:type="dxa"/>
            <w:shd w:val="clear" w:color="auto" w:fill="auto"/>
          </w:tcPr>
          <w:p w14:paraId="32ECBD05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关键资源</w:t>
            </w:r>
          </w:p>
        </w:tc>
        <w:tc>
          <w:tcPr>
            <w:tcW w:w="816" w:type="dxa"/>
            <w:shd w:val="clear" w:color="auto" w:fill="auto"/>
          </w:tcPr>
          <w:p w14:paraId="3F1C43B4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F6C45" w:rsidRPr="002C2176" w14:paraId="16AEF230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4B6CB540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24722BB9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4B041905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7740B339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08288CD1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5AB5DDE7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508DE11F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6E023940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665B4808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56E73771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7F46D066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56D1AC3F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0E0EC2B5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sz w:val="20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675060C9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119DE05B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70B4B4A9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F839AAC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705877CA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44C9DF14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0F7FD537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14:paraId="36235561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048F3F23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0675CD7A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</w:tbl>
    <w:p w14:paraId="0CF8829D" w14:textId="77777777" w:rsidR="002F6C45" w:rsidRDefault="00282FBB" w:rsidP="00F91EE0">
      <w:pPr>
        <w:pStyle w:val="3"/>
        <w:rPr>
          <w:rFonts w:hint="eastAsia"/>
        </w:rPr>
      </w:pPr>
      <w:bookmarkStart w:id="25" w:name="_Toc129176982"/>
      <w:r>
        <w:rPr>
          <w:rFonts w:hint="eastAsia"/>
        </w:rPr>
        <w:t>用户</w:t>
      </w:r>
      <w:r>
        <w:rPr>
          <w:rFonts w:hint="eastAsia"/>
        </w:rPr>
        <w:t>PDT n</w:t>
      </w:r>
      <w:r w:rsidRPr="00F91EE0">
        <w:rPr>
          <w:rFonts w:hint="eastAsia"/>
        </w:rPr>
        <w:t>支</w:t>
      </w:r>
      <w:r>
        <w:rPr>
          <w:rFonts w:hint="eastAsia"/>
        </w:rPr>
        <w:t>持活动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5"/>
        <w:gridCol w:w="1266"/>
        <w:gridCol w:w="1266"/>
        <w:gridCol w:w="1571"/>
        <w:gridCol w:w="816"/>
      </w:tblGrid>
      <w:tr w:rsidR="002F6C45" w14:paraId="28C58AA4" w14:textId="77777777" w:rsidTr="002C2176">
        <w:trPr>
          <w:jc w:val="center"/>
        </w:trPr>
        <w:tc>
          <w:tcPr>
            <w:tcW w:w="3425" w:type="dxa"/>
            <w:shd w:val="clear" w:color="auto" w:fill="auto"/>
          </w:tcPr>
          <w:p w14:paraId="34B768D3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关键支持活动</w:t>
            </w:r>
          </w:p>
        </w:tc>
        <w:tc>
          <w:tcPr>
            <w:tcW w:w="1266" w:type="dxa"/>
            <w:shd w:val="clear" w:color="auto" w:fill="auto"/>
          </w:tcPr>
          <w:p w14:paraId="7B3D2B6F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66" w:type="dxa"/>
            <w:shd w:val="clear" w:color="auto" w:fill="auto"/>
          </w:tcPr>
          <w:p w14:paraId="74B837C8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71" w:type="dxa"/>
            <w:shd w:val="clear" w:color="auto" w:fill="auto"/>
          </w:tcPr>
          <w:p w14:paraId="5A40FA9A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关键资源</w:t>
            </w:r>
          </w:p>
        </w:tc>
        <w:tc>
          <w:tcPr>
            <w:tcW w:w="816" w:type="dxa"/>
            <w:shd w:val="clear" w:color="auto" w:fill="auto"/>
          </w:tcPr>
          <w:p w14:paraId="09DAC508" w14:textId="77777777" w:rsidR="002F6C45" w:rsidRDefault="002F6C45" w:rsidP="002C2176">
            <w:pPr>
              <w:pStyle w:val="afff1"/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F6C45" w:rsidRPr="002C2176" w14:paraId="45DA3883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3D647B0A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52D0F0B8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4AFA4A0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514B6989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551C9DAF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3F1FE0D1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5FB6CFAE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034A3B1A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51CA15B5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50AFA29D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7CFE340D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78C9ECC2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450082C6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sz w:val="20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FA5BF65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54AC5AE2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73277E18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4D1D516F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4440F3B4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758CBBB8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30A7BC1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43A62F8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3EF3A55A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241B3EB2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  <w:tr w:rsidR="002F6C45" w:rsidRPr="002C2176" w14:paraId="57869DB8" w14:textId="77777777" w:rsidTr="002C2176">
        <w:trPr>
          <w:jc w:val="center"/>
        </w:trPr>
        <w:tc>
          <w:tcPr>
            <w:tcW w:w="3425" w:type="dxa"/>
            <w:shd w:val="clear" w:color="auto" w:fill="auto"/>
            <w:vAlign w:val="center"/>
          </w:tcPr>
          <w:p w14:paraId="0AD20D58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i/>
                <w:color w:val="3366FF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756B15A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13DE8F02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1571" w:type="dxa"/>
            <w:shd w:val="clear" w:color="auto" w:fill="auto"/>
            <w:vAlign w:val="center"/>
          </w:tcPr>
          <w:p w14:paraId="5C20F3E0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7738C265" w14:textId="77777777" w:rsidR="002F6C45" w:rsidRPr="002C2176" w:rsidRDefault="002F6C45" w:rsidP="002C2176">
            <w:pPr>
              <w:pStyle w:val="afff1"/>
              <w:ind w:left="0" w:firstLine="0"/>
              <w:rPr>
                <w:rFonts w:hint="eastAsia"/>
                <w:lang w:val="pt-BR"/>
              </w:rPr>
            </w:pPr>
          </w:p>
        </w:tc>
      </w:tr>
    </w:tbl>
    <w:p w14:paraId="625D6D97" w14:textId="77777777" w:rsidR="00195B55" w:rsidRDefault="005971F9" w:rsidP="00F91EE0">
      <w:pPr>
        <w:pStyle w:val="2"/>
        <w:rPr>
          <w:rFonts w:hint="eastAsia"/>
        </w:rPr>
      </w:pPr>
      <w:bookmarkStart w:id="26" w:name="_Toc129176983"/>
      <w:r>
        <w:rPr>
          <w:rFonts w:hint="eastAsia"/>
        </w:rPr>
        <w:t>人力</w:t>
      </w:r>
      <w:r w:rsidR="00195B55">
        <w:rPr>
          <w:rFonts w:hint="eastAsia"/>
        </w:rPr>
        <w:t>资源计划</w:t>
      </w:r>
      <w:bookmarkEnd w:id="26"/>
    </w:p>
    <w:p w14:paraId="35421A37" w14:textId="77777777" w:rsidR="005971F9" w:rsidRDefault="005971F9" w:rsidP="00F91EE0">
      <w:pPr>
        <w:pStyle w:val="3"/>
        <w:rPr>
          <w:rFonts w:hint="eastAsia"/>
        </w:rPr>
      </w:pPr>
      <w:bookmarkStart w:id="27" w:name="_Toc129176984"/>
      <w:r>
        <w:rPr>
          <w:rFonts w:hint="eastAsia"/>
        </w:rPr>
        <w:t>人力需求计划</w:t>
      </w:r>
      <w:bookmarkEnd w:id="27"/>
    </w:p>
    <w:tbl>
      <w:tblPr>
        <w:tblW w:w="4366" w:type="pct"/>
        <w:jc w:val="center"/>
        <w:tblLook w:val="0000" w:firstRow="0" w:lastRow="0" w:firstColumn="0" w:lastColumn="0" w:noHBand="0" w:noVBand="0"/>
      </w:tblPr>
      <w:tblGrid>
        <w:gridCol w:w="615"/>
        <w:gridCol w:w="1499"/>
        <w:gridCol w:w="703"/>
        <w:gridCol w:w="1070"/>
        <w:gridCol w:w="1065"/>
        <w:gridCol w:w="1050"/>
        <w:gridCol w:w="1607"/>
      </w:tblGrid>
      <w:tr w:rsidR="005971F9" w14:paraId="49F1D9A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47A16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>
              <w:t>SN.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C6A1F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 w:rsidRPr="004F4231">
              <w:rPr>
                <w:rFonts w:ascii="宋体" w:hint="eastAsia"/>
              </w:rPr>
              <w:t>资源名称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EFB8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 w:rsidRPr="004F4231">
              <w:rPr>
                <w:rFonts w:ascii="宋体" w:hint="eastAsia"/>
              </w:rPr>
              <w:t>人数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321E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 w:rsidRPr="004F4231">
              <w:rPr>
                <w:rFonts w:ascii="宋体" w:hint="eastAsia"/>
              </w:rPr>
              <w:t>起始日期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BA5A7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 w:rsidRPr="004F4231">
              <w:rPr>
                <w:rFonts w:ascii="宋体" w:hint="eastAsia"/>
              </w:rPr>
              <w:t>结束日期</w:t>
            </w: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E223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 w:rsidRPr="004F4231">
              <w:rPr>
                <w:rFonts w:ascii="宋体" w:hint="eastAsia"/>
              </w:rPr>
              <w:t>技能要求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5D2F" w14:textId="77777777" w:rsidR="005971F9" w:rsidRPr="004F4231" w:rsidRDefault="005971F9" w:rsidP="005971F9">
            <w:pPr>
              <w:pStyle w:val="a7"/>
              <w:numPr>
                <w:ilvl w:val="12"/>
                <w:numId w:val="0"/>
              </w:numPr>
            </w:pPr>
            <w:r w:rsidRPr="004F4231">
              <w:rPr>
                <w:rFonts w:ascii="宋体" w:hint="eastAsia"/>
              </w:rPr>
              <w:t>说明</w:t>
            </w:r>
          </w:p>
        </w:tc>
      </w:tr>
      <w:tr w:rsidR="005971F9" w14:paraId="0727A3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703A" w14:textId="77777777" w:rsidR="005971F9" w:rsidRPr="004F4231" w:rsidRDefault="005971F9" w:rsidP="005971F9">
            <w:pPr>
              <w:pStyle w:val="a5"/>
              <w:numPr>
                <w:ilvl w:val="12"/>
                <w:numId w:val="0"/>
              </w:numPr>
            </w:pPr>
            <w:r w:rsidRPr="004F4231">
              <w:t>1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4B9F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FD17A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1070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475F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C136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F07D" w14:textId="77777777" w:rsidR="005971F9" w:rsidRPr="004F4231" w:rsidRDefault="005971F9" w:rsidP="005971F9">
            <w:pPr>
              <w:pStyle w:val="afa"/>
            </w:pPr>
          </w:p>
        </w:tc>
      </w:tr>
      <w:tr w:rsidR="005971F9" w14:paraId="76405D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D37A" w14:textId="77777777" w:rsidR="005971F9" w:rsidRPr="004F4231" w:rsidRDefault="005971F9" w:rsidP="005971F9">
            <w:pPr>
              <w:pStyle w:val="a5"/>
              <w:numPr>
                <w:ilvl w:val="12"/>
                <w:numId w:val="0"/>
              </w:numPr>
            </w:pPr>
            <w:r w:rsidRPr="004F4231">
              <w:t>2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9AC8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AB9E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2B8BF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643E4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746C3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84E1" w14:textId="77777777" w:rsidR="005971F9" w:rsidRPr="004F4231" w:rsidRDefault="005971F9" w:rsidP="005971F9">
            <w:pPr>
              <w:pStyle w:val="afa"/>
            </w:pPr>
          </w:p>
        </w:tc>
      </w:tr>
      <w:tr w:rsidR="005971F9" w14:paraId="5B71F4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5355F" w14:textId="77777777" w:rsidR="005971F9" w:rsidRPr="004F4231" w:rsidRDefault="005971F9" w:rsidP="005971F9">
            <w:pPr>
              <w:pStyle w:val="a5"/>
              <w:numPr>
                <w:ilvl w:val="12"/>
                <w:numId w:val="0"/>
              </w:numPr>
            </w:pPr>
            <w:r w:rsidRPr="004F4231">
              <w:t>3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D3A6E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5B4A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EABF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B5217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918BE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970" w14:textId="77777777" w:rsidR="005971F9" w:rsidRPr="004F4231" w:rsidRDefault="005971F9" w:rsidP="005971F9">
            <w:pPr>
              <w:pStyle w:val="afa"/>
            </w:pPr>
          </w:p>
        </w:tc>
      </w:tr>
      <w:tr w:rsidR="005971F9" w14:paraId="7AB9A4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A618C" w14:textId="77777777" w:rsidR="005971F9" w:rsidRPr="004F4231" w:rsidRDefault="005971F9" w:rsidP="005971F9">
            <w:pPr>
              <w:pStyle w:val="a5"/>
              <w:numPr>
                <w:ilvl w:val="12"/>
                <w:numId w:val="0"/>
              </w:numPr>
            </w:pPr>
            <w:r w:rsidRPr="004F4231">
              <w:t>4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D05F0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98600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6A894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E3C42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B1F9" w14:textId="77777777" w:rsidR="005971F9" w:rsidRPr="004F4231" w:rsidRDefault="005971F9" w:rsidP="005971F9">
            <w:pPr>
              <w:pStyle w:val="afa"/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A35A" w14:textId="77777777" w:rsidR="005971F9" w:rsidRPr="004F4231" w:rsidRDefault="005971F9" w:rsidP="005971F9">
            <w:pPr>
              <w:pStyle w:val="afa"/>
            </w:pPr>
          </w:p>
        </w:tc>
      </w:tr>
    </w:tbl>
    <w:p w14:paraId="3EE16B20" w14:textId="77777777" w:rsidR="005971F9" w:rsidRPr="005971F9" w:rsidRDefault="005971F9" w:rsidP="0026629C">
      <w:pPr>
        <w:rPr>
          <w:rFonts w:hint="eastAsia"/>
        </w:rPr>
      </w:pPr>
    </w:p>
    <w:p w14:paraId="68D79159" w14:textId="77777777" w:rsidR="005971F9" w:rsidRDefault="005971F9" w:rsidP="00F91EE0">
      <w:pPr>
        <w:pStyle w:val="3"/>
        <w:rPr>
          <w:rFonts w:hint="eastAsia"/>
        </w:rPr>
      </w:pPr>
      <w:bookmarkStart w:id="28" w:name="_Toc129176985"/>
      <w:r>
        <w:rPr>
          <w:rFonts w:hint="eastAsia"/>
        </w:rPr>
        <w:t>迁移团队分工</w:t>
      </w:r>
      <w:bookmarkEnd w:id="28"/>
    </w:p>
    <w:tbl>
      <w:tblPr>
        <w:tblW w:w="43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1658"/>
        <w:gridCol w:w="2181"/>
        <w:gridCol w:w="2178"/>
      </w:tblGrid>
      <w:tr w:rsidR="005971F9" w:rsidRPr="002C2176" w14:paraId="16C00616" w14:textId="77777777" w:rsidTr="002C2176">
        <w:trPr>
          <w:tblHeader/>
          <w:jc w:val="center"/>
        </w:trPr>
        <w:tc>
          <w:tcPr>
            <w:tcW w:w="990" w:type="pct"/>
            <w:shd w:val="clear" w:color="auto" w:fill="auto"/>
          </w:tcPr>
          <w:p w14:paraId="30F004A9" w14:textId="77777777" w:rsidR="005971F9" w:rsidRPr="002C2176" w:rsidRDefault="005971F9" w:rsidP="002C2176">
            <w:pPr>
              <w:spacing w:line="240" w:lineRule="atLeast"/>
              <w:ind w:left="0"/>
              <w:jc w:val="center"/>
              <w:rPr>
                <w:rFonts w:ascii="宋体" w:cs="宋体" w:hint="eastAsia"/>
                <w:b/>
                <w:color w:val="000000"/>
                <w:sz w:val="21"/>
                <w:szCs w:val="21"/>
              </w:rPr>
            </w:pPr>
            <w:r w:rsidRPr="002C2176">
              <w:rPr>
                <w:rFonts w:ascii="宋体" w:cs="宋体" w:hint="eastAsia"/>
                <w:b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1105" w:type="pct"/>
            <w:shd w:val="clear" w:color="auto" w:fill="auto"/>
          </w:tcPr>
          <w:p w14:paraId="02EF8E81" w14:textId="77777777" w:rsidR="005971F9" w:rsidRPr="002C2176" w:rsidRDefault="005971F9" w:rsidP="002C2176">
            <w:pPr>
              <w:spacing w:line="240" w:lineRule="atLeast"/>
              <w:ind w:left="0"/>
              <w:jc w:val="center"/>
              <w:rPr>
                <w:rFonts w:ascii="宋体" w:cs="宋体" w:hint="eastAsia"/>
                <w:b/>
                <w:color w:val="000000"/>
                <w:sz w:val="21"/>
                <w:szCs w:val="21"/>
              </w:rPr>
            </w:pPr>
            <w:r w:rsidRPr="002C2176">
              <w:rPr>
                <w:rFonts w:ascii="宋体" w:cs="宋体" w:hint="eastAsia"/>
                <w:b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453" w:type="pct"/>
            <w:shd w:val="clear" w:color="auto" w:fill="auto"/>
          </w:tcPr>
          <w:p w14:paraId="3B3AACCD" w14:textId="77777777" w:rsidR="005971F9" w:rsidRPr="002C2176" w:rsidRDefault="005971F9" w:rsidP="002C2176">
            <w:pPr>
              <w:spacing w:line="240" w:lineRule="atLeast"/>
              <w:ind w:left="0"/>
              <w:jc w:val="center"/>
              <w:rPr>
                <w:rFonts w:ascii="宋体" w:cs="宋体" w:hint="eastAsia"/>
                <w:b/>
                <w:color w:val="000000"/>
                <w:sz w:val="21"/>
                <w:szCs w:val="21"/>
              </w:rPr>
            </w:pPr>
            <w:r w:rsidRPr="002C2176">
              <w:rPr>
                <w:rFonts w:ascii="宋体" w:cs="宋体" w:hint="eastAsia"/>
                <w:b/>
                <w:color w:val="000000"/>
                <w:sz w:val="21"/>
                <w:szCs w:val="21"/>
              </w:rPr>
              <w:t>主要职责</w:t>
            </w:r>
          </w:p>
        </w:tc>
        <w:tc>
          <w:tcPr>
            <w:tcW w:w="1451" w:type="pct"/>
            <w:shd w:val="clear" w:color="auto" w:fill="auto"/>
          </w:tcPr>
          <w:p w14:paraId="55040852" w14:textId="77777777" w:rsidR="005971F9" w:rsidRPr="002C2176" w:rsidRDefault="005971F9" w:rsidP="002C2176">
            <w:pPr>
              <w:spacing w:line="240" w:lineRule="atLeast"/>
              <w:ind w:left="0"/>
              <w:jc w:val="center"/>
              <w:rPr>
                <w:rFonts w:ascii="宋体" w:cs="宋体" w:hint="eastAsia"/>
                <w:b/>
                <w:color w:val="000000"/>
                <w:sz w:val="21"/>
                <w:szCs w:val="21"/>
              </w:rPr>
            </w:pPr>
            <w:r w:rsidRPr="002C2176">
              <w:rPr>
                <w:rFonts w:ascii="宋体" w:cs="宋体" w:hint="eastAsia"/>
                <w:b/>
                <w:color w:val="000000"/>
                <w:sz w:val="21"/>
                <w:szCs w:val="21"/>
              </w:rPr>
              <w:t>备注：相关PDT接口人/职责</w:t>
            </w:r>
          </w:p>
        </w:tc>
      </w:tr>
      <w:tr w:rsidR="005971F9" w:rsidRPr="002C2176" w14:paraId="50955DCB" w14:textId="77777777" w:rsidTr="002C2176">
        <w:trPr>
          <w:jc w:val="center"/>
        </w:trPr>
        <w:tc>
          <w:tcPr>
            <w:tcW w:w="990" w:type="pct"/>
            <w:shd w:val="clear" w:color="auto" w:fill="auto"/>
          </w:tcPr>
          <w:p w14:paraId="5FB63ABB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105" w:type="pct"/>
            <w:shd w:val="clear" w:color="auto" w:fill="auto"/>
          </w:tcPr>
          <w:p w14:paraId="6CF7EF5F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3" w:type="pct"/>
            <w:shd w:val="clear" w:color="auto" w:fill="auto"/>
          </w:tcPr>
          <w:p w14:paraId="7EA70EBD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1" w:type="pct"/>
            <w:shd w:val="clear" w:color="auto" w:fill="auto"/>
          </w:tcPr>
          <w:p w14:paraId="69ED52FB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</w:tr>
      <w:tr w:rsidR="005971F9" w:rsidRPr="002C2176" w14:paraId="64C1EBA1" w14:textId="77777777" w:rsidTr="002C2176">
        <w:trPr>
          <w:jc w:val="center"/>
        </w:trPr>
        <w:tc>
          <w:tcPr>
            <w:tcW w:w="990" w:type="pct"/>
            <w:shd w:val="clear" w:color="auto" w:fill="auto"/>
          </w:tcPr>
          <w:p w14:paraId="0D3C2332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105" w:type="pct"/>
            <w:shd w:val="clear" w:color="auto" w:fill="auto"/>
          </w:tcPr>
          <w:p w14:paraId="571EDE99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3" w:type="pct"/>
            <w:shd w:val="clear" w:color="auto" w:fill="auto"/>
          </w:tcPr>
          <w:p w14:paraId="564E7E94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1" w:type="pct"/>
            <w:shd w:val="clear" w:color="auto" w:fill="auto"/>
          </w:tcPr>
          <w:p w14:paraId="1C5ADC4B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</w:tr>
      <w:tr w:rsidR="005971F9" w:rsidRPr="002C2176" w14:paraId="49292ACE" w14:textId="77777777" w:rsidTr="002C2176">
        <w:trPr>
          <w:jc w:val="center"/>
        </w:trPr>
        <w:tc>
          <w:tcPr>
            <w:tcW w:w="990" w:type="pct"/>
            <w:shd w:val="clear" w:color="auto" w:fill="auto"/>
          </w:tcPr>
          <w:p w14:paraId="7E797D24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105" w:type="pct"/>
            <w:shd w:val="clear" w:color="auto" w:fill="auto"/>
          </w:tcPr>
          <w:p w14:paraId="15C2BF5F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3" w:type="pct"/>
            <w:shd w:val="clear" w:color="auto" w:fill="auto"/>
          </w:tcPr>
          <w:p w14:paraId="6B346B90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1" w:type="pct"/>
            <w:shd w:val="clear" w:color="auto" w:fill="auto"/>
          </w:tcPr>
          <w:p w14:paraId="550F5B2A" w14:textId="77777777" w:rsidR="005971F9" w:rsidRPr="002C2176" w:rsidRDefault="005971F9" w:rsidP="002C2176">
            <w:pPr>
              <w:spacing w:line="240" w:lineRule="atLeast"/>
              <w:ind w:left="0"/>
              <w:rPr>
                <w:rFonts w:hint="eastAsia"/>
                <w:i/>
                <w:color w:val="3366FF"/>
              </w:rPr>
            </w:pPr>
          </w:p>
        </w:tc>
      </w:tr>
      <w:tr w:rsidR="005971F9" w:rsidRPr="002C2176" w14:paraId="0B3923D4" w14:textId="77777777" w:rsidTr="002C2176">
        <w:trPr>
          <w:jc w:val="center"/>
        </w:trPr>
        <w:tc>
          <w:tcPr>
            <w:tcW w:w="990" w:type="pct"/>
            <w:shd w:val="clear" w:color="auto" w:fill="auto"/>
          </w:tcPr>
          <w:p w14:paraId="4B5C04CA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105" w:type="pct"/>
            <w:shd w:val="clear" w:color="auto" w:fill="auto"/>
          </w:tcPr>
          <w:p w14:paraId="24309F10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3" w:type="pct"/>
            <w:shd w:val="clear" w:color="auto" w:fill="auto"/>
          </w:tcPr>
          <w:p w14:paraId="7852EEF1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1" w:type="pct"/>
            <w:shd w:val="clear" w:color="auto" w:fill="auto"/>
          </w:tcPr>
          <w:p w14:paraId="20A5945B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</w:tr>
      <w:tr w:rsidR="005971F9" w:rsidRPr="002C2176" w14:paraId="145C8A3D" w14:textId="77777777" w:rsidTr="002C2176">
        <w:trPr>
          <w:jc w:val="center"/>
        </w:trPr>
        <w:tc>
          <w:tcPr>
            <w:tcW w:w="990" w:type="pct"/>
            <w:shd w:val="clear" w:color="auto" w:fill="auto"/>
          </w:tcPr>
          <w:p w14:paraId="2A203B68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105" w:type="pct"/>
            <w:shd w:val="clear" w:color="auto" w:fill="auto"/>
          </w:tcPr>
          <w:p w14:paraId="3193D1E2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  <w:tc>
          <w:tcPr>
            <w:tcW w:w="1453" w:type="pct"/>
            <w:shd w:val="clear" w:color="auto" w:fill="auto"/>
          </w:tcPr>
          <w:p w14:paraId="0EE7A16C" w14:textId="77777777" w:rsidR="005971F9" w:rsidRPr="002C2176" w:rsidRDefault="005971F9" w:rsidP="002C2176">
            <w:pPr>
              <w:spacing w:line="240" w:lineRule="atLeast"/>
              <w:ind w:left="0"/>
              <w:rPr>
                <w:rFonts w:hint="eastAsia"/>
                <w:i/>
                <w:color w:val="3366FF"/>
              </w:rPr>
            </w:pPr>
          </w:p>
        </w:tc>
        <w:tc>
          <w:tcPr>
            <w:tcW w:w="1451" w:type="pct"/>
            <w:shd w:val="clear" w:color="auto" w:fill="auto"/>
          </w:tcPr>
          <w:p w14:paraId="6728694D" w14:textId="77777777" w:rsidR="005971F9" w:rsidRPr="002C2176" w:rsidRDefault="005971F9" w:rsidP="002C2176">
            <w:pPr>
              <w:spacing w:line="240" w:lineRule="atLeast"/>
              <w:ind w:left="0"/>
              <w:rPr>
                <w:rFonts w:ascii="宋体" w:cs="宋体" w:hint="eastAsia"/>
                <w:i/>
                <w:color w:val="3366FF"/>
                <w:szCs w:val="21"/>
              </w:rPr>
            </w:pPr>
          </w:p>
        </w:tc>
      </w:tr>
    </w:tbl>
    <w:p w14:paraId="3D3002C7" w14:textId="77777777" w:rsidR="005971F9" w:rsidRPr="005971F9" w:rsidRDefault="005971F9" w:rsidP="0026629C">
      <w:pPr>
        <w:rPr>
          <w:rFonts w:hint="eastAsia"/>
        </w:rPr>
      </w:pPr>
    </w:p>
    <w:p w14:paraId="75E7641B" w14:textId="77777777" w:rsidR="00195B55" w:rsidRDefault="00195B55" w:rsidP="00F91EE0">
      <w:pPr>
        <w:pStyle w:val="2"/>
        <w:rPr>
          <w:rFonts w:hint="eastAsia"/>
        </w:rPr>
      </w:pPr>
      <w:bookmarkStart w:id="29" w:name="_Toc129176986"/>
      <w:r>
        <w:rPr>
          <w:rFonts w:hint="eastAsia"/>
        </w:rPr>
        <w:t>风险管理计划</w:t>
      </w:r>
      <w:bookmarkEnd w:id="29"/>
    </w:p>
    <w:tbl>
      <w:tblPr>
        <w:tblW w:w="8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3"/>
        <w:gridCol w:w="712"/>
        <w:gridCol w:w="755"/>
        <w:gridCol w:w="803"/>
        <w:gridCol w:w="2328"/>
        <w:gridCol w:w="779"/>
      </w:tblGrid>
      <w:tr w:rsidR="00F866A6" w14:paraId="55C7B295" w14:textId="77777777" w:rsidTr="002C2176">
        <w:trPr>
          <w:jc w:val="center"/>
        </w:trPr>
        <w:tc>
          <w:tcPr>
            <w:tcW w:w="2683" w:type="dxa"/>
            <w:shd w:val="clear" w:color="auto" w:fill="auto"/>
            <w:vAlign w:val="center"/>
          </w:tcPr>
          <w:p w14:paraId="48F85B84" w14:textId="77777777" w:rsidR="00F866A6" w:rsidRDefault="00F866A6" w:rsidP="002C2176">
            <w:pPr>
              <w:ind w:left="0"/>
              <w:jc w:val="center"/>
              <w:rPr>
                <w:rFonts w:hint="eastAsia"/>
              </w:rPr>
            </w:pPr>
            <w:r w:rsidRPr="00D30117">
              <w:rPr>
                <w:rFonts w:hint="eastAsia"/>
              </w:rPr>
              <w:t>风险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7ADBAC98" w14:textId="77777777" w:rsidR="00F866A6" w:rsidRDefault="00F866A6" w:rsidP="002C2176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发生</w:t>
            </w:r>
            <w:r w:rsidRPr="00D30117">
              <w:rPr>
                <w:rFonts w:hint="eastAsia"/>
              </w:rPr>
              <w:t>概率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587934A9" w14:textId="77777777" w:rsidR="00F866A6" w:rsidRDefault="00F866A6" w:rsidP="002C2176">
            <w:pPr>
              <w:ind w:left="0"/>
              <w:jc w:val="center"/>
              <w:rPr>
                <w:rFonts w:hint="eastAsia"/>
              </w:rPr>
            </w:pPr>
            <w:r w:rsidRPr="00D30117">
              <w:rPr>
                <w:rFonts w:hint="eastAsia"/>
              </w:rPr>
              <w:t>影响</w:t>
            </w:r>
            <w:r>
              <w:rPr>
                <w:rFonts w:hint="eastAsia"/>
              </w:rPr>
              <w:t>程度</w:t>
            </w:r>
          </w:p>
        </w:tc>
        <w:tc>
          <w:tcPr>
            <w:tcW w:w="803" w:type="dxa"/>
            <w:shd w:val="clear" w:color="auto" w:fill="auto"/>
          </w:tcPr>
          <w:p w14:paraId="3CE61189" w14:textId="77777777" w:rsidR="00F866A6" w:rsidRPr="0022115F" w:rsidRDefault="0022115F" w:rsidP="002C2176">
            <w:pPr>
              <w:ind w:left="0"/>
              <w:jc w:val="center"/>
              <w:rPr>
                <w:rFonts w:hint="eastAsia"/>
              </w:rPr>
            </w:pPr>
            <w:r w:rsidRPr="0022115F">
              <w:rPr>
                <w:rFonts w:hint="eastAsia"/>
              </w:rPr>
              <w:t>风险等级</w:t>
            </w:r>
          </w:p>
        </w:tc>
        <w:tc>
          <w:tcPr>
            <w:tcW w:w="2328" w:type="dxa"/>
            <w:shd w:val="clear" w:color="auto" w:fill="auto"/>
          </w:tcPr>
          <w:p w14:paraId="613B7BF3" w14:textId="77777777" w:rsidR="00F866A6" w:rsidRPr="00D30117" w:rsidRDefault="00F866A6" w:rsidP="002C2176">
            <w:pPr>
              <w:ind w:left="0"/>
              <w:jc w:val="center"/>
              <w:rPr>
                <w:rFonts w:hint="eastAsia"/>
              </w:rPr>
            </w:pPr>
            <w:r w:rsidRPr="00D30117">
              <w:rPr>
                <w:rFonts w:hint="eastAsia"/>
              </w:rPr>
              <w:t>应对计划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20F088C" w14:textId="77777777" w:rsidR="00F866A6" w:rsidRDefault="00F866A6" w:rsidP="002C2176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F866A6" w14:paraId="75C9B49E" w14:textId="77777777" w:rsidTr="002C2176">
        <w:trPr>
          <w:jc w:val="center"/>
        </w:trPr>
        <w:tc>
          <w:tcPr>
            <w:tcW w:w="2683" w:type="dxa"/>
            <w:shd w:val="clear" w:color="auto" w:fill="auto"/>
          </w:tcPr>
          <w:p w14:paraId="691AE228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12" w:type="dxa"/>
            <w:shd w:val="clear" w:color="auto" w:fill="auto"/>
          </w:tcPr>
          <w:p w14:paraId="4763052D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55" w:type="dxa"/>
            <w:shd w:val="clear" w:color="auto" w:fill="auto"/>
          </w:tcPr>
          <w:p w14:paraId="3CCA77B9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803" w:type="dxa"/>
            <w:shd w:val="clear" w:color="auto" w:fill="auto"/>
          </w:tcPr>
          <w:p w14:paraId="3E5FCF05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2328" w:type="dxa"/>
            <w:shd w:val="clear" w:color="auto" w:fill="auto"/>
          </w:tcPr>
          <w:p w14:paraId="7C95D259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79" w:type="dxa"/>
            <w:shd w:val="clear" w:color="auto" w:fill="auto"/>
          </w:tcPr>
          <w:p w14:paraId="1AB390E0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</w:tr>
      <w:tr w:rsidR="00F866A6" w14:paraId="60720063" w14:textId="77777777" w:rsidTr="002C2176">
        <w:trPr>
          <w:jc w:val="center"/>
        </w:trPr>
        <w:tc>
          <w:tcPr>
            <w:tcW w:w="2683" w:type="dxa"/>
            <w:shd w:val="clear" w:color="auto" w:fill="auto"/>
          </w:tcPr>
          <w:p w14:paraId="56230A08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12" w:type="dxa"/>
            <w:shd w:val="clear" w:color="auto" w:fill="auto"/>
          </w:tcPr>
          <w:p w14:paraId="1944BFD5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55" w:type="dxa"/>
            <w:shd w:val="clear" w:color="auto" w:fill="auto"/>
          </w:tcPr>
          <w:p w14:paraId="7D800992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803" w:type="dxa"/>
            <w:shd w:val="clear" w:color="auto" w:fill="auto"/>
          </w:tcPr>
          <w:p w14:paraId="33FC12E9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2328" w:type="dxa"/>
            <w:shd w:val="clear" w:color="auto" w:fill="auto"/>
          </w:tcPr>
          <w:p w14:paraId="686E4BA2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79" w:type="dxa"/>
            <w:shd w:val="clear" w:color="auto" w:fill="auto"/>
          </w:tcPr>
          <w:p w14:paraId="6A5881A1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</w:tr>
      <w:tr w:rsidR="00F866A6" w14:paraId="3047ED3C" w14:textId="77777777" w:rsidTr="002C2176">
        <w:trPr>
          <w:jc w:val="center"/>
        </w:trPr>
        <w:tc>
          <w:tcPr>
            <w:tcW w:w="2683" w:type="dxa"/>
            <w:shd w:val="clear" w:color="auto" w:fill="auto"/>
          </w:tcPr>
          <w:p w14:paraId="1085BC52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12" w:type="dxa"/>
            <w:shd w:val="clear" w:color="auto" w:fill="auto"/>
          </w:tcPr>
          <w:p w14:paraId="75964DE8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55" w:type="dxa"/>
            <w:shd w:val="clear" w:color="auto" w:fill="auto"/>
          </w:tcPr>
          <w:p w14:paraId="2237BF5C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803" w:type="dxa"/>
            <w:shd w:val="clear" w:color="auto" w:fill="auto"/>
          </w:tcPr>
          <w:p w14:paraId="4FB4EC7C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2328" w:type="dxa"/>
            <w:shd w:val="clear" w:color="auto" w:fill="auto"/>
          </w:tcPr>
          <w:p w14:paraId="6AE1367F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  <w:tc>
          <w:tcPr>
            <w:tcW w:w="779" w:type="dxa"/>
            <w:shd w:val="clear" w:color="auto" w:fill="auto"/>
          </w:tcPr>
          <w:p w14:paraId="5CF4A417" w14:textId="77777777" w:rsidR="00F866A6" w:rsidRDefault="00F866A6" w:rsidP="002C2176">
            <w:pPr>
              <w:ind w:left="0"/>
              <w:rPr>
                <w:rFonts w:hint="eastAsia"/>
              </w:rPr>
            </w:pPr>
          </w:p>
        </w:tc>
      </w:tr>
    </w:tbl>
    <w:p w14:paraId="5264D955" w14:textId="77777777" w:rsidR="00D30117" w:rsidRPr="00D30117" w:rsidRDefault="00D30117" w:rsidP="009968AF">
      <w:pPr>
        <w:rPr>
          <w:rFonts w:hint="eastAsia"/>
        </w:rPr>
      </w:pPr>
    </w:p>
    <w:p w14:paraId="01F2771C" w14:textId="77777777" w:rsidR="009968AF" w:rsidRDefault="009968AF" w:rsidP="00F91EE0">
      <w:pPr>
        <w:pStyle w:val="2"/>
        <w:rPr>
          <w:rFonts w:hint="eastAsia"/>
        </w:rPr>
      </w:pPr>
      <w:bookmarkStart w:id="30" w:name="_Toc129176987"/>
      <w:r>
        <w:rPr>
          <w:rFonts w:hint="eastAsia"/>
        </w:rPr>
        <w:t>沟通管理计划</w:t>
      </w:r>
      <w:bookmarkEnd w:id="30"/>
    </w:p>
    <w:tbl>
      <w:tblPr>
        <w:tblW w:w="47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1508"/>
        <w:gridCol w:w="1573"/>
        <w:gridCol w:w="3157"/>
      </w:tblGrid>
      <w:tr w:rsidR="004F33FC" w:rsidRPr="00DC4B21" w14:paraId="5C1D848F" w14:textId="77777777">
        <w:trPr>
          <w:tblHeader/>
          <w:jc w:val="center"/>
        </w:trPr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2FDC" w14:textId="77777777" w:rsidR="004F33FC" w:rsidRPr="00DC4B21" w:rsidRDefault="004F33FC" w:rsidP="005971F9">
            <w:pPr>
              <w:pStyle w:val="TableText0"/>
              <w:jc w:val="center"/>
              <w:rPr>
                <w:rFonts w:ascii="Arial" w:hAnsi="Arial" w:cs="Arial"/>
                <w:b/>
                <w:sz w:val="20"/>
              </w:rPr>
            </w:pPr>
            <w:r w:rsidRPr="00DC4B21">
              <w:rPr>
                <w:rFonts w:ascii="Arial" w:hAnsi="Arial" w:cs="Arial" w:hint="eastAsia"/>
                <w:b/>
                <w:sz w:val="20"/>
              </w:rPr>
              <w:t>沟通方式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D7BA" w14:textId="77777777" w:rsidR="004F33FC" w:rsidRPr="00DC4B21" w:rsidRDefault="004F33FC" w:rsidP="005971F9">
            <w:pPr>
              <w:pStyle w:val="TableText0"/>
              <w:jc w:val="center"/>
              <w:rPr>
                <w:rFonts w:ascii="Arial" w:hAnsi="Arial" w:cs="Arial"/>
                <w:b/>
                <w:sz w:val="20"/>
              </w:rPr>
            </w:pPr>
            <w:r w:rsidRPr="00DC4B21">
              <w:rPr>
                <w:rFonts w:ascii="Arial" w:hAnsi="Arial" w:cs="Arial" w:hint="eastAsia"/>
                <w:b/>
                <w:sz w:val="20"/>
              </w:rPr>
              <w:t>启动方</w:t>
            </w:r>
            <w:r w:rsidRPr="00DC4B21">
              <w:rPr>
                <w:rFonts w:ascii="Arial" w:hAnsi="Arial" w:cs="Arial" w:hint="eastAsia"/>
                <w:b/>
                <w:sz w:val="20"/>
              </w:rPr>
              <w:t>/</w:t>
            </w:r>
            <w:r w:rsidRPr="00DC4B21">
              <w:rPr>
                <w:rFonts w:ascii="Arial" w:hAnsi="Arial" w:cs="Arial" w:hint="eastAsia"/>
                <w:b/>
                <w:sz w:val="20"/>
              </w:rPr>
              <w:t>接口人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CC05" w14:textId="77777777" w:rsidR="004F33FC" w:rsidRPr="00DC4B21" w:rsidRDefault="004F33FC" w:rsidP="005971F9">
            <w:pPr>
              <w:pStyle w:val="TableText0"/>
              <w:jc w:val="center"/>
              <w:rPr>
                <w:rFonts w:ascii="Arial" w:hAnsi="Arial" w:cs="Arial"/>
                <w:b/>
                <w:sz w:val="20"/>
              </w:rPr>
            </w:pPr>
            <w:r w:rsidRPr="00DC4B21">
              <w:rPr>
                <w:rFonts w:ascii="Arial" w:hAnsi="Arial" w:cs="Arial" w:hint="eastAsia"/>
                <w:b/>
                <w:sz w:val="20"/>
              </w:rPr>
              <w:t>参加方</w:t>
            </w:r>
            <w:r w:rsidRPr="00DC4B21">
              <w:rPr>
                <w:rFonts w:ascii="Arial" w:hAnsi="Arial" w:cs="Arial" w:hint="eastAsia"/>
                <w:b/>
                <w:sz w:val="20"/>
              </w:rPr>
              <w:t>/</w:t>
            </w:r>
            <w:r w:rsidRPr="00DC4B21">
              <w:rPr>
                <w:rFonts w:ascii="Arial" w:hAnsi="Arial" w:cs="Arial" w:hint="eastAsia"/>
                <w:b/>
                <w:sz w:val="20"/>
              </w:rPr>
              <w:t>接口人</w:t>
            </w:r>
          </w:p>
        </w:tc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A04D" w14:textId="77777777" w:rsidR="004F33FC" w:rsidRPr="00DC4B21" w:rsidRDefault="004F33FC" w:rsidP="005971F9">
            <w:pPr>
              <w:pStyle w:val="TableText0"/>
              <w:jc w:val="center"/>
              <w:rPr>
                <w:rFonts w:ascii="Arial" w:hAnsi="Arial" w:cs="Arial"/>
                <w:b/>
                <w:sz w:val="20"/>
              </w:rPr>
            </w:pPr>
            <w:r w:rsidRPr="00DC4B21">
              <w:rPr>
                <w:rFonts w:ascii="Arial" w:hAnsi="Arial" w:cs="Arial" w:hint="eastAsia"/>
                <w:b/>
                <w:sz w:val="20"/>
              </w:rPr>
              <w:t>备注</w:t>
            </w:r>
          </w:p>
        </w:tc>
      </w:tr>
      <w:tr w:rsidR="004F33FC" w14:paraId="7B20C385" w14:textId="77777777">
        <w:trPr>
          <w:jc w:val="center"/>
        </w:trPr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52F0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BE18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 w:hint="eastAsia"/>
                <w:i/>
                <w:color w:val="3366FF"/>
                <w:sz w:val="20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70C4" w14:textId="77777777" w:rsidR="004F33FC" w:rsidRPr="009968AF" w:rsidRDefault="004F33FC" w:rsidP="005971F9">
            <w:pPr>
              <w:pStyle w:val="TableText0"/>
              <w:rPr>
                <w:rFonts w:ascii="Arial" w:hAnsi="Arial" w:cs="Arial" w:hint="eastAsia"/>
                <w:i/>
                <w:color w:val="3366FF"/>
                <w:sz w:val="20"/>
              </w:rPr>
            </w:pPr>
          </w:p>
        </w:tc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E512" w14:textId="77777777" w:rsidR="004F33FC" w:rsidRPr="009968AF" w:rsidRDefault="004F33FC" w:rsidP="005971F9">
            <w:pPr>
              <w:pStyle w:val="TableText0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</w:tr>
      <w:tr w:rsidR="004F33FC" w14:paraId="6F6DF222" w14:textId="77777777">
        <w:trPr>
          <w:jc w:val="center"/>
        </w:trPr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B94E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C612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 w:hint="eastAsia"/>
                <w:i/>
                <w:color w:val="3366FF"/>
                <w:sz w:val="20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6720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EE25" w14:textId="77777777" w:rsidR="004F33FC" w:rsidRPr="009968AF" w:rsidRDefault="004F33FC" w:rsidP="005971F9">
            <w:pPr>
              <w:pStyle w:val="TableText0"/>
              <w:jc w:val="both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</w:tr>
      <w:tr w:rsidR="004F33FC" w14:paraId="415973D0" w14:textId="77777777">
        <w:trPr>
          <w:jc w:val="center"/>
        </w:trPr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FA62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8181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0E07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 w:hint="eastAsia"/>
                <w:i/>
                <w:color w:val="3366FF"/>
                <w:sz w:val="20"/>
              </w:rPr>
            </w:pPr>
          </w:p>
        </w:tc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E60D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</w:tr>
      <w:tr w:rsidR="004F33FC" w:rsidRPr="00D318EA" w14:paraId="68149FC9" w14:textId="77777777">
        <w:trPr>
          <w:jc w:val="center"/>
        </w:trPr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CC67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5D17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14BF" w14:textId="77777777" w:rsidR="004F33FC" w:rsidRPr="009968AF" w:rsidRDefault="004F33FC" w:rsidP="005971F9">
            <w:pPr>
              <w:pStyle w:val="TableText0"/>
              <w:jc w:val="center"/>
              <w:rPr>
                <w:rFonts w:ascii="Arial" w:hAnsi="Arial" w:cs="Arial"/>
                <w:i/>
                <w:color w:val="3366FF"/>
                <w:sz w:val="20"/>
              </w:rPr>
            </w:pPr>
          </w:p>
        </w:tc>
        <w:tc>
          <w:tcPr>
            <w:tcW w:w="1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19D" w14:textId="77777777" w:rsidR="004F33FC" w:rsidRPr="009968AF" w:rsidRDefault="004F33FC" w:rsidP="005971F9">
            <w:pPr>
              <w:pStyle w:val="TableText0"/>
              <w:jc w:val="both"/>
              <w:rPr>
                <w:rFonts w:ascii="Arial" w:hAnsi="Arial" w:cs="Arial" w:hint="eastAsia"/>
                <w:i/>
                <w:color w:val="3366FF"/>
                <w:sz w:val="20"/>
              </w:rPr>
            </w:pPr>
          </w:p>
        </w:tc>
      </w:tr>
    </w:tbl>
    <w:p w14:paraId="7A42D45B" w14:textId="77777777" w:rsidR="00B831FB" w:rsidRDefault="00B831FB" w:rsidP="00B831FB">
      <w:pPr>
        <w:pStyle w:val="2"/>
        <w:keepNext w:val="0"/>
        <w:widowControl w:val="0"/>
        <w:tabs>
          <w:tab w:val="num" w:pos="718"/>
        </w:tabs>
        <w:snapToGrid/>
        <w:spacing w:before="120" w:after="0" w:line="360" w:lineRule="auto"/>
        <w:ind w:left="718"/>
        <w:jc w:val="both"/>
        <w:textAlignment w:val="auto"/>
        <w:rPr>
          <w:rFonts w:ascii="宋体" w:hAnsi="宋体" w:hint="eastAsia"/>
        </w:rPr>
      </w:pPr>
      <w:r w:rsidRPr="00201925">
        <w:rPr>
          <w:rFonts w:ascii="宋体" w:hAnsi="宋体" w:hint="eastAsia"/>
          <w:sz w:val="24"/>
          <w:szCs w:val="24"/>
        </w:rPr>
        <w:t>问题管理</w:t>
      </w:r>
    </w:p>
    <w:tbl>
      <w:tblPr>
        <w:tblW w:w="816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2138"/>
        <w:gridCol w:w="1559"/>
        <w:gridCol w:w="1134"/>
        <w:gridCol w:w="1648"/>
        <w:gridCol w:w="992"/>
      </w:tblGrid>
      <w:tr w:rsidR="00B831FB" w:rsidRPr="002C2176" w14:paraId="536F7695" w14:textId="77777777" w:rsidTr="002C2176">
        <w:tc>
          <w:tcPr>
            <w:tcW w:w="697" w:type="dxa"/>
            <w:shd w:val="clear" w:color="auto" w:fill="auto"/>
            <w:vAlign w:val="center"/>
          </w:tcPr>
          <w:p w14:paraId="70D9AE4D" w14:textId="77777777" w:rsidR="00B831FB" w:rsidRPr="002C2176" w:rsidRDefault="00B831FB" w:rsidP="002C2176">
            <w:pPr>
              <w:pStyle w:val="Char3"/>
              <w:jc w:val="center"/>
              <w:rPr>
                <w:rFonts w:ascii="宋体" w:hAnsi="宋体" w:hint="eastAsia"/>
              </w:rPr>
            </w:pPr>
            <w:r w:rsidRPr="002C2176">
              <w:rPr>
                <w:rFonts w:ascii="宋体" w:hAnsi="宋体" w:hint="eastAsia"/>
                <w:sz w:val="22"/>
              </w:rPr>
              <w:t>NO.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6A00BAEE" w14:textId="77777777" w:rsidR="00B831FB" w:rsidRPr="002C2176" w:rsidRDefault="00B831FB" w:rsidP="002C2176">
            <w:pPr>
              <w:pStyle w:val="2"/>
              <w:numPr>
                <w:ilvl w:val="0"/>
                <w:numId w:val="0"/>
              </w:numPr>
              <w:jc w:val="center"/>
              <w:rPr>
                <w:rFonts w:ascii="宋体" w:hAnsi="宋体" w:hint="eastAsia"/>
                <w:sz w:val="21"/>
              </w:rPr>
            </w:pPr>
            <w:r w:rsidRPr="002C2176">
              <w:rPr>
                <w:rFonts w:ascii="宋体" w:hAnsi="宋体" w:hint="eastAsia"/>
                <w:sz w:val="21"/>
              </w:rPr>
              <w:t>问题描述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101926" w14:textId="77777777" w:rsidR="00B831FB" w:rsidRPr="002C2176" w:rsidRDefault="00B831FB" w:rsidP="002C2176">
            <w:pPr>
              <w:pStyle w:val="2"/>
              <w:numPr>
                <w:ilvl w:val="0"/>
                <w:numId w:val="0"/>
              </w:numPr>
              <w:jc w:val="center"/>
              <w:rPr>
                <w:rFonts w:ascii="宋体" w:hAnsi="宋体" w:hint="eastAsia"/>
                <w:sz w:val="21"/>
              </w:rPr>
            </w:pPr>
            <w:r w:rsidRPr="002C2176">
              <w:rPr>
                <w:rFonts w:ascii="宋体" w:hAnsi="宋体" w:hint="eastAsia"/>
                <w:sz w:val="21"/>
              </w:rPr>
              <w:t>应对措施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A194BB" w14:textId="77777777" w:rsidR="00B831FB" w:rsidRPr="002C2176" w:rsidRDefault="00B831FB" w:rsidP="002C2176">
            <w:pPr>
              <w:pStyle w:val="2"/>
              <w:numPr>
                <w:ilvl w:val="0"/>
                <w:numId w:val="0"/>
              </w:numPr>
              <w:jc w:val="center"/>
              <w:rPr>
                <w:rFonts w:ascii="宋体" w:hAnsi="宋体" w:hint="eastAsia"/>
                <w:sz w:val="21"/>
              </w:rPr>
            </w:pPr>
            <w:r w:rsidRPr="002C2176">
              <w:rPr>
                <w:rFonts w:ascii="宋体" w:hAnsi="宋体" w:hint="eastAsia"/>
                <w:sz w:val="21"/>
              </w:rPr>
              <w:t>责任人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D3A02E" w14:textId="77777777" w:rsidR="00B831FB" w:rsidRPr="002C2176" w:rsidRDefault="00B831FB" w:rsidP="002C2176">
            <w:pPr>
              <w:pStyle w:val="2"/>
              <w:numPr>
                <w:ilvl w:val="0"/>
                <w:numId w:val="0"/>
              </w:numPr>
              <w:jc w:val="center"/>
              <w:rPr>
                <w:rFonts w:ascii="宋体" w:hAnsi="宋体" w:hint="eastAsia"/>
                <w:sz w:val="21"/>
              </w:rPr>
            </w:pPr>
            <w:r w:rsidRPr="002C2176">
              <w:rPr>
                <w:rFonts w:ascii="宋体" w:hAnsi="宋体" w:hint="eastAsia"/>
                <w:sz w:val="21"/>
              </w:rPr>
              <w:t>计划完成时间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B4BACE" w14:textId="77777777" w:rsidR="00B831FB" w:rsidRPr="002C2176" w:rsidRDefault="00B831FB" w:rsidP="002C2176">
            <w:pPr>
              <w:pStyle w:val="2"/>
              <w:numPr>
                <w:ilvl w:val="0"/>
                <w:numId w:val="0"/>
              </w:numPr>
              <w:jc w:val="center"/>
              <w:rPr>
                <w:rFonts w:ascii="宋体" w:hAnsi="宋体" w:hint="eastAsia"/>
                <w:sz w:val="21"/>
              </w:rPr>
            </w:pPr>
            <w:r w:rsidRPr="002C2176">
              <w:rPr>
                <w:rFonts w:ascii="宋体" w:hAnsi="宋体" w:hint="eastAsia"/>
                <w:sz w:val="21"/>
              </w:rPr>
              <w:t>备注</w:t>
            </w:r>
          </w:p>
        </w:tc>
      </w:tr>
      <w:tr w:rsidR="00B831FB" w:rsidRPr="002C2176" w14:paraId="629345B0" w14:textId="77777777" w:rsidTr="002C2176">
        <w:trPr>
          <w:trHeight w:val="70"/>
        </w:trPr>
        <w:tc>
          <w:tcPr>
            <w:tcW w:w="697" w:type="dxa"/>
            <w:shd w:val="clear" w:color="auto" w:fill="auto"/>
          </w:tcPr>
          <w:p w14:paraId="762514CE" w14:textId="77777777" w:rsidR="00B831FB" w:rsidRPr="00B831FB" w:rsidRDefault="00B831FB" w:rsidP="00B831FB">
            <w:pPr>
              <w:pStyle w:val="Char3"/>
              <w:rPr>
                <w:rFonts w:hint="eastAsia"/>
              </w:rPr>
            </w:pPr>
            <w:r w:rsidRPr="00B831FB">
              <w:rPr>
                <w:rFonts w:hint="eastAsia"/>
              </w:rPr>
              <w:t>1</w:t>
            </w:r>
          </w:p>
        </w:tc>
        <w:tc>
          <w:tcPr>
            <w:tcW w:w="2138" w:type="dxa"/>
            <w:shd w:val="clear" w:color="auto" w:fill="auto"/>
          </w:tcPr>
          <w:p w14:paraId="079C2B82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  <w:i/>
                <w:color w:val="0000FF"/>
              </w:rPr>
            </w:pPr>
          </w:p>
        </w:tc>
        <w:tc>
          <w:tcPr>
            <w:tcW w:w="1559" w:type="dxa"/>
            <w:shd w:val="clear" w:color="auto" w:fill="auto"/>
          </w:tcPr>
          <w:p w14:paraId="0D3DD9B2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  <w:i/>
                <w:color w:val="0000FF"/>
              </w:rPr>
            </w:pPr>
          </w:p>
        </w:tc>
        <w:tc>
          <w:tcPr>
            <w:tcW w:w="1134" w:type="dxa"/>
            <w:shd w:val="clear" w:color="auto" w:fill="auto"/>
          </w:tcPr>
          <w:p w14:paraId="18D52F5F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  <w:i/>
                <w:color w:val="0000FF"/>
              </w:rPr>
            </w:pPr>
          </w:p>
        </w:tc>
        <w:tc>
          <w:tcPr>
            <w:tcW w:w="1648" w:type="dxa"/>
            <w:shd w:val="clear" w:color="auto" w:fill="auto"/>
          </w:tcPr>
          <w:p w14:paraId="458721B5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  <w:i/>
                <w:color w:val="0000FF"/>
              </w:rPr>
            </w:pPr>
          </w:p>
        </w:tc>
        <w:tc>
          <w:tcPr>
            <w:tcW w:w="992" w:type="dxa"/>
            <w:shd w:val="clear" w:color="auto" w:fill="auto"/>
          </w:tcPr>
          <w:p w14:paraId="6C25008E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  <w:i/>
                <w:color w:val="0000FF"/>
              </w:rPr>
            </w:pPr>
          </w:p>
        </w:tc>
      </w:tr>
      <w:tr w:rsidR="00B831FB" w:rsidRPr="002C2176" w14:paraId="678D1D3A" w14:textId="77777777" w:rsidTr="002C2176">
        <w:tc>
          <w:tcPr>
            <w:tcW w:w="697" w:type="dxa"/>
            <w:shd w:val="clear" w:color="auto" w:fill="auto"/>
          </w:tcPr>
          <w:p w14:paraId="46E565C0" w14:textId="77777777" w:rsidR="00B831FB" w:rsidRPr="00B831FB" w:rsidRDefault="00B831FB" w:rsidP="00B831FB">
            <w:pPr>
              <w:pStyle w:val="Char3"/>
              <w:rPr>
                <w:rFonts w:hint="eastAsia"/>
              </w:rPr>
            </w:pPr>
          </w:p>
        </w:tc>
        <w:tc>
          <w:tcPr>
            <w:tcW w:w="2138" w:type="dxa"/>
            <w:shd w:val="clear" w:color="auto" w:fill="auto"/>
          </w:tcPr>
          <w:p w14:paraId="697D5768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088F16C3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7468F27B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1648" w:type="dxa"/>
            <w:shd w:val="clear" w:color="auto" w:fill="auto"/>
          </w:tcPr>
          <w:p w14:paraId="792B48FF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992" w:type="dxa"/>
            <w:shd w:val="clear" w:color="auto" w:fill="auto"/>
          </w:tcPr>
          <w:p w14:paraId="0C9C69A2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</w:tr>
      <w:tr w:rsidR="00B831FB" w:rsidRPr="002C2176" w14:paraId="50EA39BF" w14:textId="77777777" w:rsidTr="002C2176">
        <w:trPr>
          <w:trHeight w:val="70"/>
        </w:trPr>
        <w:tc>
          <w:tcPr>
            <w:tcW w:w="697" w:type="dxa"/>
            <w:shd w:val="clear" w:color="auto" w:fill="auto"/>
          </w:tcPr>
          <w:p w14:paraId="2BA72ECF" w14:textId="77777777" w:rsidR="00B831FB" w:rsidRPr="00B831FB" w:rsidRDefault="00B831FB" w:rsidP="00B831FB">
            <w:pPr>
              <w:pStyle w:val="Char3"/>
              <w:rPr>
                <w:rFonts w:hint="eastAsia"/>
              </w:rPr>
            </w:pPr>
          </w:p>
        </w:tc>
        <w:tc>
          <w:tcPr>
            <w:tcW w:w="2138" w:type="dxa"/>
            <w:shd w:val="clear" w:color="auto" w:fill="auto"/>
          </w:tcPr>
          <w:p w14:paraId="47BB94E3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024BB291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2D0E1FF2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1648" w:type="dxa"/>
            <w:shd w:val="clear" w:color="auto" w:fill="auto"/>
          </w:tcPr>
          <w:p w14:paraId="11EC5465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  <w:tc>
          <w:tcPr>
            <w:tcW w:w="992" w:type="dxa"/>
            <w:shd w:val="clear" w:color="auto" w:fill="auto"/>
          </w:tcPr>
          <w:p w14:paraId="326E6A21" w14:textId="77777777" w:rsidR="00B831FB" w:rsidRPr="002C2176" w:rsidRDefault="00B831FB" w:rsidP="00B831FB">
            <w:pPr>
              <w:pStyle w:val="Char3"/>
              <w:rPr>
                <w:rFonts w:ascii="宋体" w:hAnsi="宋体" w:hint="eastAsia"/>
              </w:rPr>
            </w:pPr>
          </w:p>
        </w:tc>
      </w:tr>
    </w:tbl>
    <w:p w14:paraId="44B63259" w14:textId="77777777" w:rsidR="00DE652D" w:rsidRPr="00B831FB" w:rsidRDefault="00DE652D" w:rsidP="00B831FB"/>
    <w:sectPr w:rsidR="00DE652D" w:rsidRPr="00B831FB">
      <w:headerReference w:type="default" r:id="rId7"/>
      <w:footerReference w:type="default" r:id="rId8"/>
      <w:pgSz w:w="11906" w:h="16838" w:code="9"/>
      <w:pgMar w:top="1701" w:right="1588" w:bottom="1701" w:left="1588" w:header="1134" w:footer="113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EC41" w14:textId="77777777" w:rsidR="00AF481F" w:rsidRDefault="00AF481F">
      <w:r>
        <w:separator/>
      </w:r>
    </w:p>
  </w:endnote>
  <w:endnote w:type="continuationSeparator" w:id="0">
    <w:p w14:paraId="76F3C491" w14:textId="77777777" w:rsidR="00AF481F" w:rsidRDefault="00AF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60"/>
      <w:gridCol w:w="5103"/>
      <w:gridCol w:w="1984"/>
    </w:tblGrid>
    <w:tr w:rsidR="00B831FB" w14:paraId="0515C18B" w14:textId="77777777">
      <w:tblPrEx>
        <w:tblCellMar>
          <w:top w:w="0" w:type="dxa"/>
          <w:bottom w:w="0" w:type="dxa"/>
        </w:tblCellMar>
      </w:tblPrEx>
      <w:tc>
        <w:tcPr>
          <w:tcW w:w="1560" w:type="dxa"/>
          <w:vAlign w:val="bottom"/>
        </w:tcPr>
        <w:p w14:paraId="2FB74426" w14:textId="77777777" w:rsidR="00B831FB" w:rsidRDefault="00B831FB" w:rsidP="00073789">
          <w:pPr>
            <w:pStyle w:val="affb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CF445E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5103" w:type="dxa"/>
          <w:vAlign w:val="bottom"/>
        </w:tcPr>
        <w:p w14:paraId="24BE2D10" w14:textId="20BC1F46" w:rsidR="00B831FB" w:rsidRDefault="00CF445E" w:rsidP="00073789">
          <w:pPr>
            <w:pStyle w:val="affb"/>
          </w:pPr>
          <w:r>
            <w:rPr>
              <w:rFonts w:hint="eastAsia"/>
            </w:rPr>
            <w:t>普渡</w:t>
          </w:r>
          <w:r w:rsidR="00B831FB">
            <w:rPr>
              <w:rFonts w:hint="eastAsia"/>
            </w:rPr>
            <w:t>机密，未经许可不得扩散</w:t>
          </w:r>
        </w:p>
      </w:tc>
      <w:tc>
        <w:tcPr>
          <w:tcW w:w="1984" w:type="dxa"/>
          <w:vAlign w:val="bottom"/>
        </w:tcPr>
        <w:p w14:paraId="2ED38EB0" w14:textId="77777777" w:rsidR="00B831FB" w:rsidRDefault="00B831FB" w:rsidP="00073789">
          <w:pPr>
            <w:pStyle w:val="affb"/>
            <w:ind w:firstLine="420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6068">
            <w:rPr>
              <w:noProof/>
            </w:rPr>
            <w:t>8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F6068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14:paraId="2EAEAF8A" w14:textId="77777777" w:rsidR="00B831FB" w:rsidRPr="00C75891" w:rsidRDefault="00B831FB" w:rsidP="00C75891">
    <w:pPr>
      <w:pStyle w:val="af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4181" w14:textId="77777777" w:rsidR="00AF481F" w:rsidRDefault="00AF481F">
      <w:r>
        <w:separator/>
      </w:r>
    </w:p>
  </w:footnote>
  <w:footnote w:type="continuationSeparator" w:id="0">
    <w:p w14:paraId="3CCD32E0" w14:textId="77777777" w:rsidR="00AF481F" w:rsidRDefault="00AF4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5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0"/>
      <w:gridCol w:w="6593"/>
      <w:gridCol w:w="1222"/>
    </w:tblGrid>
    <w:tr w:rsidR="00B831FB" w14:paraId="59D0530B" w14:textId="77777777">
      <w:tblPrEx>
        <w:tblCellMar>
          <w:top w:w="0" w:type="dxa"/>
          <w:bottom w:w="0" w:type="dxa"/>
        </w:tblCellMar>
      </w:tblPrEx>
      <w:trPr>
        <w:cantSplit/>
        <w:trHeight w:hRule="exact" w:val="568"/>
      </w:trPr>
      <w:tc>
        <w:tcPr>
          <w:tcW w:w="92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14:paraId="4448682F" w14:textId="7F83CBF8" w:rsidR="00B831FB" w:rsidRDefault="00B831FB">
          <w:pPr>
            <w:pStyle w:val="affd"/>
            <w:jc w:val="both"/>
          </w:pPr>
        </w:p>
        <w:p w14:paraId="28D1A98B" w14:textId="77777777" w:rsidR="00B831FB" w:rsidRDefault="00B831FB">
          <w:pPr>
            <w:pStyle w:val="affd"/>
            <w:jc w:val="both"/>
          </w:pPr>
        </w:p>
      </w:tc>
      <w:tc>
        <w:tcPr>
          <w:tcW w:w="6593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14:paraId="0E620481" w14:textId="77777777" w:rsidR="00B831FB" w:rsidRDefault="00B831FB" w:rsidP="00C75891">
          <w:pPr>
            <w:pStyle w:val="affd"/>
            <w:jc w:val="center"/>
            <w:rPr>
              <w:rFonts w:hint="eastAsia"/>
            </w:rPr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迁移策略与计划</w:t>
          </w:r>
        </w:p>
      </w:tc>
      <w:tc>
        <w:tcPr>
          <w:tcW w:w="122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14:paraId="61537585" w14:textId="77777777" w:rsidR="00B831FB" w:rsidRDefault="00B831FB">
          <w:pPr>
            <w:pStyle w:val="affd"/>
            <w:jc w:val="right"/>
            <w:rPr>
              <w:rFonts w:cs="Arial" w:hint="eastAsia"/>
            </w:rPr>
          </w:pPr>
          <w:r>
            <w:rPr>
              <w:rFonts w:cs="Arial" w:hint="eastAsia"/>
            </w:rPr>
            <w:t>内部使用</w:t>
          </w:r>
        </w:p>
      </w:tc>
    </w:tr>
  </w:tbl>
  <w:p w14:paraId="280EC422" w14:textId="77777777" w:rsidR="00B831FB" w:rsidRDefault="00B831FB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749"/>
    <w:multiLevelType w:val="hybridMultilevel"/>
    <w:tmpl w:val="7AB03278"/>
    <w:lvl w:ilvl="0" w:tplc="ED18315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B42DF3"/>
    <w:multiLevelType w:val="multilevel"/>
    <w:tmpl w:val="04090025"/>
    <w:lvl w:ilvl="0">
      <w:start w:val="1"/>
      <w:numFmt w:val="decimal"/>
      <w:pStyle w:val="1"/>
      <w:lvlText w:val="%1"/>
      <w:lvlJc w:val="left"/>
      <w:rPr>
        <w:rFonts w:hint="default"/>
        <w:b/>
        <w:i w:val="0"/>
        <w:caps w:val="0"/>
        <w:strike w:val="0"/>
        <w:dstrike w:val="0"/>
        <w:vanish w:val="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rPr>
        <w:rFonts w:hint="default"/>
        <w:b/>
        <w:i w:val="0"/>
        <w:caps w:val="0"/>
        <w:strike w:val="0"/>
        <w:dstrike w:val="0"/>
        <w:vanish w:val="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rPr>
        <w:rFonts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rPr>
        <w:rFonts w:hint="default"/>
        <w:b/>
        <w:i w:val="0"/>
        <w:caps w:val="0"/>
        <w:strike w:val="0"/>
        <w:dstrike w:val="0"/>
        <w:vanish w:val="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0"/>
        <w:szCs w:val="20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0"/>
        <w:szCs w:val="20"/>
        <w:u w:val="none"/>
      </w:rPr>
    </w:lvl>
    <w:lvl w:ilvl="6">
      <w:start w:val="1"/>
      <w:numFmt w:val="decimal"/>
      <w:pStyle w:val="7"/>
      <w:lvlText w:val="%1.%2.%3.%4.%5.%6.%7"/>
      <w:lvlJc w:val="left"/>
      <w:rPr>
        <w:rFonts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2033095"/>
    <w:multiLevelType w:val="hybridMultilevel"/>
    <w:tmpl w:val="2502463C"/>
    <w:lvl w:ilvl="0" w:tplc="0409000F">
      <w:start w:val="1"/>
      <w:numFmt w:val="decimal"/>
      <w:lvlText w:val="%1."/>
      <w:lvlJc w:val="left"/>
      <w:pPr>
        <w:tabs>
          <w:tab w:val="num" w:pos="954"/>
        </w:tabs>
        <w:ind w:left="95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74"/>
        </w:tabs>
        <w:ind w:left="1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4"/>
        </w:tabs>
        <w:ind w:left="1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4"/>
        </w:tabs>
        <w:ind w:left="2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4"/>
        </w:tabs>
        <w:ind w:left="2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4"/>
        </w:tabs>
        <w:ind w:left="3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4"/>
        </w:tabs>
        <w:ind w:left="3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4"/>
        </w:tabs>
        <w:ind w:left="3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4"/>
        </w:tabs>
        <w:ind w:left="4314" w:hanging="420"/>
      </w:pPr>
    </w:lvl>
  </w:abstractNum>
  <w:abstractNum w:abstractNumId="3" w15:restartNumberingAfterBreak="0">
    <w:nsid w:val="423B09D1"/>
    <w:multiLevelType w:val="multilevel"/>
    <w:tmpl w:val="19BE0466"/>
    <w:lvl w:ilvl="0">
      <w:start w:val="1"/>
      <w:numFmt w:val="decimal"/>
      <w:suff w:val="nothing"/>
      <w:lvlText w:val="第%1章  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isLgl/>
      <w:suff w:val="nothing"/>
      <w:lvlText w:val="%1.%2  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nothing"/>
      <w:lvlText w:val="%1.%2.%3  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isLgl/>
      <w:suff w:val="nothing"/>
      <w:lvlText w:val="%4. 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56C75A0"/>
    <w:multiLevelType w:val="hybridMultilevel"/>
    <w:tmpl w:val="8DAEF836"/>
    <w:lvl w:ilvl="0" w:tplc="ED18315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B54849"/>
    <w:multiLevelType w:val="multilevel"/>
    <w:tmpl w:val="C868BF38"/>
    <w:lvl w:ilvl="0">
      <w:start w:val="1"/>
      <w:numFmt w:val="decimal"/>
      <w:suff w:val="nothing"/>
      <w:lvlText w:val="%1  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nothing"/>
      <w:lvlText w:val="%1.%2  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nothing"/>
      <w:lvlText w:val="3.2.3.%4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5)"/>
      <w:lvlJc w:val="left"/>
      <w:pPr>
        <w:tabs>
          <w:tab w:val="num" w:pos="1560"/>
        </w:tabs>
        <w:ind w:left="1560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7"/>
      <w:lvlJc w:val="left"/>
      <w:rPr>
        <w:rFonts w:ascii="Arial Narrow" w:eastAsia="宋体" w:hAnsi="Arial Narrow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796601A4"/>
    <w:multiLevelType w:val="singleLevel"/>
    <w:tmpl w:val="D4740C1C"/>
    <w:lvl w:ilvl="0">
      <w:start w:val="1"/>
      <w:numFmt w:val="bullet"/>
      <w:pStyle w:val="ItemLis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b w:val="0"/>
        <w:i w:val="0"/>
        <w:sz w:val="13"/>
        <w:u w:val="none"/>
      </w:rPr>
    </w:lvl>
  </w:abstractNum>
  <w:abstractNum w:abstractNumId="7" w15:restartNumberingAfterBreak="0">
    <w:nsid w:val="7E5B2FB2"/>
    <w:multiLevelType w:val="hybridMultilevel"/>
    <w:tmpl w:val="12F0D5E4"/>
    <w:lvl w:ilvl="0" w:tplc="FFFFFFFF">
      <w:start w:val="1"/>
      <w:numFmt w:val="bullet"/>
      <w:lvlText w:val=""/>
      <w:lvlJc w:val="left"/>
      <w:pPr>
        <w:tabs>
          <w:tab w:val="num" w:pos="1214"/>
        </w:tabs>
        <w:ind w:left="1214" w:hanging="227"/>
      </w:pPr>
      <w:rPr>
        <w:rFonts w:ascii="Symbol" w:eastAsia="宋体" w:hAnsi="Symbol" w:hint="default"/>
        <w:b/>
        <w:i w:val="0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5E"/>
    <w:rsid w:val="000004DD"/>
    <w:rsid w:val="0000056A"/>
    <w:rsid w:val="000043BB"/>
    <w:rsid w:val="00005BA6"/>
    <w:rsid w:val="00007A1E"/>
    <w:rsid w:val="0001071B"/>
    <w:rsid w:val="00010D01"/>
    <w:rsid w:val="00012403"/>
    <w:rsid w:val="000124CE"/>
    <w:rsid w:val="00016C53"/>
    <w:rsid w:val="00020753"/>
    <w:rsid w:val="00023D22"/>
    <w:rsid w:val="00024C1F"/>
    <w:rsid w:val="00026B82"/>
    <w:rsid w:val="00032E67"/>
    <w:rsid w:val="000343EE"/>
    <w:rsid w:val="000363CE"/>
    <w:rsid w:val="0003792D"/>
    <w:rsid w:val="00041B32"/>
    <w:rsid w:val="000464E5"/>
    <w:rsid w:val="00047D20"/>
    <w:rsid w:val="0005352E"/>
    <w:rsid w:val="000545CD"/>
    <w:rsid w:val="00054F0B"/>
    <w:rsid w:val="000551BC"/>
    <w:rsid w:val="00060933"/>
    <w:rsid w:val="0006640A"/>
    <w:rsid w:val="000674E9"/>
    <w:rsid w:val="0007107C"/>
    <w:rsid w:val="00073789"/>
    <w:rsid w:val="00074388"/>
    <w:rsid w:val="00074FEF"/>
    <w:rsid w:val="000752C5"/>
    <w:rsid w:val="00076E42"/>
    <w:rsid w:val="00076F29"/>
    <w:rsid w:val="0007764F"/>
    <w:rsid w:val="000867DF"/>
    <w:rsid w:val="00092690"/>
    <w:rsid w:val="000928BB"/>
    <w:rsid w:val="00093C27"/>
    <w:rsid w:val="00093D9F"/>
    <w:rsid w:val="00094FFA"/>
    <w:rsid w:val="00095095"/>
    <w:rsid w:val="000A3BFD"/>
    <w:rsid w:val="000A592F"/>
    <w:rsid w:val="000B4FB3"/>
    <w:rsid w:val="000B5D42"/>
    <w:rsid w:val="000C2C60"/>
    <w:rsid w:val="000C373A"/>
    <w:rsid w:val="000C50AF"/>
    <w:rsid w:val="000C6946"/>
    <w:rsid w:val="000D0A70"/>
    <w:rsid w:val="000D51BB"/>
    <w:rsid w:val="000D76D8"/>
    <w:rsid w:val="000E1348"/>
    <w:rsid w:val="000E46FF"/>
    <w:rsid w:val="000E47C3"/>
    <w:rsid w:val="000F6F1F"/>
    <w:rsid w:val="00103BA2"/>
    <w:rsid w:val="00103E82"/>
    <w:rsid w:val="00104423"/>
    <w:rsid w:val="001064BF"/>
    <w:rsid w:val="001072D2"/>
    <w:rsid w:val="00112751"/>
    <w:rsid w:val="00112D4F"/>
    <w:rsid w:val="00112DAB"/>
    <w:rsid w:val="001138A4"/>
    <w:rsid w:val="00113BE8"/>
    <w:rsid w:val="00114C09"/>
    <w:rsid w:val="00114F05"/>
    <w:rsid w:val="00115214"/>
    <w:rsid w:val="00116C66"/>
    <w:rsid w:val="00120BA3"/>
    <w:rsid w:val="001238ED"/>
    <w:rsid w:val="0012394B"/>
    <w:rsid w:val="00123B77"/>
    <w:rsid w:val="001241AE"/>
    <w:rsid w:val="00124AD5"/>
    <w:rsid w:val="0012667C"/>
    <w:rsid w:val="00127FE0"/>
    <w:rsid w:val="00132457"/>
    <w:rsid w:val="001346A5"/>
    <w:rsid w:val="00135798"/>
    <w:rsid w:val="00135CCB"/>
    <w:rsid w:val="001400E5"/>
    <w:rsid w:val="00141215"/>
    <w:rsid w:val="00141BC6"/>
    <w:rsid w:val="00152DD5"/>
    <w:rsid w:val="001575E4"/>
    <w:rsid w:val="0015779D"/>
    <w:rsid w:val="001579DD"/>
    <w:rsid w:val="001612C7"/>
    <w:rsid w:val="00170F9D"/>
    <w:rsid w:val="00171053"/>
    <w:rsid w:val="001737E2"/>
    <w:rsid w:val="00174051"/>
    <w:rsid w:val="0017407B"/>
    <w:rsid w:val="00177976"/>
    <w:rsid w:val="00181E5E"/>
    <w:rsid w:val="0018343A"/>
    <w:rsid w:val="00186A98"/>
    <w:rsid w:val="00195281"/>
    <w:rsid w:val="00195B55"/>
    <w:rsid w:val="001966C7"/>
    <w:rsid w:val="00197555"/>
    <w:rsid w:val="001A3D67"/>
    <w:rsid w:val="001A5507"/>
    <w:rsid w:val="001B0127"/>
    <w:rsid w:val="001B040B"/>
    <w:rsid w:val="001B342C"/>
    <w:rsid w:val="001B4442"/>
    <w:rsid w:val="001B4EBD"/>
    <w:rsid w:val="001B7533"/>
    <w:rsid w:val="001C44F1"/>
    <w:rsid w:val="001C462E"/>
    <w:rsid w:val="001C7C0F"/>
    <w:rsid w:val="001D3C9C"/>
    <w:rsid w:val="001E33F1"/>
    <w:rsid w:val="001E6238"/>
    <w:rsid w:val="001E7025"/>
    <w:rsid w:val="001F40B5"/>
    <w:rsid w:val="001F45AE"/>
    <w:rsid w:val="001F70F0"/>
    <w:rsid w:val="002019E7"/>
    <w:rsid w:val="00201DFD"/>
    <w:rsid w:val="002070A4"/>
    <w:rsid w:val="00212247"/>
    <w:rsid w:val="00213F70"/>
    <w:rsid w:val="00214CE9"/>
    <w:rsid w:val="0021580B"/>
    <w:rsid w:val="00215E0E"/>
    <w:rsid w:val="00217BE7"/>
    <w:rsid w:val="0022115F"/>
    <w:rsid w:val="002212B8"/>
    <w:rsid w:val="00221E45"/>
    <w:rsid w:val="002259B1"/>
    <w:rsid w:val="00225D87"/>
    <w:rsid w:val="00226777"/>
    <w:rsid w:val="002328BE"/>
    <w:rsid w:val="00233152"/>
    <w:rsid w:val="002358AF"/>
    <w:rsid w:val="002371F3"/>
    <w:rsid w:val="002428EE"/>
    <w:rsid w:val="0024366E"/>
    <w:rsid w:val="002464DA"/>
    <w:rsid w:val="00247A23"/>
    <w:rsid w:val="002517BE"/>
    <w:rsid w:val="0025197A"/>
    <w:rsid w:val="0025561D"/>
    <w:rsid w:val="00255644"/>
    <w:rsid w:val="002568ED"/>
    <w:rsid w:val="00261E06"/>
    <w:rsid w:val="002623F9"/>
    <w:rsid w:val="002628EB"/>
    <w:rsid w:val="00263A4E"/>
    <w:rsid w:val="00263A61"/>
    <w:rsid w:val="00264BCE"/>
    <w:rsid w:val="0026629C"/>
    <w:rsid w:val="00273390"/>
    <w:rsid w:val="002744BD"/>
    <w:rsid w:val="00275C30"/>
    <w:rsid w:val="002763FE"/>
    <w:rsid w:val="002764E2"/>
    <w:rsid w:val="00277669"/>
    <w:rsid w:val="002828FA"/>
    <w:rsid w:val="00282A21"/>
    <w:rsid w:val="00282FBB"/>
    <w:rsid w:val="002865C5"/>
    <w:rsid w:val="002914E4"/>
    <w:rsid w:val="00295513"/>
    <w:rsid w:val="00296572"/>
    <w:rsid w:val="002A1D2F"/>
    <w:rsid w:val="002A3EB4"/>
    <w:rsid w:val="002A3ED5"/>
    <w:rsid w:val="002A6016"/>
    <w:rsid w:val="002A6BB9"/>
    <w:rsid w:val="002A6D47"/>
    <w:rsid w:val="002B52DB"/>
    <w:rsid w:val="002B6DAD"/>
    <w:rsid w:val="002C080D"/>
    <w:rsid w:val="002C137B"/>
    <w:rsid w:val="002C2176"/>
    <w:rsid w:val="002C2E99"/>
    <w:rsid w:val="002C58A2"/>
    <w:rsid w:val="002C6AEB"/>
    <w:rsid w:val="002D04DC"/>
    <w:rsid w:val="002D1342"/>
    <w:rsid w:val="002D14A6"/>
    <w:rsid w:val="002D30F8"/>
    <w:rsid w:val="002D5D98"/>
    <w:rsid w:val="002E1B90"/>
    <w:rsid w:val="002E2A59"/>
    <w:rsid w:val="002E6BA0"/>
    <w:rsid w:val="002E7480"/>
    <w:rsid w:val="002E74C7"/>
    <w:rsid w:val="002E7F57"/>
    <w:rsid w:val="002F15DF"/>
    <w:rsid w:val="002F1F52"/>
    <w:rsid w:val="002F2A80"/>
    <w:rsid w:val="002F3141"/>
    <w:rsid w:val="002F3EF2"/>
    <w:rsid w:val="002F4583"/>
    <w:rsid w:val="002F6C45"/>
    <w:rsid w:val="00303A73"/>
    <w:rsid w:val="00303EFF"/>
    <w:rsid w:val="0030608D"/>
    <w:rsid w:val="00307369"/>
    <w:rsid w:val="003134A9"/>
    <w:rsid w:val="0031593E"/>
    <w:rsid w:val="003160C4"/>
    <w:rsid w:val="0032063E"/>
    <w:rsid w:val="00320824"/>
    <w:rsid w:val="00320950"/>
    <w:rsid w:val="0032395B"/>
    <w:rsid w:val="00324C20"/>
    <w:rsid w:val="003260D7"/>
    <w:rsid w:val="0033048F"/>
    <w:rsid w:val="00331B83"/>
    <w:rsid w:val="00337082"/>
    <w:rsid w:val="00337D19"/>
    <w:rsid w:val="0034017C"/>
    <w:rsid w:val="003434A2"/>
    <w:rsid w:val="00343DB4"/>
    <w:rsid w:val="00343FEF"/>
    <w:rsid w:val="00344F29"/>
    <w:rsid w:val="0034572B"/>
    <w:rsid w:val="003504BA"/>
    <w:rsid w:val="00350671"/>
    <w:rsid w:val="003572D4"/>
    <w:rsid w:val="0036081D"/>
    <w:rsid w:val="00361BE4"/>
    <w:rsid w:val="003669E4"/>
    <w:rsid w:val="00366EAA"/>
    <w:rsid w:val="00373F3B"/>
    <w:rsid w:val="00375104"/>
    <w:rsid w:val="003808FC"/>
    <w:rsid w:val="00382B82"/>
    <w:rsid w:val="0038678C"/>
    <w:rsid w:val="00391380"/>
    <w:rsid w:val="0039249B"/>
    <w:rsid w:val="003931E4"/>
    <w:rsid w:val="003932ED"/>
    <w:rsid w:val="00393C41"/>
    <w:rsid w:val="00395C27"/>
    <w:rsid w:val="0039780C"/>
    <w:rsid w:val="003A38BC"/>
    <w:rsid w:val="003A4388"/>
    <w:rsid w:val="003A564A"/>
    <w:rsid w:val="003A6012"/>
    <w:rsid w:val="003A7D7F"/>
    <w:rsid w:val="003B0F85"/>
    <w:rsid w:val="003B359A"/>
    <w:rsid w:val="003B3793"/>
    <w:rsid w:val="003B5F55"/>
    <w:rsid w:val="003B771E"/>
    <w:rsid w:val="003C201B"/>
    <w:rsid w:val="003C3B96"/>
    <w:rsid w:val="003C3C84"/>
    <w:rsid w:val="003C530F"/>
    <w:rsid w:val="003C7E55"/>
    <w:rsid w:val="003D0DFE"/>
    <w:rsid w:val="003D46D9"/>
    <w:rsid w:val="003D5CF8"/>
    <w:rsid w:val="003D69DA"/>
    <w:rsid w:val="003D6BA2"/>
    <w:rsid w:val="003E0314"/>
    <w:rsid w:val="003E2555"/>
    <w:rsid w:val="003E26DA"/>
    <w:rsid w:val="003E697E"/>
    <w:rsid w:val="003F75E3"/>
    <w:rsid w:val="00400ABD"/>
    <w:rsid w:val="00403ED5"/>
    <w:rsid w:val="004059BA"/>
    <w:rsid w:val="00410F94"/>
    <w:rsid w:val="00411E5A"/>
    <w:rsid w:val="00412316"/>
    <w:rsid w:val="00414DDB"/>
    <w:rsid w:val="004215C1"/>
    <w:rsid w:val="00425F19"/>
    <w:rsid w:val="00430727"/>
    <w:rsid w:val="00430EDD"/>
    <w:rsid w:val="004323FC"/>
    <w:rsid w:val="00434146"/>
    <w:rsid w:val="0043769E"/>
    <w:rsid w:val="00437B48"/>
    <w:rsid w:val="004407D5"/>
    <w:rsid w:val="00443DFB"/>
    <w:rsid w:val="004446C0"/>
    <w:rsid w:val="00445CF6"/>
    <w:rsid w:val="00447417"/>
    <w:rsid w:val="0045322E"/>
    <w:rsid w:val="00465FF3"/>
    <w:rsid w:val="00467181"/>
    <w:rsid w:val="00467D6A"/>
    <w:rsid w:val="00471B6D"/>
    <w:rsid w:val="0047236B"/>
    <w:rsid w:val="0047312D"/>
    <w:rsid w:val="004747B9"/>
    <w:rsid w:val="00483579"/>
    <w:rsid w:val="00490C4A"/>
    <w:rsid w:val="00492EFD"/>
    <w:rsid w:val="004972AD"/>
    <w:rsid w:val="00497C5C"/>
    <w:rsid w:val="004A1992"/>
    <w:rsid w:val="004A1C64"/>
    <w:rsid w:val="004A2BD0"/>
    <w:rsid w:val="004A3444"/>
    <w:rsid w:val="004A3F2D"/>
    <w:rsid w:val="004A5151"/>
    <w:rsid w:val="004B2F46"/>
    <w:rsid w:val="004B4870"/>
    <w:rsid w:val="004B4A01"/>
    <w:rsid w:val="004B586D"/>
    <w:rsid w:val="004C045D"/>
    <w:rsid w:val="004C20FD"/>
    <w:rsid w:val="004C4151"/>
    <w:rsid w:val="004C5367"/>
    <w:rsid w:val="004C56E1"/>
    <w:rsid w:val="004C62EC"/>
    <w:rsid w:val="004C776D"/>
    <w:rsid w:val="004D0C74"/>
    <w:rsid w:val="004D0DA4"/>
    <w:rsid w:val="004D1069"/>
    <w:rsid w:val="004D1B1F"/>
    <w:rsid w:val="004D37C2"/>
    <w:rsid w:val="004D4AF2"/>
    <w:rsid w:val="004D4CEE"/>
    <w:rsid w:val="004D4E61"/>
    <w:rsid w:val="004D67BE"/>
    <w:rsid w:val="004D730C"/>
    <w:rsid w:val="004D7740"/>
    <w:rsid w:val="004E02CA"/>
    <w:rsid w:val="004E22AB"/>
    <w:rsid w:val="004E2E84"/>
    <w:rsid w:val="004E544E"/>
    <w:rsid w:val="004E6A0D"/>
    <w:rsid w:val="004F3107"/>
    <w:rsid w:val="004F33FC"/>
    <w:rsid w:val="004F6068"/>
    <w:rsid w:val="004F62F8"/>
    <w:rsid w:val="00500123"/>
    <w:rsid w:val="00501393"/>
    <w:rsid w:val="005029C5"/>
    <w:rsid w:val="00507901"/>
    <w:rsid w:val="00510279"/>
    <w:rsid w:val="005123DE"/>
    <w:rsid w:val="0051294F"/>
    <w:rsid w:val="00517587"/>
    <w:rsid w:val="0052031A"/>
    <w:rsid w:val="0052050E"/>
    <w:rsid w:val="005220AF"/>
    <w:rsid w:val="005243D1"/>
    <w:rsid w:val="005270F7"/>
    <w:rsid w:val="005279B2"/>
    <w:rsid w:val="00527E95"/>
    <w:rsid w:val="00533CF8"/>
    <w:rsid w:val="005359D3"/>
    <w:rsid w:val="0054036B"/>
    <w:rsid w:val="0054097D"/>
    <w:rsid w:val="00540B08"/>
    <w:rsid w:val="00540CA5"/>
    <w:rsid w:val="00540E12"/>
    <w:rsid w:val="005444C0"/>
    <w:rsid w:val="00544A53"/>
    <w:rsid w:val="00547022"/>
    <w:rsid w:val="00553391"/>
    <w:rsid w:val="00554594"/>
    <w:rsid w:val="0055725E"/>
    <w:rsid w:val="00557E21"/>
    <w:rsid w:val="0056103A"/>
    <w:rsid w:val="00566E77"/>
    <w:rsid w:val="00567E68"/>
    <w:rsid w:val="00577018"/>
    <w:rsid w:val="005824C2"/>
    <w:rsid w:val="0058331C"/>
    <w:rsid w:val="00583ACA"/>
    <w:rsid w:val="00591863"/>
    <w:rsid w:val="0059415C"/>
    <w:rsid w:val="005956FB"/>
    <w:rsid w:val="00596CA6"/>
    <w:rsid w:val="005971F9"/>
    <w:rsid w:val="005A0868"/>
    <w:rsid w:val="005A3020"/>
    <w:rsid w:val="005A628B"/>
    <w:rsid w:val="005A788E"/>
    <w:rsid w:val="005B020D"/>
    <w:rsid w:val="005B20B4"/>
    <w:rsid w:val="005B4C54"/>
    <w:rsid w:val="005B4FF5"/>
    <w:rsid w:val="005B55F6"/>
    <w:rsid w:val="005B5A7B"/>
    <w:rsid w:val="005B5E2A"/>
    <w:rsid w:val="005B66B2"/>
    <w:rsid w:val="005B6D08"/>
    <w:rsid w:val="005C1838"/>
    <w:rsid w:val="005C2F14"/>
    <w:rsid w:val="005C540C"/>
    <w:rsid w:val="005C5D14"/>
    <w:rsid w:val="005C6D1A"/>
    <w:rsid w:val="005C6D96"/>
    <w:rsid w:val="005C7D00"/>
    <w:rsid w:val="005D1653"/>
    <w:rsid w:val="005D263E"/>
    <w:rsid w:val="005D276A"/>
    <w:rsid w:val="005D4831"/>
    <w:rsid w:val="005E3FD9"/>
    <w:rsid w:val="005E51B2"/>
    <w:rsid w:val="005E6CF1"/>
    <w:rsid w:val="005E7BEA"/>
    <w:rsid w:val="005E7BED"/>
    <w:rsid w:val="005F293F"/>
    <w:rsid w:val="005F30FD"/>
    <w:rsid w:val="005F53FE"/>
    <w:rsid w:val="005F5C85"/>
    <w:rsid w:val="0060101A"/>
    <w:rsid w:val="006017C9"/>
    <w:rsid w:val="006018D5"/>
    <w:rsid w:val="00607FF4"/>
    <w:rsid w:val="0061275B"/>
    <w:rsid w:val="0061587C"/>
    <w:rsid w:val="00615B64"/>
    <w:rsid w:val="00616245"/>
    <w:rsid w:val="006174FF"/>
    <w:rsid w:val="006204A2"/>
    <w:rsid w:val="006213CB"/>
    <w:rsid w:val="00621833"/>
    <w:rsid w:val="00622073"/>
    <w:rsid w:val="00622B52"/>
    <w:rsid w:val="006233D7"/>
    <w:rsid w:val="00630851"/>
    <w:rsid w:val="00634071"/>
    <w:rsid w:val="00642160"/>
    <w:rsid w:val="00645661"/>
    <w:rsid w:val="00645EC6"/>
    <w:rsid w:val="00646D59"/>
    <w:rsid w:val="00653281"/>
    <w:rsid w:val="00654983"/>
    <w:rsid w:val="00655178"/>
    <w:rsid w:val="00655A56"/>
    <w:rsid w:val="00662178"/>
    <w:rsid w:val="006645C7"/>
    <w:rsid w:val="006671FE"/>
    <w:rsid w:val="0066729C"/>
    <w:rsid w:val="00667B62"/>
    <w:rsid w:val="006704CC"/>
    <w:rsid w:val="00671386"/>
    <w:rsid w:val="006728A4"/>
    <w:rsid w:val="00674787"/>
    <w:rsid w:val="006765A8"/>
    <w:rsid w:val="006812E5"/>
    <w:rsid w:val="00681778"/>
    <w:rsid w:val="0068365A"/>
    <w:rsid w:val="00691D8A"/>
    <w:rsid w:val="0069456B"/>
    <w:rsid w:val="00695B08"/>
    <w:rsid w:val="006A08CE"/>
    <w:rsid w:val="006A3BDC"/>
    <w:rsid w:val="006A4D92"/>
    <w:rsid w:val="006A6B49"/>
    <w:rsid w:val="006B1D1B"/>
    <w:rsid w:val="006B1FBA"/>
    <w:rsid w:val="006B4B67"/>
    <w:rsid w:val="006C0F30"/>
    <w:rsid w:val="006C4876"/>
    <w:rsid w:val="006D039F"/>
    <w:rsid w:val="006D03E0"/>
    <w:rsid w:val="006E02F1"/>
    <w:rsid w:val="006E4CBD"/>
    <w:rsid w:val="006E5257"/>
    <w:rsid w:val="006E79F1"/>
    <w:rsid w:val="006F057A"/>
    <w:rsid w:val="006F25C3"/>
    <w:rsid w:val="006F75C8"/>
    <w:rsid w:val="007014EF"/>
    <w:rsid w:val="0070251E"/>
    <w:rsid w:val="00703CB8"/>
    <w:rsid w:val="00707ED6"/>
    <w:rsid w:val="0071105F"/>
    <w:rsid w:val="00712656"/>
    <w:rsid w:val="00716CA6"/>
    <w:rsid w:val="00716FF8"/>
    <w:rsid w:val="00720238"/>
    <w:rsid w:val="007220C7"/>
    <w:rsid w:val="00725057"/>
    <w:rsid w:val="00725098"/>
    <w:rsid w:val="007303B1"/>
    <w:rsid w:val="007313B2"/>
    <w:rsid w:val="00731C3B"/>
    <w:rsid w:val="00731F04"/>
    <w:rsid w:val="007340A5"/>
    <w:rsid w:val="007344A1"/>
    <w:rsid w:val="00737017"/>
    <w:rsid w:val="00743A5A"/>
    <w:rsid w:val="007500FC"/>
    <w:rsid w:val="00752A17"/>
    <w:rsid w:val="0076557C"/>
    <w:rsid w:val="00771C35"/>
    <w:rsid w:val="007734E9"/>
    <w:rsid w:val="007827A2"/>
    <w:rsid w:val="00782DC9"/>
    <w:rsid w:val="00784298"/>
    <w:rsid w:val="00784EE9"/>
    <w:rsid w:val="007863FA"/>
    <w:rsid w:val="007872AB"/>
    <w:rsid w:val="0078737C"/>
    <w:rsid w:val="0079234C"/>
    <w:rsid w:val="007979B0"/>
    <w:rsid w:val="007A7F30"/>
    <w:rsid w:val="007B1DEB"/>
    <w:rsid w:val="007B20F9"/>
    <w:rsid w:val="007B76EE"/>
    <w:rsid w:val="007B78CC"/>
    <w:rsid w:val="007C1167"/>
    <w:rsid w:val="007C1BA6"/>
    <w:rsid w:val="007C436D"/>
    <w:rsid w:val="007C5407"/>
    <w:rsid w:val="007D139D"/>
    <w:rsid w:val="007D1AF0"/>
    <w:rsid w:val="007D2DDA"/>
    <w:rsid w:val="007D3A9E"/>
    <w:rsid w:val="007D3AB9"/>
    <w:rsid w:val="007D59FA"/>
    <w:rsid w:val="007D5A19"/>
    <w:rsid w:val="007D7953"/>
    <w:rsid w:val="007E1059"/>
    <w:rsid w:val="007E1F6C"/>
    <w:rsid w:val="007E6DA9"/>
    <w:rsid w:val="007F0945"/>
    <w:rsid w:val="007F4065"/>
    <w:rsid w:val="007F6E88"/>
    <w:rsid w:val="008023AD"/>
    <w:rsid w:val="008075EF"/>
    <w:rsid w:val="0080784A"/>
    <w:rsid w:val="00816817"/>
    <w:rsid w:val="00817E36"/>
    <w:rsid w:val="0082118F"/>
    <w:rsid w:val="00824E8A"/>
    <w:rsid w:val="00825200"/>
    <w:rsid w:val="00825657"/>
    <w:rsid w:val="00825B32"/>
    <w:rsid w:val="008275A5"/>
    <w:rsid w:val="00831767"/>
    <w:rsid w:val="00832E28"/>
    <w:rsid w:val="0084042E"/>
    <w:rsid w:val="00841822"/>
    <w:rsid w:val="00841AF0"/>
    <w:rsid w:val="00847969"/>
    <w:rsid w:val="00847FF2"/>
    <w:rsid w:val="008500D6"/>
    <w:rsid w:val="0085037F"/>
    <w:rsid w:val="00850712"/>
    <w:rsid w:val="008523DE"/>
    <w:rsid w:val="0085272E"/>
    <w:rsid w:val="00854A21"/>
    <w:rsid w:val="00854DA4"/>
    <w:rsid w:val="00855A9D"/>
    <w:rsid w:val="00855ADE"/>
    <w:rsid w:val="00857C76"/>
    <w:rsid w:val="00864151"/>
    <w:rsid w:val="0086658C"/>
    <w:rsid w:val="00867931"/>
    <w:rsid w:val="00872326"/>
    <w:rsid w:val="0087337D"/>
    <w:rsid w:val="0088349A"/>
    <w:rsid w:val="0088485F"/>
    <w:rsid w:val="0088536F"/>
    <w:rsid w:val="00886DCE"/>
    <w:rsid w:val="008872F9"/>
    <w:rsid w:val="00891E1D"/>
    <w:rsid w:val="0089207C"/>
    <w:rsid w:val="008A1B13"/>
    <w:rsid w:val="008A1F50"/>
    <w:rsid w:val="008A36CA"/>
    <w:rsid w:val="008A5140"/>
    <w:rsid w:val="008A6B50"/>
    <w:rsid w:val="008B0663"/>
    <w:rsid w:val="008B136D"/>
    <w:rsid w:val="008B4305"/>
    <w:rsid w:val="008B507F"/>
    <w:rsid w:val="008B66D5"/>
    <w:rsid w:val="008C16CF"/>
    <w:rsid w:val="008C1B30"/>
    <w:rsid w:val="008C3318"/>
    <w:rsid w:val="008D2B78"/>
    <w:rsid w:val="008E2BF0"/>
    <w:rsid w:val="008E2EDE"/>
    <w:rsid w:val="008E4D8E"/>
    <w:rsid w:val="008F0567"/>
    <w:rsid w:val="008F07FB"/>
    <w:rsid w:val="00900A8F"/>
    <w:rsid w:val="00900E29"/>
    <w:rsid w:val="009024CE"/>
    <w:rsid w:val="009028FB"/>
    <w:rsid w:val="009034F9"/>
    <w:rsid w:val="00903634"/>
    <w:rsid w:val="009057D7"/>
    <w:rsid w:val="00910CBA"/>
    <w:rsid w:val="00911454"/>
    <w:rsid w:val="009126B7"/>
    <w:rsid w:val="00913081"/>
    <w:rsid w:val="00913C76"/>
    <w:rsid w:val="00915CCF"/>
    <w:rsid w:val="00920AB9"/>
    <w:rsid w:val="00923B38"/>
    <w:rsid w:val="00923DCC"/>
    <w:rsid w:val="00924EF2"/>
    <w:rsid w:val="00927FE8"/>
    <w:rsid w:val="00931363"/>
    <w:rsid w:val="009337F4"/>
    <w:rsid w:val="00934A8D"/>
    <w:rsid w:val="0093706D"/>
    <w:rsid w:val="009374C1"/>
    <w:rsid w:val="00937971"/>
    <w:rsid w:val="00941C35"/>
    <w:rsid w:val="0094224A"/>
    <w:rsid w:val="0094450E"/>
    <w:rsid w:val="00945AA8"/>
    <w:rsid w:val="00946B0C"/>
    <w:rsid w:val="00946D9C"/>
    <w:rsid w:val="00955665"/>
    <w:rsid w:val="00957E34"/>
    <w:rsid w:val="00957FCF"/>
    <w:rsid w:val="00964ECC"/>
    <w:rsid w:val="009766B2"/>
    <w:rsid w:val="009773AE"/>
    <w:rsid w:val="00980F7B"/>
    <w:rsid w:val="009847A7"/>
    <w:rsid w:val="00985009"/>
    <w:rsid w:val="009851F8"/>
    <w:rsid w:val="00990939"/>
    <w:rsid w:val="00990CD0"/>
    <w:rsid w:val="009968AF"/>
    <w:rsid w:val="009A63BE"/>
    <w:rsid w:val="009A6C41"/>
    <w:rsid w:val="009B104B"/>
    <w:rsid w:val="009B29DF"/>
    <w:rsid w:val="009B3AD9"/>
    <w:rsid w:val="009B49CD"/>
    <w:rsid w:val="009B4D46"/>
    <w:rsid w:val="009B6EF9"/>
    <w:rsid w:val="009C1804"/>
    <w:rsid w:val="009C625F"/>
    <w:rsid w:val="009D14BE"/>
    <w:rsid w:val="009D1CC8"/>
    <w:rsid w:val="009D24B2"/>
    <w:rsid w:val="009D582F"/>
    <w:rsid w:val="009E3F3D"/>
    <w:rsid w:val="009F2B03"/>
    <w:rsid w:val="009F6298"/>
    <w:rsid w:val="00A01B6C"/>
    <w:rsid w:val="00A01B7C"/>
    <w:rsid w:val="00A02FBD"/>
    <w:rsid w:val="00A051B0"/>
    <w:rsid w:val="00A05C75"/>
    <w:rsid w:val="00A067F1"/>
    <w:rsid w:val="00A0762D"/>
    <w:rsid w:val="00A13861"/>
    <w:rsid w:val="00A1790D"/>
    <w:rsid w:val="00A20344"/>
    <w:rsid w:val="00A21B29"/>
    <w:rsid w:val="00A233B2"/>
    <w:rsid w:val="00A242E5"/>
    <w:rsid w:val="00A50D02"/>
    <w:rsid w:val="00A52D2B"/>
    <w:rsid w:val="00A53672"/>
    <w:rsid w:val="00A55D5F"/>
    <w:rsid w:val="00A56D39"/>
    <w:rsid w:val="00A60842"/>
    <w:rsid w:val="00A61A23"/>
    <w:rsid w:val="00A74075"/>
    <w:rsid w:val="00A75414"/>
    <w:rsid w:val="00A75F32"/>
    <w:rsid w:val="00A7678E"/>
    <w:rsid w:val="00A810C8"/>
    <w:rsid w:val="00A85B62"/>
    <w:rsid w:val="00A86506"/>
    <w:rsid w:val="00A86523"/>
    <w:rsid w:val="00A87AF8"/>
    <w:rsid w:val="00A87EE3"/>
    <w:rsid w:val="00A9002E"/>
    <w:rsid w:val="00A94E7F"/>
    <w:rsid w:val="00A94EB0"/>
    <w:rsid w:val="00AA1732"/>
    <w:rsid w:val="00AA4D35"/>
    <w:rsid w:val="00AA5F19"/>
    <w:rsid w:val="00AA7D7F"/>
    <w:rsid w:val="00AB0642"/>
    <w:rsid w:val="00AB1192"/>
    <w:rsid w:val="00AB30BF"/>
    <w:rsid w:val="00AB41FD"/>
    <w:rsid w:val="00AB4C95"/>
    <w:rsid w:val="00AB6622"/>
    <w:rsid w:val="00AC2295"/>
    <w:rsid w:val="00AC3D22"/>
    <w:rsid w:val="00AC5A63"/>
    <w:rsid w:val="00AD11CE"/>
    <w:rsid w:val="00AD298D"/>
    <w:rsid w:val="00AD51FA"/>
    <w:rsid w:val="00AD70D8"/>
    <w:rsid w:val="00AE2A6F"/>
    <w:rsid w:val="00AE460E"/>
    <w:rsid w:val="00AF18D9"/>
    <w:rsid w:val="00AF481F"/>
    <w:rsid w:val="00AF5573"/>
    <w:rsid w:val="00AF74B4"/>
    <w:rsid w:val="00B000AC"/>
    <w:rsid w:val="00B00781"/>
    <w:rsid w:val="00B074F6"/>
    <w:rsid w:val="00B10333"/>
    <w:rsid w:val="00B113A5"/>
    <w:rsid w:val="00B11D73"/>
    <w:rsid w:val="00B123F9"/>
    <w:rsid w:val="00B15C5A"/>
    <w:rsid w:val="00B175AF"/>
    <w:rsid w:val="00B20DC0"/>
    <w:rsid w:val="00B272FA"/>
    <w:rsid w:val="00B27AD2"/>
    <w:rsid w:val="00B3525B"/>
    <w:rsid w:val="00B376E8"/>
    <w:rsid w:val="00B4059E"/>
    <w:rsid w:val="00B41AA0"/>
    <w:rsid w:val="00B44AA5"/>
    <w:rsid w:val="00B45482"/>
    <w:rsid w:val="00B4611E"/>
    <w:rsid w:val="00B46BF0"/>
    <w:rsid w:val="00B46C86"/>
    <w:rsid w:val="00B47AB8"/>
    <w:rsid w:val="00B47E6A"/>
    <w:rsid w:val="00B50413"/>
    <w:rsid w:val="00B51FA0"/>
    <w:rsid w:val="00B5435D"/>
    <w:rsid w:val="00B5587D"/>
    <w:rsid w:val="00B56CA4"/>
    <w:rsid w:val="00B615FF"/>
    <w:rsid w:val="00B64103"/>
    <w:rsid w:val="00B72D97"/>
    <w:rsid w:val="00B76138"/>
    <w:rsid w:val="00B8123B"/>
    <w:rsid w:val="00B831FB"/>
    <w:rsid w:val="00B845E9"/>
    <w:rsid w:val="00B84A8A"/>
    <w:rsid w:val="00B863D7"/>
    <w:rsid w:val="00B8725E"/>
    <w:rsid w:val="00B905CE"/>
    <w:rsid w:val="00B92419"/>
    <w:rsid w:val="00B9408D"/>
    <w:rsid w:val="00B955D1"/>
    <w:rsid w:val="00B95971"/>
    <w:rsid w:val="00BA07AF"/>
    <w:rsid w:val="00BA2067"/>
    <w:rsid w:val="00BA39CD"/>
    <w:rsid w:val="00BB0EB5"/>
    <w:rsid w:val="00BB4FD1"/>
    <w:rsid w:val="00BB557C"/>
    <w:rsid w:val="00BB60C4"/>
    <w:rsid w:val="00BB6EA4"/>
    <w:rsid w:val="00BB7201"/>
    <w:rsid w:val="00BC4384"/>
    <w:rsid w:val="00BD0163"/>
    <w:rsid w:val="00BD46F7"/>
    <w:rsid w:val="00BD5CD8"/>
    <w:rsid w:val="00BE3099"/>
    <w:rsid w:val="00BE4F30"/>
    <w:rsid w:val="00BE5220"/>
    <w:rsid w:val="00BE74BB"/>
    <w:rsid w:val="00BF2667"/>
    <w:rsid w:val="00BF3DB2"/>
    <w:rsid w:val="00BF4A3B"/>
    <w:rsid w:val="00BF64DA"/>
    <w:rsid w:val="00BF68C2"/>
    <w:rsid w:val="00C023E9"/>
    <w:rsid w:val="00C041E2"/>
    <w:rsid w:val="00C104B7"/>
    <w:rsid w:val="00C10C19"/>
    <w:rsid w:val="00C15A81"/>
    <w:rsid w:val="00C22F89"/>
    <w:rsid w:val="00C23625"/>
    <w:rsid w:val="00C247DF"/>
    <w:rsid w:val="00C31CCB"/>
    <w:rsid w:val="00C36452"/>
    <w:rsid w:val="00C368BB"/>
    <w:rsid w:val="00C42214"/>
    <w:rsid w:val="00C43F65"/>
    <w:rsid w:val="00C46454"/>
    <w:rsid w:val="00C51975"/>
    <w:rsid w:val="00C5273C"/>
    <w:rsid w:val="00C55E4C"/>
    <w:rsid w:val="00C62B83"/>
    <w:rsid w:val="00C63311"/>
    <w:rsid w:val="00C66AC6"/>
    <w:rsid w:val="00C72E24"/>
    <w:rsid w:val="00C75891"/>
    <w:rsid w:val="00C7747F"/>
    <w:rsid w:val="00C90E20"/>
    <w:rsid w:val="00C94AD4"/>
    <w:rsid w:val="00C94C2D"/>
    <w:rsid w:val="00C97A8E"/>
    <w:rsid w:val="00C97F5B"/>
    <w:rsid w:val="00CA7246"/>
    <w:rsid w:val="00CB23FD"/>
    <w:rsid w:val="00CC0346"/>
    <w:rsid w:val="00CC0371"/>
    <w:rsid w:val="00CC0E5A"/>
    <w:rsid w:val="00CC11D5"/>
    <w:rsid w:val="00CC640F"/>
    <w:rsid w:val="00CC720C"/>
    <w:rsid w:val="00CD1A19"/>
    <w:rsid w:val="00CD2F01"/>
    <w:rsid w:val="00CD30E6"/>
    <w:rsid w:val="00CD38C8"/>
    <w:rsid w:val="00CD6CEC"/>
    <w:rsid w:val="00CD7D5A"/>
    <w:rsid w:val="00CE209E"/>
    <w:rsid w:val="00CF1C29"/>
    <w:rsid w:val="00CF2B0A"/>
    <w:rsid w:val="00CF445E"/>
    <w:rsid w:val="00CF4EF3"/>
    <w:rsid w:val="00CF69DC"/>
    <w:rsid w:val="00D00A97"/>
    <w:rsid w:val="00D05271"/>
    <w:rsid w:val="00D059A3"/>
    <w:rsid w:val="00D10D86"/>
    <w:rsid w:val="00D11A5F"/>
    <w:rsid w:val="00D13AE6"/>
    <w:rsid w:val="00D147F8"/>
    <w:rsid w:val="00D16A71"/>
    <w:rsid w:val="00D20724"/>
    <w:rsid w:val="00D21107"/>
    <w:rsid w:val="00D2299F"/>
    <w:rsid w:val="00D22F69"/>
    <w:rsid w:val="00D30117"/>
    <w:rsid w:val="00D318EA"/>
    <w:rsid w:val="00D32273"/>
    <w:rsid w:val="00D34852"/>
    <w:rsid w:val="00D355A4"/>
    <w:rsid w:val="00D367D4"/>
    <w:rsid w:val="00D37A0E"/>
    <w:rsid w:val="00D412C9"/>
    <w:rsid w:val="00D41FD6"/>
    <w:rsid w:val="00D43BB5"/>
    <w:rsid w:val="00D44CA2"/>
    <w:rsid w:val="00D54039"/>
    <w:rsid w:val="00D55DEE"/>
    <w:rsid w:val="00D63E6E"/>
    <w:rsid w:val="00D651C6"/>
    <w:rsid w:val="00D7069E"/>
    <w:rsid w:val="00D709AE"/>
    <w:rsid w:val="00D711FA"/>
    <w:rsid w:val="00D72A74"/>
    <w:rsid w:val="00D7300F"/>
    <w:rsid w:val="00D74B00"/>
    <w:rsid w:val="00D80E0C"/>
    <w:rsid w:val="00D82635"/>
    <w:rsid w:val="00D864FE"/>
    <w:rsid w:val="00D87B0C"/>
    <w:rsid w:val="00D87BBE"/>
    <w:rsid w:val="00D94F4C"/>
    <w:rsid w:val="00D95BAD"/>
    <w:rsid w:val="00D95E09"/>
    <w:rsid w:val="00D96340"/>
    <w:rsid w:val="00D96768"/>
    <w:rsid w:val="00DA059F"/>
    <w:rsid w:val="00DA6DD6"/>
    <w:rsid w:val="00DB0CE5"/>
    <w:rsid w:val="00DB15BC"/>
    <w:rsid w:val="00DB2EBC"/>
    <w:rsid w:val="00DB438F"/>
    <w:rsid w:val="00DC146D"/>
    <w:rsid w:val="00DC2DFF"/>
    <w:rsid w:val="00DC313C"/>
    <w:rsid w:val="00DC4B21"/>
    <w:rsid w:val="00DC5CD8"/>
    <w:rsid w:val="00DD36AB"/>
    <w:rsid w:val="00DD5E3F"/>
    <w:rsid w:val="00DD6800"/>
    <w:rsid w:val="00DD6F5A"/>
    <w:rsid w:val="00DD7913"/>
    <w:rsid w:val="00DE3497"/>
    <w:rsid w:val="00DE356D"/>
    <w:rsid w:val="00DE531B"/>
    <w:rsid w:val="00DE652D"/>
    <w:rsid w:val="00DE741D"/>
    <w:rsid w:val="00DE7FE8"/>
    <w:rsid w:val="00DF02EB"/>
    <w:rsid w:val="00DF3C5C"/>
    <w:rsid w:val="00DF3EE4"/>
    <w:rsid w:val="00DF53F6"/>
    <w:rsid w:val="00DF5E92"/>
    <w:rsid w:val="00E0010A"/>
    <w:rsid w:val="00E00852"/>
    <w:rsid w:val="00E014C9"/>
    <w:rsid w:val="00E033E6"/>
    <w:rsid w:val="00E03E46"/>
    <w:rsid w:val="00E04AD4"/>
    <w:rsid w:val="00E11E50"/>
    <w:rsid w:val="00E2265E"/>
    <w:rsid w:val="00E2278A"/>
    <w:rsid w:val="00E236A5"/>
    <w:rsid w:val="00E23CB4"/>
    <w:rsid w:val="00E24B0D"/>
    <w:rsid w:val="00E26DFB"/>
    <w:rsid w:val="00E26F97"/>
    <w:rsid w:val="00E27396"/>
    <w:rsid w:val="00E27F95"/>
    <w:rsid w:val="00E3044B"/>
    <w:rsid w:val="00E310E7"/>
    <w:rsid w:val="00E33452"/>
    <w:rsid w:val="00E35911"/>
    <w:rsid w:val="00E37F31"/>
    <w:rsid w:val="00E4507A"/>
    <w:rsid w:val="00E46496"/>
    <w:rsid w:val="00E47944"/>
    <w:rsid w:val="00E621C1"/>
    <w:rsid w:val="00E629FD"/>
    <w:rsid w:val="00E64F3D"/>
    <w:rsid w:val="00E665C7"/>
    <w:rsid w:val="00E70A41"/>
    <w:rsid w:val="00E71AF1"/>
    <w:rsid w:val="00E73B69"/>
    <w:rsid w:val="00E7566B"/>
    <w:rsid w:val="00E7670C"/>
    <w:rsid w:val="00E80005"/>
    <w:rsid w:val="00E811F1"/>
    <w:rsid w:val="00E859DD"/>
    <w:rsid w:val="00E862B4"/>
    <w:rsid w:val="00E9335E"/>
    <w:rsid w:val="00E961D8"/>
    <w:rsid w:val="00E97471"/>
    <w:rsid w:val="00EA50B6"/>
    <w:rsid w:val="00EA5566"/>
    <w:rsid w:val="00EB0E7F"/>
    <w:rsid w:val="00EB3C41"/>
    <w:rsid w:val="00EB7EAE"/>
    <w:rsid w:val="00EC3372"/>
    <w:rsid w:val="00ED072F"/>
    <w:rsid w:val="00ED270B"/>
    <w:rsid w:val="00ED27D1"/>
    <w:rsid w:val="00ED3952"/>
    <w:rsid w:val="00ED5879"/>
    <w:rsid w:val="00ED5E5C"/>
    <w:rsid w:val="00ED6A14"/>
    <w:rsid w:val="00EE0B38"/>
    <w:rsid w:val="00EE0CAD"/>
    <w:rsid w:val="00EE1A94"/>
    <w:rsid w:val="00EE41C5"/>
    <w:rsid w:val="00EE4281"/>
    <w:rsid w:val="00EE55DC"/>
    <w:rsid w:val="00EE65A7"/>
    <w:rsid w:val="00EF1B49"/>
    <w:rsid w:val="00EF27A5"/>
    <w:rsid w:val="00EF4147"/>
    <w:rsid w:val="00EF6D0B"/>
    <w:rsid w:val="00F00E69"/>
    <w:rsid w:val="00F023A8"/>
    <w:rsid w:val="00F03071"/>
    <w:rsid w:val="00F1125F"/>
    <w:rsid w:val="00F12401"/>
    <w:rsid w:val="00F133EB"/>
    <w:rsid w:val="00F13B2A"/>
    <w:rsid w:val="00F15668"/>
    <w:rsid w:val="00F23FF8"/>
    <w:rsid w:val="00F26578"/>
    <w:rsid w:val="00F2707A"/>
    <w:rsid w:val="00F30C14"/>
    <w:rsid w:val="00F329B2"/>
    <w:rsid w:val="00F33881"/>
    <w:rsid w:val="00F33EC1"/>
    <w:rsid w:val="00F3556A"/>
    <w:rsid w:val="00F35CCB"/>
    <w:rsid w:val="00F36794"/>
    <w:rsid w:val="00F36930"/>
    <w:rsid w:val="00F3745A"/>
    <w:rsid w:val="00F420E1"/>
    <w:rsid w:val="00F443E3"/>
    <w:rsid w:val="00F50083"/>
    <w:rsid w:val="00F50B79"/>
    <w:rsid w:val="00F53379"/>
    <w:rsid w:val="00F5430E"/>
    <w:rsid w:val="00F5661C"/>
    <w:rsid w:val="00F56AE6"/>
    <w:rsid w:val="00F608F2"/>
    <w:rsid w:val="00F63938"/>
    <w:rsid w:val="00F63CD8"/>
    <w:rsid w:val="00F65588"/>
    <w:rsid w:val="00F6611A"/>
    <w:rsid w:val="00F66562"/>
    <w:rsid w:val="00F66EE4"/>
    <w:rsid w:val="00F705B3"/>
    <w:rsid w:val="00F716C3"/>
    <w:rsid w:val="00F725FE"/>
    <w:rsid w:val="00F83591"/>
    <w:rsid w:val="00F84289"/>
    <w:rsid w:val="00F84E74"/>
    <w:rsid w:val="00F866A6"/>
    <w:rsid w:val="00F87BE2"/>
    <w:rsid w:val="00F91EE0"/>
    <w:rsid w:val="00F9333B"/>
    <w:rsid w:val="00F960C5"/>
    <w:rsid w:val="00FA2E5F"/>
    <w:rsid w:val="00FA63BD"/>
    <w:rsid w:val="00FB07BD"/>
    <w:rsid w:val="00FB12FB"/>
    <w:rsid w:val="00FB2507"/>
    <w:rsid w:val="00FB4758"/>
    <w:rsid w:val="00FB6E66"/>
    <w:rsid w:val="00FB711A"/>
    <w:rsid w:val="00FB7355"/>
    <w:rsid w:val="00FC262C"/>
    <w:rsid w:val="00FC3600"/>
    <w:rsid w:val="00FC487E"/>
    <w:rsid w:val="00FC49DF"/>
    <w:rsid w:val="00FC5DC8"/>
    <w:rsid w:val="00FC6B2B"/>
    <w:rsid w:val="00FC7409"/>
    <w:rsid w:val="00FD2509"/>
    <w:rsid w:val="00FD39DB"/>
    <w:rsid w:val="00FD5F69"/>
    <w:rsid w:val="00FE0991"/>
    <w:rsid w:val="00FE0A5C"/>
    <w:rsid w:val="00FE2DD8"/>
    <w:rsid w:val="00FE3F11"/>
    <w:rsid w:val="00FE63EF"/>
    <w:rsid w:val="00FF060D"/>
    <w:rsid w:val="00FF1F4E"/>
    <w:rsid w:val="00FF2BA1"/>
    <w:rsid w:val="00FF35B2"/>
    <w:rsid w:val="00FF3977"/>
    <w:rsid w:val="00FF3CE4"/>
    <w:rsid w:val="00FF53AC"/>
    <w:rsid w:val="00FF5642"/>
    <w:rsid w:val="00FF61DA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6D4F391C"/>
  <w15:chartTrackingRefBased/>
  <w15:docId w15:val="{FDB85FBB-D7E9-4A70-995E-825D351E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80" w:after="80"/>
      <w:ind w:left="1134"/>
      <w:jc w:val="both"/>
    </w:pPr>
    <w:rPr>
      <w:rFonts w:ascii="Arial" w:hAnsi="Arial"/>
      <w:kern w:val="2"/>
    </w:rPr>
  </w:style>
  <w:style w:type="paragraph" w:styleId="1">
    <w:name w:val="heading 1"/>
    <w:next w:val="2"/>
    <w:qFormat/>
    <w:pPr>
      <w:keepNext/>
      <w:numPr>
        <w:numId w:val="3"/>
      </w:numPr>
      <w:spacing w:before="480" w:after="360"/>
      <w:jc w:val="center"/>
      <w:outlineLvl w:val="0"/>
    </w:pPr>
    <w:rPr>
      <w:rFonts w:ascii="Arial" w:hAnsi="Arial"/>
      <w:b/>
      <w:sz w:val="36"/>
    </w:rPr>
  </w:style>
  <w:style w:type="paragraph" w:styleId="2">
    <w:name w:val="heading 2"/>
    <w:next w:val="3"/>
    <w:link w:val="2Char"/>
    <w:qFormat/>
    <w:pPr>
      <w:keepNext/>
      <w:numPr>
        <w:ilvl w:val="1"/>
        <w:numId w:val="3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/>
      <w:b/>
      <w:sz w:val="30"/>
    </w:rPr>
  </w:style>
  <w:style w:type="paragraph" w:styleId="3">
    <w:name w:val="heading 3"/>
    <w:aliases w:val="标题 3 Char Char Char"/>
    <w:next w:val="4"/>
    <w:link w:val="3Char"/>
    <w:qFormat/>
    <w:pPr>
      <w:keepNext/>
      <w:numPr>
        <w:ilvl w:val="2"/>
        <w:numId w:val="3"/>
      </w:numPr>
      <w:spacing w:before="240" w:after="240"/>
      <w:textAlignment w:val="baseline"/>
      <w:outlineLvl w:val="2"/>
    </w:pPr>
    <w:rPr>
      <w:rFonts w:ascii="Arial" w:eastAsia="黑体" w:hAnsi="Arial"/>
      <w:b/>
      <w:sz w:val="24"/>
    </w:rPr>
  </w:style>
  <w:style w:type="paragraph" w:styleId="4">
    <w:name w:val="heading 4"/>
    <w:next w:val="a"/>
    <w:qFormat/>
    <w:pPr>
      <w:keepNext/>
      <w:numPr>
        <w:ilvl w:val="3"/>
        <w:numId w:val="3"/>
      </w:numPr>
      <w:spacing w:before="160" w:after="160"/>
      <w:textAlignment w:val="baseline"/>
      <w:outlineLvl w:val="3"/>
    </w:pPr>
    <w:rPr>
      <w:rFonts w:ascii="Arial" w:eastAsia="黑体" w:hAnsi="Arial"/>
      <w:b/>
      <w:noProof/>
      <w:color w:val="000000"/>
      <w:sz w:val="21"/>
    </w:rPr>
  </w:style>
  <w:style w:type="paragraph" w:styleId="5">
    <w:name w:val="heading 5"/>
    <w:qFormat/>
    <w:pPr>
      <w:numPr>
        <w:ilvl w:val="4"/>
        <w:numId w:val="3"/>
      </w:numPr>
      <w:jc w:val="both"/>
      <w:outlineLvl w:val="4"/>
    </w:pPr>
    <w:rPr>
      <w:rFonts w:ascii="Arial" w:hAnsi="Arial"/>
    </w:rPr>
  </w:style>
  <w:style w:type="paragraph" w:styleId="6">
    <w:name w:val="heading 6"/>
    <w:aliases w:val="heading 6 缩进1 Char"/>
    <w:qFormat/>
    <w:pPr>
      <w:widowControl w:val="0"/>
      <w:numPr>
        <w:ilvl w:val="5"/>
        <w:numId w:val="3"/>
      </w:numPr>
      <w:autoSpaceDE w:val="0"/>
      <w:autoSpaceDN w:val="0"/>
      <w:spacing w:before="80" w:after="80"/>
      <w:outlineLvl w:val="5"/>
    </w:pPr>
    <w:rPr>
      <w:rFonts w:ascii="Arial" w:hAnsi="Arial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3"/>
      </w:numPr>
      <w:spacing w:before="240" w:after="64" w:line="320" w:lineRule="atLeast"/>
      <w:outlineLvl w:val="8"/>
    </w:pPr>
    <w:rPr>
      <w:rFonts w:eastAsia="黑体"/>
    </w:rPr>
  </w:style>
  <w:style w:type="character" w:default="1" w:styleId="a1">
    <w:name w:val="Default Paragraph Font"/>
    <w:link w:val="ParaCharCharCharCharCharCharChar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样式"/>
    <w:basedOn w:val="a"/>
    <w:pPr>
      <w:keepLines/>
    </w:pPr>
    <w:rPr>
      <w:sz w:val="24"/>
      <w:szCs w:val="24"/>
    </w:rPr>
  </w:style>
  <w:style w:type="paragraph" w:customStyle="1" w:styleId="a5">
    <w:name w:val="表格文本居中"/>
    <w:basedOn w:val="a"/>
    <w:pPr>
      <w:jc w:val="center"/>
    </w:pPr>
    <w:rPr>
      <w:sz w:val="21"/>
      <w:szCs w:val="21"/>
    </w:rPr>
  </w:style>
  <w:style w:type="paragraph" w:customStyle="1" w:styleId="abc">
    <w:name w:val="标题 abc"/>
    <w:basedOn w:val="a"/>
    <w:pPr>
      <w:tabs>
        <w:tab w:val="num" w:pos="360"/>
      </w:tabs>
      <w:spacing w:beforeLines="50" w:before="50"/>
    </w:pPr>
    <w:rPr>
      <w:sz w:val="22"/>
      <w:szCs w:val="22"/>
    </w:rPr>
  </w:style>
  <w:style w:type="paragraph" w:customStyle="1" w:styleId="20">
    <w:name w:val="标题 2 加重"/>
    <w:basedOn w:val="2"/>
    <w:pPr>
      <w:ind w:left="566" w:hanging="566"/>
    </w:pPr>
    <w:rPr>
      <w:b w:val="0"/>
      <w:bCs/>
    </w:rPr>
  </w:style>
  <w:style w:type="paragraph" w:customStyle="1" w:styleId="a6">
    <w:name w:val="点号"/>
    <w:basedOn w:val="a"/>
    <w:pPr>
      <w:spacing w:beforeLines="50" w:before="50"/>
      <w:ind w:left="1231" w:hanging="284"/>
    </w:pPr>
    <w:rPr>
      <w:sz w:val="21"/>
      <w:szCs w:val="21"/>
    </w:rPr>
  </w:style>
  <w:style w:type="paragraph" w:customStyle="1" w:styleId="a7">
    <w:name w:val="表格列标题"/>
    <w:basedOn w:val="a"/>
    <w:pPr>
      <w:jc w:val="center"/>
    </w:pPr>
    <w:rPr>
      <w:b/>
      <w:bCs/>
      <w:sz w:val="21"/>
      <w:szCs w:val="21"/>
    </w:rPr>
  </w:style>
  <w:style w:type="paragraph" w:customStyle="1" w:styleId="a8">
    <w:name w:val="页脚样式"/>
    <w:basedOn w:val="a"/>
    <w:pPr>
      <w:spacing w:before="90"/>
    </w:pPr>
    <w:rPr>
      <w:sz w:val="18"/>
      <w:szCs w:val="18"/>
    </w:rPr>
  </w:style>
  <w:style w:type="paragraph" w:customStyle="1" w:styleId="a9">
    <w:name w:val="封面华为技术"/>
    <w:basedOn w:val="a"/>
    <w:autoRedefine/>
    <w:pPr>
      <w:spacing w:line="360" w:lineRule="auto"/>
      <w:ind w:leftChars="7" w:left="14" w:rightChars="100" w:right="200"/>
      <w:jc w:val="center"/>
    </w:pPr>
    <w:rPr>
      <w:rFonts w:eastAsia="黑体" w:cs="Arial"/>
      <w:sz w:val="32"/>
      <w:szCs w:val="32"/>
    </w:rPr>
  </w:style>
  <w:style w:type="paragraph" w:customStyle="1" w:styleId="aa">
    <w:name w:val="脚注"/>
    <w:basedOn w:val="a"/>
    <w:pPr>
      <w:spacing w:after="90"/>
    </w:pPr>
    <w:rPr>
      <w:sz w:val="18"/>
      <w:szCs w:val="18"/>
    </w:rPr>
  </w:style>
  <w:style w:type="paragraph" w:customStyle="1" w:styleId="ab">
    <w:name w:val="页眉密级样式"/>
    <w:basedOn w:val="a"/>
    <w:pPr>
      <w:jc w:val="right"/>
    </w:pPr>
    <w:rPr>
      <w:sz w:val="18"/>
      <w:szCs w:val="18"/>
    </w:rPr>
  </w:style>
  <w:style w:type="paragraph" w:customStyle="1" w:styleId="ac">
    <w:name w:val="参考资料清单"/>
    <w:basedOn w:val="a"/>
    <w:autoRedefine/>
    <w:pPr>
      <w:tabs>
        <w:tab w:val="num" w:pos="0"/>
      </w:tabs>
      <w:spacing w:line="360" w:lineRule="auto"/>
      <w:ind w:left="360" w:hanging="360"/>
    </w:pPr>
    <w:rPr>
      <w:rFonts w:cs="Arial"/>
      <w:color w:val="000000"/>
      <w:sz w:val="21"/>
      <w:szCs w:val="21"/>
    </w:rPr>
  </w:style>
  <w:style w:type="paragraph" w:customStyle="1" w:styleId="ad">
    <w:name w:val="封面表格文本"/>
    <w:basedOn w:val="a"/>
    <w:autoRedefine/>
    <w:rsid w:val="00A94EB0"/>
    <w:pPr>
      <w:ind w:left="0" w:rightChars="100" w:right="200"/>
      <w:jc w:val="center"/>
    </w:pPr>
    <w:rPr>
      <w:rFonts w:ascii="黑体" w:eastAsia="黑体" w:hAnsi="宋体" w:cs="Arial"/>
      <w:sz w:val="44"/>
      <w:szCs w:val="44"/>
    </w:rPr>
  </w:style>
  <w:style w:type="paragraph" w:customStyle="1" w:styleId="ae">
    <w:name w:val="封面文档标题"/>
    <w:basedOn w:val="a"/>
    <w:autoRedefine/>
    <w:pPr>
      <w:spacing w:line="360" w:lineRule="auto"/>
      <w:jc w:val="center"/>
    </w:pPr>
    <w:rPr>
      <w:rFonts w:eastAsia="黑体" w:cs="Arial"/>
      <w:sz w:val="44"/>
      <w:szCs w:val="44"/>
    </w:rPr>
  </w:style>
  <w:style w:type="paragraph" w:customStyle="1" w:styleId="af">
    <w:name w:val="目录页编号文本样式"/>
    <w:basedOn w:val="a"/>
    <w:pPr>
      <w:jc w:val="right"/>
    </w:pPr>
    <w:rPr>
      <w:sz w:val="21"/>
      <w:szCs w:val="21"/>
    </w:rPr>
  </w:style>
  <w:style w:type="paragraph" w:customStyle="1" w:styleId="af0">
    <w:name w:val="页眉文档名称样式"/>
    <w:basedOn w:val="a"/>
    <w:rPr>
      <w:sz w:val="18"/>
      <w:szCs w:val="18"/>
    </w:rPr>
  </w:style>
  <w:style w:type="paragraph" w:styleId="af1">
    <w:name w:val="Body Text"/>
    <w:aliases w:val="正文文字"/>
    <w:basedOn w:val="a"/>
    <w:pPr>
      <w:spacing w:after="120"/>
    </w:pPr>
  </w:style>
  <w:style w:type="paragraph" w:styleId="af2">
    <w:name w:val="正文首行缩进"/>
    <w:basedOn w:val="a"/>
    <w:autoRedefine/>
    <w:pPr>
      <w:ind w:left="13" w:right="210"/>
    </w:pPr>
    <w:rPr>
      <w:rFonts w:cs="Arial"/>
      <w:kern w:val="18"/>
      <w:sz w:val="18"/>
      <w:szCs w:val="18"/>
    </w:rPr>
  </w:style>
  <w:style w:type="paragraph" w:customStyle="1" w:styleId="af3">
    <w:name w:val="表号"/>
    <w:basedOn w:val="a"/>
    <w:next w:val="af2"/>
    <w:autoRedefine/>
    <w:rsid w:val="0007764F"/>
    <w:pPr>
      <w:keepLines/>
      <w:tabs>
        <w:tab w:val="num" w:pos="0"/>
      </w:tabs>
      <w:spacing w:line="360" w:lineRule="auto"/>
      <w:ind w:leftChars="-567" w:left="0" w:hangingChars="630" w:hanging="1134"/>
      <w:jc w:val="center"/>
    </w:pPr>
    <w:rPr>
      <w:rFonts w:cs="Arial"/>
      <w:sz w:val="18"/>
      <w:szCs w:val="18"/>
    </w:rPr>
  </w:style>
  <w:style w:type="paragraph" w:customStyle="1" w:styleId="af4">
    <w:name w:val="关键词"/>
    <w:basedOn w:val="af5"/>
  </w:style>
  <w:style w:type="paragraph" w:customStyle="1" w:styleId="af6">
    <w:name w:val="修订记录"/>
    <w:basedOn w:val="a"/>
    <w:autoRedefine/>
    <w:pPr>
      <w:spacing w:before="300" w:after="150" w:line="360" w:lineRule="auto"/>
      <w:ind w:leftChars="14" w:left="28" w:rightChars="100" w:right="200"/>
      <w:jc w:val="center"/>
    </w:pPr>
    <w:rPr>
      <w:rFonts w:eastAsia="黑体" w:cs="Arial"/>
      <w:sz w:val="32"/>
      <w:szCs w:val="32"/>
    </w:rPr>
  </w:style>
  <w:style w:type="paragraph" w:customStyle="1" w:styleId="af7">
    <w:name w:val="目录"/>
    <w:basedOn w:val="a"/>
    <w:autoRedefine/>
    <w:pPr>
      <w:keepNext/>
      <w:pageBreakBefore/>
      <w:spacing w:before="480" w:after="360"/>
      <w:jc w:val="center"/>
    </w:pPr>
    <w:rPr>
      <w:rFonts w:eastAsia="黑体" w:cs="Arial"/>
      <w:sz w:val="32"/>
      <w:szCs w:val="32"/>
    </w:rPr>
  </w:style>
  <w:style w:type="paragraph" w:customStyle="1" w:styleId="af8">
    <w:name w:val="图号"/>
    <w:basedOn w:val="a"/>
    <w:autoRedefine/>
    <w:pPr>
      <w:tabs>
        <w:tab w:val="num" w:pos="720"/>
      </w:tabs>
      <w:spacing w:before="105" w:line="360" w:lineRule="auto"/>
      <w:jc w:val="center"/>
    </w:pPr>
    <w:rPr>
      <w:rFonts w:cs="Arial"/>
      <w:sz w:val="18"/>
      <w:szCs w:val="18"/>
    </w:rPr>
  </w:style>
  <w:style w:type="paragraph" w:customStyle="1" w:styleId="af9">
    <w:name w:val="文档标题"/>
    <w:basedOn w:val="a"/>
    <w:autoRedefine/>
    <w:pPr>
      <w:tabs>
        <w:tab w:val="left" w:pos="0"/>
      </w:tabs>
      <w:spacing w:before="300" w:after="300"/>
      <w:ind w:leftChars="7" w:left="14" w:rightChars="100" w:right="200"/>
      <w:jc w:val="center"/>
    </w:pPr>
    <w:rPr>
      <w:rFonts w:eastAsia="黑体" w:cs="Arial"/>
      <w:sz w:val="32"/>
      <w:szCs w:val="32"/>
    </w:rPr>
  </w:style>
  <w:style w:type="paragraph" w:customStyle="1" w:styleId="af5">
    <w:name w:val="摘要"/>
    <w:basedOn w:val="a"/>
    <w:autoRedefine/>
    <w:pPr>
      <w:tabs>
        <w:tab w:val="left" w:pos="907"/>
      </w:tabs>
      <w:spacing w:line="360" w:lineRule="auto"/>
      <w:ind w:left="879" w:hanging="879"/>
    </w:pPr>
    <w:rPr>
      <w:rFonts w:cs="Arial"/>
      <w:b/>
      <w:bCs/>
      <w:sz w:val="21"/>
      <w:szCs w:val="21"/>
    </w:rPr>
  </w:style>
  <w:style w:type="paragraph" w:customStyle="1" w:styleId="afa">
    <w:name w:val="表格文本"/>
    <w:basedOn w:val="a"/>
    <w:link w:val="Char"/>
    <w:autoRedefine/>
    <w:rsid w:val="00430727"/>
    <w:pPr>
      <w:tabs>
        <w:tab w:val="decimal" w:pos="0"/>
      </w:tabs>
      <w:ind w:left="0"/>
    </w:pPr>
    <w:rPr>
      <w:rFonts w:cs="Arial"/>
      <w:i/>
      <w:noProof/>
      <w:szCs w:val="21"/>
    </w:rPr>
  </w:style>
  <w:style w:type="paragraph" w:customStyle="1" w:styleId="afb">
    <w:name w:val="缺省文本"/>
    <w:basedOn w:val="a"/>
    <w:autoRedefine/>
    <w:rsid w:val="00A94EB0"/>
    <w:pPr>
      <w:spacing w:line="360" w:lineRule="auto"/>
      <w:ind w:leftChars="-1" w:left="-2" w:firstLineChars="540" w:firstLine="1134"/>
      <w:jc w:val="center"/>
    </w:pPr>
    <w:rPr>
      <w:rFonts w:cs="Arial"/>
      <w:sz w:val="21"/>
      <w:szCs w:val="21"/>
    </w:rPr>
  </w:style>
  <w:style w:type="paragraph" w:styleId="10">
    <w:name w:val="目录 1"/>
    <w:next w:val="a"/>
    <w:semiHidden/>
    <w:pPr>
      <w:keepNext/>
      <w:tabs>
        <w:tab w:val="right" w:leader="dot" w:pos="8789"/>
      </w:tabs>
      <w:spacing w:before="100"/>
      <w:textAlignment w:val="baseline"/>
    </w:pPr>
    <w:rPr>
      <w:rFonts w:ascii="Arial" w:eastAsia="黑体" w:hAnsi="Arial"/>
      <w:b/>
      <w:noProof/>
    </w:rPr>
  </w:style>
  <w:style w:type="paragraph" w:styleId="21">
    <w:name w:val="目录 2"/>
    <w:next w:val="a"/>
    <w:semiHidden/>
    <w:pPr>
      <w:tabs>
        <w:tab w:val="right" w:leader="dot" w:pos="8789"/>
      </w:tabs>
      <w:ind w:left="420"/>
    </w:pPr>
    <w:rPr>
      <w:rFonts w:ascii="Arial" w:hAnsi="Arial"/>
      <w:noProof/>
    </w:rPr>
  </w:style>
  <w:style w:type="paragraph" w:styleId="30">
    <w:name w:val="目录 3"/>
    <w:next w:val="a"/>
    <w:semiHidden/>
    <w:pPr>
      <w:tabs>
        <w:tab w:val="right" w:leader="dot" w:pos="8789"/>
      </w:tabs>
      <w:ind w:left="839"/>
    </w:pPr>
    <w:rPr>
      <w:rFonts w:ascii="Arial" w:hAnsi="Arial"/>
      <w:noProof/>
    </w:rPr>
  </w:style>
  <w:style w:type="paragraph" w:styleId="afc">
    <w:name w:val="table of figures"/>
    <w:basedOn w:val="a"/>
    <w:next w:val="a"/>
    <w:semiHidden/>
    <w:pPr>
      <w:ind w:left="840" w:hanging="420"/>
    </w:pPr>
  </w:style>
  <w:style w:type="character" w:styleId="afd">
    <w:name w:val="Hyperlink"/>
    <w:aliases w:val="超级链接"/>
    <w:rPr>
      <w:color w:val="0000FF"/>
      <w:u w:val="single"/>
    </w:rPr>
  </w:style>
  <w:style w:type="paragraph" w:styleId="afe">
    <w:name w:val="Document Map"/>
    <w:basedOn w:val="a"/>
    <w:semiHidden/>
    <w:pPr>
      <w:shd w:val="clear" w:color="auto" w:fill="000080"/>
    </w:pPr>
  </w:style>
  <w:style w:type="paragraph" w:customStyle="1" w:styleId="abstract">
    <w:name w:val="abstract"/>
    <w:basedOn w:val="a"/>
    <w:autoRedefine/>
    <w:pPr>
      <w:numPr>
        <w:ilvl w:val="12"/>
      </w:numPr>
      <w:tabs>
        <w:tab w:val="left" w:pos="907"/>
      </w:tabs>
      <w:spacing w:line="360" w:lineRule="auto"/>
      <w:ind w:left="879" w:hanging="879"/>
    </w:pPr>
    <w:rPr>
      <w:sz w:val="21"/>
      <w:szCs w:val="21"/>
    </w:rPr>
  </w:style>
  <w:style w:type="paragraph" w:customStyle="1" w:styleId="annotation">
    <w:name w:val="annotation"/>
    <w:basedOn w:val="a"/>
    <w:autoRedefine/>
    <w:pPr>
      <w:keepLines/>
      <w:numPr>
        <w:ilvl w:val="12"/>
      </w:numPr>
      <w:spacing w:line="360" w:lineRule="auto"/>
      <w:ind w:left="1134"/>
    </w:pPr>
    <w:rPr>
      <w:sz w:val="21"/>
      <w:szCs w:val="21"/>
    </w:rPr>
  </w:style>
  <w:style w:type="paragraph" w:customStyle="1" w:styleId="catalog">
    <w:name w:val="catalog"/>
    <w:basedOn w:val="a"/>
    <w:autoRedefine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 w:cs="黑体"/>
      <w:sz w:val="30"/>
      <w:szCs w:val="30"/>
    </w:rPr>
  </w:style>
  <w:style w:type="paragraph" w:customStyle="1" w:styleId="catalog1">
    <w:name w:val="catalog 1"/>
    <w:basedOn w:val="a"/>
    <w:autoRedefine/>
    <w:pPr>
      <w:ind w:left="198" w:hanging="113"/>
    </w:pPr>
    <w:rPr>
      <w:sz w:val="21"/>
      <w:szCs w:val="21"/>
    </w:rPr>
  </w:style>
  <w:style w:type="paragraph" w:customStyle="1" w:styleId="catalog2">
    <w:name w:val="catalog 2"/>
    <w:basedOn w:val="a"/>
    <w:pPr>
      <w:ind w:left="453" w:hanging="283"/>
    </w:pPr>
    <w:rPr>
      <w:sz w:val="21"/>
      <w:szCs w:val="21"/>
    </w:rPr>
  </w:style>
  <w:style w:type="paragraph" w:customStyle="1" w:styleId="catalog3">
    <w:name w:val="catalog 3"/>
    <w:basedOn w:val="a"/>
    <w:autoRedefine/>
    <w:pPr>
      <w:ind w:left="794" w:hanging="454"/>
    </w:pPr>
    <w:rPr>
      <w:sz w:val="21"/>
      <w:szCs w:val="21"/>
    </w:rPr>
  </w:style>
  <w:style w:type="paragraph" w:customStyle="1" w:styleId="catalog4">
    <w:name w:val="catalog 4"/>
    <w:basedOn w:val="a"/>
    <w:autoRedefine/>
    <w:pPr>
      <w:ind w:hanging="567"/>
    </w:pPr>
    <w:rPr>
      <w:sz w:val="21"/>
      <w:szCs w:val="21"/>
    </w:rPr>
  </w:style>
  <w:style w:type="paragraph" w:customStyle="1" w:styleId="catalog5">
    <w:name w:val="catalog 5"/>
    <w:basedOn w:val="a"/>
    <w:pPr>
      <w:ind w:left="680"/>
    </w:pPr>
    <w:rPr>
      <w:sz w:val="21"/>
      <w:szCs w:val="21"/>
    </w:rPr>
  </w:style>
  <w:style w:type="paragraph" w:customStyle="1" w:styleId="catalog6">
    <w:name w:val="catalog 6"/>
    <w:basedOn w:val="a"/>
    <w:autoRedefine/>
    <w:pPr>
      <w:ind w:left="1757" w:hanging="907"/>
    </w:pPr>
    <w:rPr>
      <w:sz w:val="21"/>
      <w:szCs w:val="21"/>
    </w:rPr>
  </w:style>
  <w:style w:type="paragraph" w:customStyle="1" w:styleId="catalog7">
    <w:name w:val="catalog 7"/>
    <w:basedOn w:val="a"/>
    <w:autoRedefine/>
    <w:pPr>
      <w:ind w:left="2041" w:hanging="1077"/>
    </w:pPr>
    <w:rPr>
      <w:rFonts w:ascii="宋体" w:cs="宋体"/>
      <w:sz w:val="21"/>
      <w:szCs w:val="21"/>
    </w:rPr>
  </w:style>
  <w:style w:type="paragraph" w:customStyle="1" w:styleId="catalog8">
    <w:name w:val="catalog 8"/>
    <w:basedOn w:val="a"/>
    <w:autoRedefine/>
    <w:pPr>
      <w:ind w:left="113"/>
    </w:pPr>
    <w:rPr>
      <w:sz w:val="21"/>
      <w:szCs w:val="21"/>
    </w:rPr>
  </w:style>
  <w:style w:type="paragraph" w:customStyle="1" w:styleId="catalog9">
    <w:name w:val="catalog 9"/>
    <w:basedOn w:val="a"/>
    <w:autoRedefine/>
    <w:pPr>
      <w:ind w:left="113"/>
    </w:pPr>
    <w:rPr>
      <w:sz w:val="21"/>
      <w:szCs w:val="21"/>
    </w:rPr>
  </w:style>
  <w:style w:type="paragraph" w:customStyle="1" w:styleId="catalogoffigureandtable">
    <w:name w:val="catalog of figure and table"/>
    <w:basedOn w:val="a"/>
    <w:autoRedefine/>
    <w:pPr>
      <w:spacing w:before="300" w:after="150" w:line="360" w:lineRule="auto"/>
      <w:jc w:val="center"/>
    </w:pPr>
    <w:rPr>
      <w:rFonts w:ascii="黑体" w:eastAsia="黑体" w:cs="黑体"/>
      <w:sz w:val="30"/>
      <w:szCs w:val="30"/>
    </w:rPr>
  </w:style>
  <w:style w:type="paragraph" w:customStyle="1" w:styleId="chaptertitle">
    <w:name w:val="chapter title"/>
    <w:basedOn w:val="a"/>
    <w:autoRedefine/>
    <w:pPr>
      <w:tabs>
        <w:tab w:val="left" w:pos="0"/>
      </w:tabs>
      <w:spacing w:before="300" w:after="300"/>
      <w:jc w:val="center"/>
    </w:pPr>
    <w:rPr>
      <w:rFonts w:cs="Arial"/>
      <w:sz w:val="30"/>
      <w:szCs w:val="30"/>
    </w:rPr>
  </w:style>
  <w:style w:type="paragraph" w:customStyle="1" w:styleId="code">
    <w:name w:val="code"/>
    <w:basedOn w:val="a"/>
    <w:autoRedefine/>
    <w:pPr>
      <w:spacing w:line="360" w:lineRule="auto"/>
    </w:pPr>
    <w:rPr>
      <w:rFonts w:ascii="Courier New" w:hAnsi="Courier New" w:cs="Courier New"/>
      <w:sz w:val="18"/>
      <w:szCs w:val="18"/>
    </w:rPr>
  </w:style>
  <w:style w:type="paragraph" w:customStyle="1" w:styleId="compilingadvice">
    <w:name w:val="compiling advice"/>
    <w:basedOn w:val="a"/>
    <w:autoRedefine/>
    <w:pPr>
      <w:spacing w:line="360" w:lineRule="auto"/>
    </w:pPr>
    <w:rPr>
      <w:i/>
      <w:iCs/>
      <w:color w:val="0000FF"/>
      <w:sz w:val="21"/>
      <w:szCs w:val="21"/>
    </w:rPr>
  </w:style>
  <w:style w:type="paragraph" w:customStyle="1" w:styleId="confidentialitylevelonheader">
    <w:name w:val="confidentiality level on header"/>
    <w:basedOn w:val="a"/>
    <w:autoRedefine/>
    <w:pPr>
      <w:jc w:val="right"/>
    </w:pPr>
    <w:rPr>
      <w:sz w:val="18"/>
      <w:szCs w:val="18"/>
    </w:rPr>
  </w:style>
  <w:style w:type="paragraph" w:customStyle="1" w:styleId="defaulttext">
    <w:name w:val="default text"/>
    <w:basedOn w:val="a"/>
    <w:autoRedefine/>
    <w:pPr>
      <w:spacing w:line="360" w:lineRule="auto"/>
    </w:pPr>
    <w:rPr>
      <w:sz w:val="21"/>
      <w:szCs w:val="21"/>
    </w:rPr>
  </w:style>
  <w:style w:type="paragraph" w:customStyle="1" w:styleId="documenttitle">
    <w:name w:val="document title"/>
    <w:basedOn w:val="a"/>
    <w:autoRedefine/>
    <w:pPr>
      <w:tabs>
        <w:tab w:val="left" w:pos="0"/>
      </w:tabs>
      <w:spacing w:before="300" w:after="300"/>
      <w:jc w:val="center"/>
      <w:outlineLvl w:val="0"/>
    </w:pPr>
    <w:rPr>
      <w:rFonts w:cs="Arial"/>
      <w:sz w:val="30"/>
      <w:szCs w:val="30"/>
    </w:rPr>
  </w:style>
  <w:style w:type="paragraph" w:customStyle="1" w:styleId="documenttitleoncover">
    <w:name w:val="document title on cover"/>
    <w:basedOn w:val="a"/>
    <w:autoRedefine/>
    <w:pPr>
      <w:spacing w:line="360" w:lineRule="auto"/>
      <w:jc w:val="center"/>
    </w:pPr>
    <w:rPr>
      <w:rFonts w:cs="Arial"/>
      <w:b/>
      <w:bCs/>
      <w:sz w:val="56"/>
      <w:szCs w:val="56"/>
    </w:rPr>
  </w:style>
  <w:style w:type="paragraph" w:customStyle="1" w:styleId="documenttitleonheader">
    <w:name w:val="document title on header"/>
    <w:basedOn w:val="a"/>
    <w:autoRedefine/>
    <w:rPr>
      <w:sz w:val="18"/>
      <w:szCs w:val="18"/>
    </w:rPr>
  </w:style>
  <w:style w:type="paragraph" w:customStyle="1" w:styleId="figuredescription">
    <w:name w:val="figure description"/>
    <w:basedOn w:val="a"/>
    <w:pPr>
      <w:tabs>
        <w:tab w:val="num" w:pos="840"/>
      </w:tabs>
      <w:spacing w:before="105" w:line="360" w:lineRule="auto"/>
      <w:ind w:left="360" w:hanging="360"/>
      <w:jc w:val="center"/>
    </w:pPr>
    <w:rPr>
      <w:rFonts w:ascii="宋体" w:cs="宋体"/>
      <w:sz w:val="21"/>
      <w:szCs w:val="21"/>
    </w:rPr>
  </w:style>
  <w:style w:type="paragraph" w:customStyle="1" w:styleId="figuredescriptionwithoutautonumbering">
    <w:name w:val="figure description without auto numbering"/>
    <w:basedOn w:val="a"/>
    <w:autoRedefine/>
    <w:pPr>
      <w:spacing w:before="105" w:line="360" w:lineRule="auto"/>
      <w:ind w:firstLine="425"/>
      <w:jc w:val="center"/>
    </w:pPr>
    <w:rPr>
      <w:sz w:val="21"/>
      <w:szCs w:val="21"/>
    </w:rPr>
  </w:style>
  <w:style w:type="paragraph" w:customStyle="1" w:styleId="footnotes">
    <w:name w:val="footnotes"/>
    <w:basedOn w:val="a"/>
    <w:autoRedefine/>
    <w:pPr>
      <w:tabs>
        <w:tab w:val="num" w:pos="1080"/>
      </w:tabs>
      <w:spacing w:after="90"/>
    </w:pPr>
    <w:rPr>
      <w:sz w:val="18"/>
      <w:szCs w:val="18"/>
    </w:rPr>
  </w:style>
  <w:style w:type="paragraph" w:customStyle="1" w:styleId="HuaweiTechnologiesoncover">
    <w:name w:val="Huawei Technologies on cover"/>
    <w:basedOn w:val="a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styleId="aff">
    <w:name w:val="List Bullet"/>
    <w:basedOn w:val="a"/>
    <w:autoRedefine/>
    <w:pPr>
      <w:tabs>
        <w:tab w:val="num" w:pos="1134"/>
      </w:tabs>
      <w:spacing w:line="360" w:lineRule="auto"/>
      <w:ind w:left="360" w:hanging="360"/>
    </w:pPr>
    <w:rPr>
      <w:rFonts w:cs="Arial"/>
      <w:sz w:val="21"/>
      <w:szCs w:val="21"/>
    </w:rPr>
  </w:style>
  <w:style w:type="paragraph" w:customStyle="1" w:styleId="itemlist0">
    <w:name w:val="item list"/>
    <w:basedOn w:val="aff"/>
    <w:autoRedefine/>
    <w:pPr>
      <w:tabs>
        <w:tab w:val="num" w:pos="1077"/>
      </w:tabs>
      <w:ind w:left="0" w:firstLine="0"/>
    </w:pPr>
    <w:rPr>
      <w:rFonts w:ascii="宋体" w:hAnsi="Wingdings" w:cs="宋体"/>
    </w:rPr>
  </w:style>
  <w:style w:type="paragraph" w:customStyle="1" w:styleId="keywords">
    <w:name w:val="keywords"/>
    <w:basedOn w:val="a"/>
    <w:autoRedefine/>
    <w:pPr>
      <w:tabs>
        <w:tab w:val="left" w:pos="907"/>
      </w:tabs>
      <w:spacing w:line="360" w:lineRule="auto"/>
      <w:ind w:left="879" w:hanging="879"/>
    </w:pPr>
    <w:rPr>
      <w:sz w:val="21"/>
      <w:szCs w:val="21"/>
    </w:rPr>
  </w:style>
  <w:style w:type="paragraph" w:customStyle="1" w:styleId="referance">
    <w:name w:val="referance"/>
    <w:basedOn w:val="a"/>
    <w:autoRedefine/>
    <w:pPr>
      <w:tabs>
        <w:tab w:val="num" w:pos="425"/>
        <w:tab w:val="num" w:pos="1134"/>
      </w:tabs>
      <w:spacing w:line="360" w:lineRule="auto"/>
      <w:ind w:hanging="312"/>
    </w:pPr>
    <w:rPr>
      <w:rFonts w:ascii="宋体" w:cs="宋体"/>
      <w:sz w:val="21"/>
      <w:szCs w:val="21"/>
    </w:rPr>
  </w:style>
  <w:style w:type="paragraph" w:customStyle="1" w:styleId="revisionrecord">
    <w:name w:val="revision record"/>
    <w:basedOn w:val="a"/>
    <w:autoRedefine/>
    <w:pPr>
      <w:pageBreakBefore/>
      <w:spacing w:before="300" w:after="150" w:line="360" w:lineRule="auto"/>
      <w:jc w:val="center"/>
    </w:pPr>
    <w:rPr>
      <w:rFonts w:ascii="黑体" w:eastAsia="黑体" w:cs="黑体"/>
      <w:sz w:val="30"/>
      <w:szCs w:val="30"/>
    </w:rPr>
  </w:style>
  <w:style w:type="paragraph" w:customStyle="1" w:styleId="tabledescription">
    <w:name w:val="table description"/>
    <w:basedOn w:val="a"/>
    <w:pPr>
      <w:keepLines/>
      <w:tabs>
        <w:tab w:val="num" w:pos="425"/>
      </w:tabs>
      <w:spacing w:line="360" w:lineRule="auto"/>
      <w:ind w:left="425" w:hanging="425"/>
      <w:jc w:val="center"/>
    </w:pPr>
    <w:rPr>
      <w:rFonts w:ascii="宋体" w:cs="宋体"/>
      <w:sz w:val="21"/>
      <w:szCs w:val="21"/>
    </w:rPr>
  </w:style>
  <w:style w:type="paragraph" w:customStyle="1" w:styleId="tabledescriptionwithoutautonumbering">
    <w:name w:val="table description without auto numbering"/>
    <w:basedOn w:val="a"/>
    <w:autoRedefine/>
    <w:pPr>
      <w:keepLines/>
      <w:spacing w:line="360" w:lineRule="auto"/>
      <w:jc w:val="center"/>
    </w:pPr>
    <w:rPr>
      <w:rFonts w:ascii="宋体" w:cs="宋体"/>
      <w:sz w:val="21"/>
      <w:szCs w:val="21"/>
    </w:rPr>
  </w:style>
  <w:style w:type="paragraph" w:customStyle="1" w:styleId="tableheading">
    <w:name w:val="table heading"/>
    <w:basedOn w:val="a"/>
    <w:autoRedefine/>
    <w:pPr>
      <w:jc w:val="center"/>
    </w:pPr>
    <w:rPr>
      <w:b/>
      <w:bCs/>
      <w:sz w:val="21"/>
      <w:szCs w:val="21"/>
    </w:rPr>
  </w:style>
  <w:style w:type="paragraph" w:customStyle="1" w:styleId="tabletext">
    <w:name w:val="table text"/>
    <w:basedOn w:val="a"/>
    <w:autoRedefine/>
    <w:pPr>
      <w:tabs>
        <w:tab w:val="decimal" w:pos="0"/>
      </w:tabs>
    </w:pPr>
    <w:rPr>
      <w:sz w:val="21"/>
      <w:szCs w:val="21"/>
    </w:rPr>
  </w:style>
  <w:style w:type="paragraph" w:customStyle="1" w:styleId="tabletextoncover">
    <w:name w:val="table text on cover"/>
    <w:basedOn w:val="a"/>
    <w:autoRedefine/>
    <w:pPr>
      <w:jc w:val="center"/>
    </w:pPr>
    <w:rPr>
      <w:b/>
      <w:bCs/>
      <w:sz w:val="24"/>
      <w:szCs w:val="24"/>
    </w:rPr>
  </w:style>
  <w:style w:type="paragraph" w:customStyle="1" w:styleId="textindentation">
    <w:name w:val="text indentation"/>
    <w:basedOn w:val="a"/>
    <w:autoRedefine/>
    <w:pPr>
      <w:spacing w:line="360" w:lineRule="auto"/>
    </w:pPr>
    <w:rPr>
      <w:sz w:val="21"/>
      <w:szCs w:val="21"/>
    </w:rPr>
  </w:style>
  <w:style w:type="paragraph" w:customStyle="1" w:styleId="aff0">
    <w:name w:val="备注说明"/>
    <w:basedOn w:val="a"/>
    <w:pPr>
      <w:keepNext/>
      <w:spacing w:line="360" w:lineRule="auto"/>
    </w:pPr>
    <w:rPr>
      <w:rFonts w:eastAsia="Times New Roman"/>
      <w:sz w:val="21"/>
      <w:szCs w:val="21"/>
    </w:rPr>
  </w:style>
  <w:style w:type="paragraph" w:customStyle="1" w:styleId="aff1">
    <w:name w:val="编写建议"/>
    <w:basedOn w:val="a"/>
    <w:autoRedefine/>
    <w:pPr>
      <w:spacing w:line="360" w:lineRule="auto"/>
      <w:ind w:firstLineChars="200" w:firstLine="200"/>
    </w:pPr>
    <w:rPr>
      <w:rFonts w:cs="Arial"/>
      <w:i/>
      <w:iCs/>
      <w:color w:val="0000FF"/>
      <w:sz w:val="21"/>
      <w:szCs w:val="21"/>
    </w:rPr>
  </w:style>
  <w:style w:type="character" w:customStyle="1" w:styleId="Char0">
    <w:name w:val="编写建议 Char"/>
    <w:rPr>
      <w:rFonts w:ascii="Arial" w:eastAsia="宋体" w:hAnsi="Arial" w:cs="Arial"/>
      <w:i/>
      <w:iCs/>
      <w:color w:val="0000FF"/>
      <w:sz w:val="21"/>
      <w:szCs w:val="21"/>
      <w:lang w:val="en-US"/>
    </w:rPr>
  </w:style>
  <w:style w:type="character" w:customStyle="1" w:styleId="heading2Char">
    <w:name w:val="heading 2 Char"/>
    <w:rPr>
      <w:rFonts w:eastAsia="宋体"/>
      <w:sz w:val="22"/>
      <w:szCs w:val="22"/>
      <w:lang w:val="en-US"/>
    </w:rPr>
  </w:style>
  <w:style w:type="character" w:customStyle="1" w:styleId="2Char0">
    <w:name w:val="标题 2 加重 Char"/>
    <w:rPr>
      <w:rFonts w:eastAsia="宋体"/>
      <w:b/>
      <w:bCs/>
      <w:sz w:val="24"/>
      <w:szCs w:val="24"/>
      <w:lang w:val="en-US"/>
    </w:rPr>
  </w:style>
  <w:style w:type="paragraph" w:customStyle="1" w:styleId="aff2">
    <w:name w:val="表号去除自动编号"/>
    <w:basedOn w:val="a"/>
    <w:pPr>
      <w:keepNext/>
      <w:spacing w:line="360" w:lineRule="auto"/>
      <w:jc w:val="center"/>
    </w:pPr>
    <w:rPr>
      <w:rFonts w:ascii="宋体" w:hAnsi="宋体" w:cs="宋体"/>
      <w:sz w:val="21"/>
      <w:szCs w:val="21"/>
    </w:rPr>
  </w:style>
  <w:style w:type="paragraph" w:customStyle="1" w:styleId="aff3">
    <w:name w:val="表头样式"/>
    <w:basedOn w:val="a"/>
    <w:autoRedefine/>
    <w:rsid w:val="00681778"/>
    <w:pPr>
      <w:jc w:val="center"/>
    </w:pPr>
    <w:rPr>
      <w:rFonts w:cs="Arial"/>
      <w:b/>
      <w:bCs/>
      <w:sz w:val="21"/>
      <w:szCs w:val="21"/>
    </w:rPr>
  </w:style>
  <w:style w:type="character" w:customStyle="1" w:styleId="Char1">
    <w:name w:val="表头样式 Char"/>
    <w:link w:val="CharChar1"/>
    <w:rPr>
      <w:rFonts w:ascii="Arial" w:eastAsia="宋体" w:hAnsi="Arial" w:cs="Arial"/>
      <w:b/>
      <w:bCs/>
      <w:sz w:val="21"/>
      <w:szCs w:val="21"/>
      <w:lang w:val="en-US"/>
    </w:rPr>
  </w:style>
  <w:style w:type="paragraph" w:customStyle="1" w:styleId="FigureText">
    <w:name w:val="Figure Text"/>
    <w:pPr>
      <w:widowControl w:val="0"/>
      <w:autoSpaceDE w:val="0"/>
      <w:autoSpaceDN w:val="0"/>
      <w:adjustRightInd w:val="0"/>
    </w:pPr>
    <w:rPr>
      <w:rFonts w:ascii="Arial Narrow" w:hAnsi="Arial Narrow"/>
      <w:sz w:val="18"/>
    </w:rPr>
  </w:style>
  <w:style w:type="paragraph" w:customStyle="1" w:styleId="aff4">
    <w:name w:val="参考资料清单+倾斜+蓝色"/>
    <w:basedOn w:val="a"/>
    <w:autoRedefine/>
    <w:pPr>
      <w:spacing w:line="360" w:lineRule="auto"/>
    </w:pPr>
    <w:rPr>
      <w:rFonts w:cs="Arial"/>
      <w:i/>
      <w:iCs/>
      <w:color w:val="0000FF"/>
      <w:sz w:val="21"/>
      <w:szCs w:val="21"/>
    </w:rPr>
  </w:style>
  <w:style w:type="paragraph" w:customStyle="1" w:styleId="aff5">
    <w:name w:val="代码样式"/>
    <w:basedOn w:val="a"/>
    <w:pPr>
      <w:spacing w:before="105"/>
    </w:pPr>
    <w:rPr>
      <w:rFonts w:ascii="Courier New" w:hAnsi="Courier New" w:cs="Courier New"/>
      <w:sz w:val="21"/>
      <w:szCs w:val="21"/>
    </w:rPr>
  </w:style>
  <w:style w:type="paragraph" w:styleId="40">
    <w:name w:val="目录 4"/>
    <w:basedOn w:val="a"/>
    <w:next w:val="a"/>
    <w:autoRedefine/>
    <w:semiHidden/>
    <w:pPr>
      <w:ind w:left="1260"/>
    </w:pPr>
  </w:style>
  <w:style w:type="paragraph" w:styleId="50">
    <w:name w:val="目录 5"/>
    <w:basedOn w:val="a"/>
    <w:next w:val="a"/>
    <w:autoRedefine/>
    <w:semiHidden/>
    <w:pPr>
      <w:ind w:left="1680"/>
    </w:pPr>
  </w:style>
  <w:style w:type="paragraph" w:styleId="60">
    <w:name w:val="目录 6"/>
    <w:basedOn w:val="a"/>
    <w:next w:val="a"/>
    <w:autoRedefine/>
    <w:semiHidden/>
    <w:pPr>
      <w:ind w:left="2100"/>
    </w:pPr>
  </w:style>
  <w:style w:type="paragraph" w:styleId="70">
    <w:name w:val="目录 7"/>
    <w:basedOn w:val="a"/>
    <w:next w:val="a"/>
    <w:autoRedefine/>
    <w:semiHidden/>
    <w:pPr>
      <w:ind w:left="2520"/>
    </w:pPr>
  </w:style>
  <w:style w:type="paragraph" w:styleId="80">
    <w:name w:val="目录 8"/>
    <w:basedOn w:val="a"/>
    <w:next w:val="a"/>
    <w:autoRedefine/>
    <w:semiHidden/>
    <w:pPr>
      <w:ind w:left="2940"/>
    </w:pPr>
  </w:style>
  <w:style w:type="paragraph" w:styleId="90">
    <w:name w:val="目录 9"/>
    <w:basedOn w:val="a"/>
    <w:next w:val="a"/>
    <w:autoRedefine/>
    <w:semiHidden/>
    <w:pPr>
      <w:ind w:left="3360"/>
    </w:pPr>
  </w:style>
  <w:style w:type="paragraph" w:styleId="aff6">
    <w:name w:val="Balloon Text"/>
    <w:basedOn w:val="a"/>
    <w:semiHidden/>
    <w:rPr>
      <w:sz w:val="18"/>
      <w:szCs w:val="18"/>
    </w:rPr>
  </w:style>
  <w:style w:type="paragraph" w:customStyle="1" w:styleId="WordPro">
    <w:name w:val="图表目录(WordPro)"/>
    <w:basedOn w:val="a"/>
    <w:pPr>
      <w:spacing w:before="300" w:after="150" w:line="360" w:lineRule="auto"/>
      <w:jc w:val="center"/>
    </w:pPr>
    <w:rPr>
      <w:rFonts w:ascii="黑体" w:eastAsia="黑体" w:cs="黑体"/>
      <w:sz w:val="30"/>
      <w:szCs w:val="30"/>
    </w:rPr>
  </w:style>
  <w:style w:type="paragraph" w:customStyle="1" w:styleId="aff7">
    <w:name w:val="图号去除自动编号"/>
    <w:basedOn w:val="a"/>
    <w:pPr>
      <w:spacing w:before="105" w:line="360" w:lineRule="auto"/>
      <w:ind w:firstLine="425"/>
      <w:jc w:val="center"/>
    </w:pPr>
    <w:rPr>
      <w:sz w:val="21"/>
      <w:szCs w:val="21"/>
    </w:rPr>
  </w:style>
  <w:style w:type="paragraph" w:customStyle="1" w:styleId="aff8">
    <w:name w:val="图样式"/>
    <w:basedOn w:val="a"/>
    <w:autoRedefine/>
    <w:pPr>
      <w:keepNext/>
      <w:spacing w:line="360" w:lineRule="auto"/>
      <w:jc w:val="center"/>
    </w:pPr>
  </w:style>
  <w:style w:type="paragraph" w:customStyle="1" w:styleId="aff9">
    <w:name w:val="项目符号"/>
    <w:basedOn w:val="a"/>
    <w:pPr>
      <w:spacing w:line="360" w:lineRule="auto"/>
    </w:pPr>
    <w:rPr>
      <w:sz w:val="21"/>
      <w:szCs w:val="21"/>
    </w:rPr>
  </w:style>
  <w:style w:type="paragraph" w:customStyle="1" w:styleId="affa">
    <w:name w:val="样式 参考资料清单 + 倾斜 蓝色"/>
    <w:basedOn w:val="ac"/>
    <w:rPr>
      <w:rFonts w:ascii="宋体" w:hAnsi="Times New Roman" w:cs="宋体"/>
    </w:rPr>
  </w:style>
  <w:style w:type="paragraph" w:customStyle="1" w:styleId="045">
    <w:name w:val="样式 摘要 + 左侧:  0.45 厘米"/>
    <w:basedOn w:val="af5"/>
    <w:pPr>
      <w:widowControl w:val="0"/>
    </w:pPr>
    <w:rPr>
      <w:rFonts w:ascii="Times New Roman" w:hAnsi="Times New Roman" w:cs="Times New Roman"/>
      <w:b w:val="0"/>
      <w:bCs w:val="0"/>
    </w:rPr>
  </w:style>
  <w:style w:type="paragraph" w:styleId="affb">
    <w:name w:val="footer"/>
    <w:pPr>
      <w:tabs>
        <w:tab w:val="center" w:pos="4153"/>
        <w:tab w:val="right" w:pos="8306"/>
      </w:tabs>
      <w:jc w:val="center"/>
    </w:pPr>
    <w:rPr>
      <w:rFonts w:ascii="Arial" w:hAnsi="Arial"/>
      <w:sz w:val="18"/>
    </w:rPr>
  </w:style>
  <w:style w:type="character" w:styleId="affc">
    <w:name w:val="page number"/>
    <w:basedOn w:val="a1"/>
  </w:style>
  <w:style w:type="paragraph" w:styleId="affd">
    <w:name w:val="header"/>
    <w:pPr>
      <w:tabs>
        <w:tab w:val="left" w:pos="142"/>
        <w:tab w:val="center" w:pos="4153"/>
        <w:tab w:val="right" w:pos="9180"/>
      </w:tabs>
      <w:textAlignment w:val="baseline"/>
    </w:pPr>
    <w:rPr>
      <w:rFonts w:ascii="Arial" w:hAnsi="Arial"/>
      <w:noProof/>
      <w:sz w:val="18"/>
    </w:rPr>
  </w:style>
  <w:style w:type="paragraph" w:customStyle="1" w:styleId="affe">
    <w:name w:val="章节标题"/>
    <w:basedOn w:val="a"/>
    <w:pPr>
      <w:tabs>
        <w:tab w:val="left" w:pos="0"/>
      </w:tabs>
      <w:spacing w:before="300" w:after="300"/>
      <w:jc w:val="center"/>
    </w:pPr>
    <w:rPr>
      <w:rFonts w:eastAsia="黑体" w:cs="Arial"/>
      <w:sz w:val="30"/>
      <w:szCs w:val="30"/>
    </w:rPr>
  </w:style>
  <w:style w:type="paragraph" w:customStyle="1" w:styleId="WordProChar">
    <w:name w:val="正文首行缩进(WordPro) Char"/>
    <w:basedOn w:val="a"/>
    <w:pPr>
      <w:spacing w:before="105"/>
    </w:pPr>
    <w:rPr>
      <w:sz w:val="21"/>
      <w:szCs w:val="21"/>
    </w:rPr>
  </w:style>
  <w:style w:type="paragraph" w:styleId="a0">
    <w:name w:val="Normal Indent"/>
    <w:aliases w:val="正文（首行缩进两字）"/>
    <w:basedOn w:val="a"/>
    <w:pPr>
      <w:ind w:firstLine="420"/>
    </w:pPr>
  </w:style>
  <w:style w:type="paragraph" w:customStyle="1" w:styleId="afff">
    <w:name w:val="注示头"/>
    <w:basedOn w:val="a"/>
    <w:pPr>
      <w:pBdr>
        <w:top w:val="single" w:sz="4" w:space="1" w:color="000000"/>
      </w:pBdr>
      <w:spacing w:line="360" w:lineRule="auto"/>
    </w:pPr>
    <w:rPr>
      <w:rFonts w:eastAsia="黑体" w:cs="Arial"/>
      <w:sz w:val="18"/>
      <w:szCs w:val="18"/>
    </w:rPr>
  </w:style>
  <w:style w:type="paragraph" w:customStyle="1" w:styleId="afff0">
    <w:name w:val="注示文本"/>
    <w:basedOn w:val="a"/>
    <w:pPr>
      <w:pBdr>
        <w:bottom w:val="single" w:sz="4" w:space="1" w:color="000000"/>
      </w:pBdr>
      <w:spacing w:line="360" w:lineRule="auto"/>
      <w:ind w:firstLineChars="200" w:firstLine="360"/>
    </w:pPr>
    <w:rPr>
      <w:rFonts w:eastAsia="Times New Roman" w:cs="Arial"/>
      <w:sz w:val="18"/>
      <w:szCs w:val="18"/>
    </w:rPr>
  </w:style>
  <w:style w:type="paragraph" w:customStyle="1" w:styleId="TableDescription0">
    <w:name w:val="Table Description"/>
    <w:pPr>
      <w:keepNext/>
      <w:spacing w:before="160" w:after="80"/>
    </w:pPr>
    <w:rPr>
      <w:rFonts w:ascii="Arial Narrow" w:eastAsia="黑体" w:hAnsi="Arial Narrow"/>
    </w:rPr>
  </w:style>
  <w:style w:type="paragraph" w:customStyle="1" w:styleId="afff1">
    <w:name w:val="正文 + 宋体"/>
    <w:basedOn w:val="a"/>
    <w:pPr>
      <w:tabs>
        <w:tab w:val="num" w:pos="420"/>
      </w:tabs>
      <w:spacing w:line="360" w:lineRule="auto"/>
      <w:ind w:left="420" w:hanging="420"/>
    </w:pPr>
    <w:rPr>
      <w:color w:val="000000"/>
      <w:sz w:val="21"/>
      <w:szCs w:val="21"/>
    </w:rPr>
  </w:style>
  <w:style w:type="character" w:customStyle="1" w:styleId="Char2">
    <w:name w:val="正文 + 宋体 Char"/>
    <w:rPr>
      <w:rFonts w:eastAsia="宋体"/>
      <w:color w:val="000000"/>
      <w:sz w:val="21"/>
      <w:szCs w:val="21"/>
      <w:lang w:val="en-US"/>
    </w:rPr>
  </w:style>
  <w:style w:type="character" w:styleId="afff2">
    <w:name w:val="annotation reference"/>
    <w:semiHidden/>
    <w:rPr>
      <w:sz w:val="21"/>
      <w:szCs w:val="21"/>
    </w:rPr>
  </w:style>
  <w:style w:type="paragraph" w:styleId="afff3">
    <w:name w:val="annotation text"/>
    <w:basedOn w:val="a"/>
    <w:semiHidden/>
  </w:style>
  <w:style w:type="paragraph" w:styleId="afff4">
    <w:name w:val="annotation subject"/>
    <w:basedOn w:val="afff3"/>
    <w:next w:val="afff3"/>
    <w:semiHidden/>
    <w:rPr>
      <w:b/>
      <w:bCs/>
    </w:rPr>
  </w:style>
  <w:style w:type="character" w:customStyle="1" w:styleId="WordProCharChar">
    <w:name w:val="正文首行缩进(WordPro) Char Char"/>
    <w:rPr>
      <w:rFonts w:eastAsia="宋体"/>
      <w:sz w:val="21"/>
      <w:szCs w:val="21"/>
      <w:lang w:val="en-US"/>
    </w:rPr>
  </w:style>
  <w:style w:type="character" w:customStyle="1" w:styleId="tw4winMark">
    <w:name w:val="tw4winMark"/>
    <w:rPr>
      <w:rFonts w:ascii="Arial Unicode MS" w:eastAsia="Arial Unicode MS" w:cs="Arial Unicode MS"/>
      <w:vanish/>
      <w:color w:val="800080"/>
      <w:vertAlign w:val="subscript"/>
    </w:rPr>
  </w:style>
  <w:style w:type="character" w:customStyle="1" w:styleId="tw4winError">
    <w:name w:val="tw4winError"/>
    <w:rPr>
      <w:rFonts w:ascii="Arial Unicode MS" w:eastAsia="Arial Unicode MS" w:cs="Arial Unicode MS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Arial Unicode MS" w:eastAsia="Arial Unicode MS" w:cs="Arial Unicode MS"/>
      <w:noProof/>
      <w:color w:val="008000"/>
    </w:rPr>
  </w:style>
  <w:style w:type="character" w:customStyle="1" w:styleId="tw4winJump">
    <w:name w:val="tw4winJump"/>
    <w:rPr>
      <w:rFonts w:ascii="Arial Unicode MS" w:eastAsia="Arial Unicode MS" w:cs="Arial Unicode MS"/>
      <w:noProof/>
      <w:color w:val="008080"/>
    </w:rPr>
  </w:style>
  <w:style w:type="character" w:customStyle="1" w:styleId="tw4winExternal">
    <w:name w:val="tw4winExternal"/>
    <w:rPr>
      <w:rFonts w:ascii="Arial Unicode MS" w:eastAsia="Arial Unicode MS" w:cs="Arial Unicode MS"/>
      <w:noProof/>
      <w:color w:val="808080"/>
    </w:rPr>
  </w:style>
  <w:style w:type="character" w:customStyle="1" w:styleId="tw4winInternal">
    <w:name w:val="tw4winInternal"/>
    <w:rPr>
      <w:rFonts w:ascii="Arial Unicode MS" w:eastAsia="Arial Unicode MS" w:cs="Arial Unicode MS"/>
      <w:noProof/>
      <w:color w:val="FF0000"/>
    </w:rPr>
  </w:style>
  <w:style w:type="character" w:customStyle="1" w:styleId="DONOTTRANSLATE">
    <w:name w:val="DO_NOT_TRANSLATE"/>
    <w:rPr>
      <w:rFonts w:ascii="Arial Unicode MS" w:eastAsia="Arial Unicode MS" w:cs="Arial Unicode MS"/>
      <w:noProof/>
      <w:color w:val="800000"/>
    </w:rPr>
  </w:style>
  <w:style w:type="paragraph" w:customStyle="1" w:styleId="TableHeading0">
    <w:name w:val="Table Heading"/>
    <w:pPr>
      <w:keepNext/>
      <w:spacing w:before="80" w:after="80"/>
      <w:jc w:val="center"/>
    </w:pPr>
    <w:rPr>
      <w:rFonts w:ascii="Arial Narrow" w:eastAsia="黑体" w:hAnsi="Arial Narrow"/>
      <w:b/>
      <w:sz w:val="18"/>
    </w:rPr>
  </w:style>
  <w:style w:type="paragraph" w:customStyle="1" w:styleId="TableText0">
    <w:name w:val="Table Text"/>
    <w:pPr>
      <w:autoSpaceDE w:val="0"/>
      <w:autoSpaceDN w:val="0"/>
      <w:textAlignment w:val="bottom"/>
    </w:pPr>
    <w:rPr>
      <w:rFonts w:ascii="Arial Narrow" w:hAnsi="Arial Narrow"/>
      <w:sz w:val="18"/>
    </w:rPr>
  </w:style>
  <w:style w:type="paragraph" w:customStyle="1" w:styleId="FigureDescription0">
    <w:name w:val="Figure Description"/>
    <w:next w:val="a"/>
    <w:pPr>
      <w:spacing w:before="80" w:after="320"/>
    </w:pPr>
    <w:rPr>
      <w:rFonts w:ascii="Arial Narrow" w:hAnsi="Arial Narrow"/>
    </w:rPr>
  </w:style>
  <w:style w:type="paragraph" w:customStyle="1" w:styleId="TOCHeading">
    <w:name w:val="TOC Heading"/>
    <w:next w:val="a"/>
    <w:pPr>
      <w:keepNext/>
      <w:spacing w:before="480" w:after="360"/>
      <w:jc w:val="center"/>
    </w:pPr>
    <w:rPr>
      <w:rFonts w:ascii="Arial" w:eastAsia="黑体" w:hAnsi="Arial"/>
      <w:b/>
      <w:sz w:val="36"/>
    </w:rPr>
  </w:style>
  <w:style w:type="paragraph" w:styleId="afff5">
    <w:name w:val="caption"/>
    <w:basedOn w:val="a"/>
    <w:next w:val="a"/>
    <w:qFormat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pacing w:before="80" w:after="80"/>
      <w:ind w:left="1134"/>
    </w:pPr>
    <w:rPr>
      <w:rFonts w:ascii="Arial" w:hAnsi="Arial"/>
      <w:b/>
    </w:rPr>
  </w:style>
  <w:style w:type="paragraph" w:customStyle="1" w:styleId="NotesText">
    <w:name w:val="Notes Text"/>
    <w:pPr>
      <w:pBdr>
        <w:bottom w:val="single" w:sz="8" w:space="10" w:color="auto"/>
      </w:pBdr>
      <w:ind w:left="1134"/>
      <w:jc w:val="both"/>
    </w:pPr>
    <w:rPr>
      <w:rFonts w:ascii="Arial Narrow" w:eastAsia="楷体_GB2312" w:hAnsi="Arial Narrow"/>
      <w:color w:val="000000"/>
    </w:rPr>
  </w:style>
  <w:style w:type="paragraph" w:customStyle="1" w:styleId="ItemList">
    <w:name w:val="Item List"/>
    <w:pPr>
      <w:numPr>
        <w:numId w:val="2"/>
      </w:numPr>
      <w:jc w:val="both"/>
    </w:pPr>
    <w:rPr>
      <w:rFonts w:ascii="Arial" w:hAnsi="Arial"/>
    </w:rPr>
  </w:style>
  <w:style w:type="paragraph" w:customStyle="1" w:styleId="Command">
    <w:name w:val="Command"/>
    <w:pPr>
      <w:keepNext/>
      <w:spacing w:before="160" w:after="160"/>
    </w:pPr>
    <w:rPr>
      <w:rFonts w:ascii="Arial" w:eastAsia="黑体" w:hAnsi="Arial"/>
      <w:b/>
      <w:sz w:val="21"/>
    </w:rPr>
  </w:style>
  <w:style w:type="character" w:customStyle="1" w:styleId="Char">
    <w:name w:val="表格文本 Char"/>
    <w:link w:val="afa"/>
    <w:rsid w:val="00430727"/>
    <w:rPr>
      <w:rFonts w:ascii="Arial" w:eastAsia="宋体" w:hAnsi="Arial" w:cs="Arial"/>
      <w:i/>
      <w:noProof/>
      <w:kern w:val="2"/>
      <w:szCs w:val="21"/>
      <w:lang w:val="en-US" w:eastAsia="zh-CN" w:bidi="ar-SA"/>
    </w:rPr>
  </w:style>
  <w:style w:type="table" w:styleId="afff6">
    <w:name w:val="Table Grid"/>
    <w:basedOn w:val="a2"/>
    <w:rsid w:val="000E46FF"/>
    <w:pPr>
      <w:spacing w:before="80" w:after="80"/>
      <w:ind w:left="113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 Display"/>
    <w:pPr>
      <w:ind w:left="1134"/>
      <w:jc w:val="both"/>
    </w:pPr>
    <w:rPr>
      <w:rFonts w:ascii="Courier New" w:hAnsi="Courier New"/>
      <w:sz w:val="17"/>
    </w:rPr>
  </w:style>
  <w:style w:type="paragraph" w:customStyle="1" w:styleId="Figure">
    <w:name w:val="Figure"/>
    <w:basedOn w:val="a"/>
    <w:next w:val="FigureDescription0"/>
    <w:pPr>
      <w:keepNext/>
      <w:jc w:val="left"/>
    </w:pPr>
  </w:style>
  <w:style w:type="paragraph" w:customStyle="1" w:styleId="CommandDescription">
    <w:name w:val="Command Description"/>
    <w:basedOn w:val="a"/>
    <w:rPr>
      <w:b/>
    </w:rPr>
  </w:style>
  <w:style w:type="paragraph" w:customStyle="1" w:styleId="CharChar">
    <w:name w:val="表头样式 Char Char"/>
    <w:basedOn w:val="a"/>
    <w:link w:val="CharCharChar"/>
    <w:rsid w:val="00CA7246"/>
    <w:pPr>
      <w:widowControl w:val="0"/>
      <w:autoSpaceDE w:val="0"/>
      <w:autoSpaceDN w:val="0"/>
      <w:adjustRightInd w:val="0"/>
      <w:spacing w:before="0" w:after="0"/>
      <w:ind w:left="0"/>
      <w:jc w:val="center"/>
    </w:pPr>
    <w:rPr>
      <w:b/>
      <w:sz w:val="21"/>
      <w:szCs w:val="21"/>
    </w:rPr>
  </w:style>
  <w:style w:type="character" w:customStyle="1" w:styleId="CharCharChar">
    <w:name w:val="表头样式 Char Char Char"/>
    <w:link w:val="CharChar"/>
    <w:rsid w:val="00CA7246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character" w:customStyle="1" w:styleId="CharChar1">
    <w:name w:val="表头样式 Char Char1"/>
    <w:link w:val="Char1"/>
    <w:rsid w:val="00CA7246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2Char">
    <w:name w:val="标题 2 Char"/>
    <w:link w:val="2"/>
    <w:rsid w:val="003808FC"/>
    <w:rPr>
      <w:rFonts w:ascii="Arial" w:eastAsia="黑体" w:hAnsi="Arial"/>
      <w:b/>
      <w:sz w:val="30"/>
      <w:lang w:val="en-US" w:eastAsia="zh-CN" w:bidi="ar-SA"/>
    </w:rPr>
  </w:style>
  <w:style w:type="paragraph" w:customStyle="1" w:styleId="CharCharCharChar">
    <w:name w:val="编写建议 Char Char Char Char"/>
    <w:basedOn w:val="a"/>
    <w:link w:val="CharCharCharCharChar"/>
    <w:rsid w:val="003E0314"/>
    <w:pPr>
      <w:keepNext/>
      <w:autoSpaceDE w:val="0"/>
      <w:autoSpaceDN w:val="0"/>
      <w:adjustRightInd w:val="0"/>
      <w:spacing w:before="0" w:after="0" w:line="360" w:lineRule="auto"/>
      <w:ind w:left="0" w:firstLineChars="200" w:firstLine="200"/>
      <w:jc w:val="left"/>
    </w:pPr>
    <w:rPr>
      <w:rFonts w:cs="Arial"/>
      <w:i/>
      <w:color w:val="0000FF"/>
      <w:sz w:val="21"/>
      <w:szCs w:val="21"/>
    </w:rPr>
  </w:style>
  <w:style w:type="character" w:customStyle="1" w:styleId="CharCharCharCharChar">
    <w:name w:val="编写建议 Char Char Char Char Char"/>
    <w:link w:val="CharCharCharChar"/>
    <w:rsid w:val="003E0314"/>
    <w:rPr>
      <w:rFonts w:ascii="Arial" w:eastAsia="宋体" w:hAnsi="Arial" w:cs="Arial"/>
      <w:i/>
      <w:color w:val="0000FF"/>
      <w:kern w:val="2"/>
      <w:sz w:val="21"/>
      <w:szCs w:val="21"/>
      <w:lang w:val="en-US" w:eastAsia="zh-CN" w:bidi="ar-SA"/>
    </w:rPr>
  </w:style>
  <w:style w:type="character" w:customStyle="1" w:styleId="3Char">
    <w:name w:val="标题 3 Char"/>
    <w:aliases w:val="标题 3 Char Char Char Char"/>
    <w:link w:val="3"/>
    <w:rsid w:val="00F91EE0"/>
    <w:rPr>
      <w:rFonts w:ascii="Arial" w:eastAsia="黑体" w:hAnsi="Arial"/>
      <w:b/>
      <w:sz w:val="24"/>
      <w:lang w:val="en-US" w:eastAsia="zh-CN" w:bidi="ar-SA"/>
    </w:rPr>
  </w:style>
  <w:style w:type="paragraph" w:customStyle="1" w:styleId="ParaCharCharCharCharCharCharChar">
    <w:name w:val="默认段落字体 Para Char Char Char Char Char Char Char"/>
    <w:basedOn w:val="a"/>
    <w:link w:val="a1"/>
    <w:rsid w:val="00073789"/>
    <w:pPr>
      <w:spacing w:before="0" w:after="0"/>
      <w:ind w:left="0"/>
    </w:pPr>
    <w:rPr>
      <w:rFonts w:ascii="Tahoma" w:hAnsi="Tahoma"/>
      <w:sz w:val="24"/>
      <w:szCs w:val="21"/>
    </w:rPr>
  </w:style>
  <w:style w:type="paragraph" w:customStyle="1" w:styleId="Char3">
    <w:name w:val=" Char"/>
    <w:basedOn w:val="a"/>
    <w:rsid w:val="00B831FB"/>
    <w:pPr>
      <w:spacing w:before="0" w:after="0"/>
      <w:ind w:left="0"/>
    </w:pPr>
    <w:rPr>
      <w:rFonts w:ascii="Tahoma" w:hAnsi="Tahom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ocuments\TPD&#27969;&#31243;\&#27169;&#29256;\&#27169;&#26495;-&#36801;&#31227;&#27979;&#35797;&#19982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模板-迁移测试与计划.dot</Template>
  <TotalTime>2</TotalTime>
  <Pages>8</Pages>
  <Words>380</Words>
  <Characters>2170</Characters>
  <Application>Microsoft Office Word</Application>
  <DocSecurity>0</DocSecurity>
  <Lines>18</Lines>
  <Paragraphs>5</Paragraphs>
  <ScaleCrop>false</ScaleCrop>
  <Company>Huawei Technologies Co., Ltd.</Company>
  <LinksUpToDate>false</LinksUpToDate>
  <CharactersWithSpaces>2545</CharactersWithSpaces>
  <SharedDoc>false</SharedDoc>
  <HLinks>
    <vt:vector size="90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_Toc129176987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_Toc129176986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_Toc129176985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_Toc129176984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_Toc129176983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_Toc129176982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_Toc129176981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_Toc129176980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_Toc129176979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_Toc129176978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_Toc129176977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_Toc129176976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_Toc129176975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_Toc129176974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_Toc129176973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TDT与PDT的工作配合制度</dc:title>
  <dc:subject/>
  <dc:creator>郭磊</dc:creator>
  <cp:keywords/>
  <cp:lastModifiedBy>郭 磊</cp:lastModifiedBy>
  <cp:revision>1</cp:revision>
  <cp:lastPrinted>1601-01-01T00:00:00Z</cp:lastPrinted>
  <dcterms:created xsi:type="dcterms:W3CDTF">2021-11-11T09:53:00Z</dcterms:created>
  <dcterms:modified xsi:type="dcterms:W3CDTF">2021-11-11T09:55:00Z</dcterms:modified>
  <cp:category>其它</cp:category>
</cp:coreProperties>
</file>