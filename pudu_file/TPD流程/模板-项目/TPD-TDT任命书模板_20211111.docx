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8EDA" w14:textId="77777777" w:rsidR="00F7099E" w:rsidRDefault="000062CA" w:rsidP="005C169C">
      <w:pPr>
        <w:spacing w:line="360" w:lineRule="auto"/>
        <w:ind w:right="480" w:firstLineChars="645" w:firstLine="2331"/>
        <w:rPr>
          <w:rFonts w:hint="eastAsia"/>
          <w:b/>
          <w:sz w:val="36"/>
          <w:szCs w:val="36"/>
        </w:rPr>
      </w:pPr>
      <w:proofErr w:type="spellStart"/>
      <w:r w:rsidRPr="00F7099E">
        <w:rPr>
          <w:b/>
          <w:sz w:val="36"/>
          <w:szCs w:val="36"/>
        </w:rPr>
        <w:t>X</w:t>
      </w:r>
      <w:r w:rsidR="00F7099E" w:rsidRPr="00F7099E">
        <w:rPr>
          <w:rFonts w:hint="eastAsia"/>
          <w:b/>
          <w:sz w:val="36"/>
          <w:szCs w:val="36"/>
        </w:rPr>
        <w:t>xx</w:t>
      </w:r>
      <w:r w:rsidRPr="00F7099E">
        <w:rPr>
          <w:rFonts w:hint="eastAsia"/>
          <w:b/>
          <w:sz w:val="36"/>
          <w:szCs w:val="36"/>
        </w:rPr>
        <w:t>x</w:t>
      </w:r>
      <w:proofErr w:type="spellEnd"/>
      <w:r>
        <w:rPr>
          <w:rFonts w:hint="eastAsia"/>
          <w:b/>
          <w:sz w:val="36"/>
          <w:szCs w:val="36"/>
        </w:rPr>
        <w:t>项目</w:t>
      </w:r>
      <w:r w:rsidR="00AA3CAB">
        <w:rPr>
          <w:rFonts w:hint="eastAsia"/>
          <w:b/>
          <w:sz w:val="36"/>
          <w:szCs w:val="36"/>
        </w:rPr>
        <w:t>T</w:t>
      </w:r>
      <w:r>
        <w:rPr>
          <w:rFonts w:hint="eastAsia"/>
          <w:b/>
          <w:sz w:val="36"/>
          <w:szCs w:val="36"/>
        </w:rPr>
        <w:t>DT</w:t>
      </w:r>
      <w:r w:rsidR="00F7099E" w:rsidRPr="00F7099E">
        <w:rPr>
          <w:rFonts w:hint="eastAsia"/>
          <w:b/>
          <w:sz w:val="36"/>
          <w:szCs w:val="36"/>
        </w:rPr>
        <w:t>任命书</w:t>
      </w:r>
    </w:p>
    <w:p w14:paraId="50E81BDC" w14:textId="77777777" w:rsidR="005C169C" w:rsidRPr="005C169C" w:rsidRDefault="005C169C" w:rsidP="005C169C">
      <w:pPr>
        <w:spacing w:line="360" w:lineRule="auto"/>
        <w:ind w:right="480"/>
        <w:rPr>
          <w:rFonts w:hint="eastAsia"/>
          <w:b/>
          <w:sz w:val="32"/>
          <w:szCs w:val="32"/>
        </w:rPr>
      </w:pPr>
      <w:r w:rsidRPr="005C169C">
        <w:rPr>
          <w:rFonts w:hint="eastAsia"/>
          <w:b/>
          <w:sz w:val="32"/>
          <w:szCs w:val="32"/>
        </w:rPr>
        <w:t>各部门</w:t>
      </w:r>
      <w:r>
        <w:rPr>
          <w:rFonts w:hint="eastAsia"/>
          <w:b/>
          <w:sz w:val="32"/>
          <w:szCs w:val="32"/>
        </w:rPr>
        <w:t>：</w:t>
      </w:r>
    </w:p>
    <w:p w14:paraId="73819884" w14:textId="77777777" w:rsidR="009216D1" w:rsidRPr="00F35F61" w:rsidRDefault="005C169C" w:rsidP="005C169C">
      <w:pPr>
        <w:spacing w:line="360" w:lineRule="auto"/>
        <w:ind w:right="480"/>
        <w:rPr>
          <w:rFonts w:ascii="宋体" w:hAnsi="宋体"/>
          <w:bCs/>
          <w:sz w:val="28"/>
          <w:szCs w:val="28"/>
        </w:rPr>
      </w:pPr>
      <w:r>
        <w:rPr>
          <w:rFonts w:hint="eastAsia"/>
          <w:b/>
          <w:sz w:val="36"/>
          <w:szCs w:val="36"/>
        </w:rPr>
        <w:t xml:space="preserve">   </w:t>
      </w:r>
      <w:r w:rsidRPr="005C169C">
        <w:rPr>
          <w:rFonts w:hint="eastAsia"/>
          <w:sz w:val="36"/>
          <w:szCs w:val="36"/>
        </w:rPr>
        <w:t xml:space="preserve"> </w:t>
      </w:r>
      <w:r w:rsidRPr="005C169C">
        <w:rPr>
          <w:rFonts w:hint="eastAsia"/>
          <w:sz w:val="28"/>
          <w:szCs w:val="28"/>
        </w:rPr>
        <w:t>为</w:t>
      </w:r>
      <w:r w:rsidR="009216D1"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公司的产品战略，</w:t>
      </w:r>
      <w:r w:rsidR="009216D1">
        <w:rPr>
          <w:rFonts w:hint="eastAsia"/>
          <w:sz w:val="28"/>
          <w:szCs w:val="28"/>
        </w:rPr>
        <w:t>按任务目标</w:t>
      </w:r>
      <w:r>
        <w:rPr>
          <w:rFonts w:hint="eastAsia"/>
          <w:sz w:val="28"/>
          <w:szCs w:val="28"/>
        </w:rPr>
        <w:t>有效的完成</w:t>
      </w:r>
      <w:r w:rsidR="009216D1">
        <w:rPr>
          <w:rFonts w:hint="eastAsia"/>
          <w:sz w:val="28"/>
          <w:szCs w:val="28"/>
        </w:rPr>
        <w:t>XXXX</w:t>
      </w:r>
      <w:r w:rsidR="009216D1">
        <w:rPr>
          <w:rFonts w:hint="eastAsia"/>
          <w:sz w:val="28"/>
          <w:szCs w:val="28"/>
        </w:rPr>
        <w:t>项目的</w:t>
      </w:r>
      <w:r>
        <w:rPr>
          <w:rFonts w:hint="eastAsia"/>
          <w:sz w:val="28"/>
          <w:szCs w:val="28"/>
        </w:rPr>
        <w:t>产品开发，根据需要</w:t>
      </w:r>
      <w:r w:rsidR="009216D1">
        <w:rPr>
          <w:rFonts w:hint="eastAsia"/>
          <w:sz w:val="28"/>
          <w:szCs w:val="28"/>
        </w:rPr>
        <w:t>做以下任命：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43"/>
        <w:gridCol w:w="1984"/>
        <w:gridCol w:w="3827"/>
      </w:tblGrid>
      <w:tr w:rsidR="000062CA" w:rsidRPr="00283759" w14:paraId="2A063DD3" w14:textId="77777777" w:rsidTr="000062CA">
        <w:tc>
          <w:tcPr>
            <w:tcW w:w="1526" w:type="dxa"/>
            <w:shd w:val="clear" w:color="auto" w:fill="auto"/>
          </w:tcPr>
          <w:p w14:paraId="4DC4F8BD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  <w:r w:rsidRPr="00283759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843" w:type="dxa"/>
            <w:shd w:val="clear" w:color="auto" w:fill="auto"/>
          </w:tcPr>
          <w:p w14:paraId="18873D02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  <w:r w:rsidRPr="00283759">
              <w:rPr>
                <w:rFonts w:hint="eastAsia"/>
                <w:sz w:val="28"/>
                <w:szCs w:val="28"/>
              </w:rPr>
              <w:t>部门</w:t>
            </w:r>
          </w:p>
        </w:tc>
        <w:tc>
          <w:tcPr>
            <w:tcW w:w="1984" w:type="dxa"/>
            <w:shd w:val="clear" w:color="auto" w:fill="auto"/>
          </w:tcPr>
          <w:p w14:paraId="173C411B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  <w:r w:rsidRPr="00283759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3827" w:type="dxa"/>
            <w:shd w:val="clear" w:color="auto" w:fill="auto"/>
          </w:tcPr>
          <w:p w14:paraId="7D9A784E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  <w:r w:rsidRPr="00283759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0062CA" w:rsidRPr="00283759" w14:paraId="491F1524" w14:textId="77777777" w:rsidTr="000062CA">
        <w:tc>
          <w:tcPr>
            <w:tcW w:w="1526" w:type="dxa"/>
            <w:shd w:val="clear" w:color="auto" w:fill="auto"/>
          </w:tcPr>
          <w:p w14:paraId="4C7E9A4C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FF23CDD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 w14:paraId="7B15A94C" w14:textId="77777777" w:rsidR="000062CA" w:rsidRPr="007442EC" w:rsidRDefault="000062CA" w:rsidP="00283759">
            <w:pPr>
              <w:spacing w:line="360" w:lineRule="auto"/>
              <w:ind w:right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产品经理</w:t>
            </w:r>
          </w:p>
        </w:tc>
        <w:tc>
          <w:tcPr>
            <w:tcW w:w="3827" w:type="dxa"/>
            <w:shd w:val="clear" w:color="auto" w:fill="auto"/>
          </w:tcPr>
          <w:p w14:paraId="090CBF99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</w:tr>
      <w:tr w:rsidR="000062CA" w:rsidRPr="00283759" w14:paraId="625351A2" w14:textId="77777777" w:rsidTr="000062CA">
        <w:tc>
          <w:tcPr>
            <w:tcW w:w="1526" w:type="dxa"/>
            <w:shd w:val="clear" w:color="auto" w:fill="auto"/>
          </w:tcPr>
          <w:p w14:paraId="487AE7A2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E151EB9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 w14:paraId="7B48761F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硬件</w:t>
            </w:r>
            <w:r>
              <w:rPr>
                <w:rFonts w:hint="eastAsia"/>
                <w:sz w:val="28"/>
                <w:szCs w:val="28"/>
              </w:rPr>
              <w:t>SE</w:t>
            </w:r>
          </w:p>
        </w:tc>
        <w:tc>
          <w:tcPr>
            <w:tcW w:w="3827" w:type="dxa"/>
            <w:shd w:val="clear" w:color="auto" w:fill="auto"/>
          </w:tcPr>
          <w:p w14:paraId="25E87814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</w:tr>
      <w:tr w:rsidR="000062CA" w:rsidRPr="00283759" w14:paraId="1F3FBA4C" w14:textId="77777777" w:rsidTr="000062CA">
        <w:tc>
          <w:tcPr>
            <w:tcW w:w="1526" w:type="dxa"/>
            <w:shd w:val="clear" w:color="auto" w:fill="auto"/>
          </w:tcPr>
          <w:p w14:paraId="316FA0CC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2788FFF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 w14:paraId="0638F3F8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rFonts w:hint="eastAsia"/>
                <w:sz w:val="28"/>
                <w:szCs w:val="28"/>
              </w:rPr>
              <w:t>SE</w:t>
            </w:r>
          </w:p>
        </w:tc>
        <w:tc>
          <w:tcPr>
            <w:tcW w:w="3827" w:type="dxa"/>
            <w:shd w:val="clear" w:color="auto" w:fill="auto"/>
          </w:tcPr>
          <w:p w14:paraId="51F42BC3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</w:tr>
      <w:tr w:rsidR="000062CA" w:rsidRPr="00283759" w14:paraId="0A034956" w14:textId="77777777" w:rsidTr="000062CA">
        <w:tc>
          <w:tcPr>
            <w:tcW w:w="1526" w:type="dxa"/>
            <w:shd w:val="clear" w:color="auto" w:fill="auto"/>
          </w:tcPr>
          <w:p w14:paraId="6ADAC302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57815EA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 w14:paraId="4AEDAB51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uto"/>
          </w:tcPr>
          <w:p w14:paraId="1AD21F31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</w:tr>
      <w:tr w:rsidR="000062CA" w:rsidRPr="00283759" w14:paraId="20D210A7" w14:textId="77777777" w:rsidTr="000062CA">
        <w:tc>
          <w:tcPr>
            <w:tcW w:w="1526" w:type="dxa"/>
            <w:shd w:val="clear" w:color="auto" w:fill="auto"/>
          </w:tcPr>
          <w:p w14:paraId="3B211400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F0920D5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 w14:paraId="1C3D8D9B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uto"/>
          </w:tcPr>
          <w:p w14:paraId="006E4177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</w:tr>
      <w:tr w:rsidR="000062CA" w:rsidRPr="00283759" w14:paraId="347F3B0B" w14:textId="77777777" w:rsidTr="000062CA">
        <w:tc>
          <w:tcPr>
            <w:tcW w:w="1526" w:type="dxa"/>
            <w:shd w:val="clear" w:color="auto" w:fill="auto"/>
          </w:tcPr>
          <w:p w14:paraId="35D5A6C5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06B9936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 w14:paraId="1AE19346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uto"/>
          </w:tcPr>
          <w:p w14:paraId="5ADB920F" w14:textId="77777777" w:rsidR="000062CA" w:rsidRPr="00283759" w:rsidRDefault="000062CA" w:rsidP="00283759">
            <w:pPr>
              <w:spacing w:line="360" w:lineRule="auto"/>
              <w:ind w:right="480"/>
              <w:rPr>
                <w:rFonts w:hint="eastAsia"/>
                <w:sz w:val="28"/>
                <w:szCs w:val="28"/>
              </w:rPr>
            </w:pPr>
          </w:p>
        </w:tc>
      </w:tr>
    </w:tbl>
    <w:p w14:paraId="1008D690" w14:textId="77777777" w:rsidR="009216D1" w:rsidRPr="00F35F61" w:rsidRDefault="00AA3CAB" w:rsidP="00F35F61">
      <w:pPr>
        <w:spacing w:line="360" w:lineRule="auto"/>
        <w:ind w:right="480" w:firstLineChars="15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 w:rsidR="000062CA">
        <w:rPr>
          <w:rFonts w:hint="eastAsia"/>
          <w:sz w:val="28"/>
          <w:szCs w:val="28"/>
        </w:rPr>
        <w:t>DT</w:t>
      </w:r>
      <w:r w:rsidR="000062CA">
        <w:rPr>
          <w:rFonts w:hint="eastAsia"/>
          <w:sz w:val="28"/>
          <w:szCs w:val="28"/>
        </w:rPr>
        <w:t>项目经理</w:t>
      </w:r>
      <w:r w:rsidR="00F35F61" w:rsidRPr="00F35F61">
        <w:rPr>
          <w:rFonts w:hint="eastAsia"/>
          <w:sz w:val="28"/>
          <w:szCs w:val="28"/>
        </w:rPr>
        <w:t>及成员需按</w:t>
      </w:r>
      <w:r>
        <w:rPr>
          <w:sz w:val="28"/>
          <w:szCs w:val="28"/>
        </w:rPr>
        <w:t>T</w:t>
      </w:r>
      <w:r w:rsidR="000062CA">
        <w:rPr>
          <w:rFonts w:hint="eastAsia"/>
          <w:sz w:val="28"/>
          <w:szCs w:val="28"/>
        </w:rPr>
        <w:t>PD</w:t>
      </w:r>
      <w:r w:rsidR="00F35F61" w:rsidRPr="00F35F61">
        <w:rPr>
          <w:rFonts w:hint="eastAsia"/>
          <w:sz w:val="28"/>
          <w:szCs w:val="28"/>
        </w:rPr>
        <w:t>各阶段流程</w:t>
      </w:r>
      <w:r w:rsidR="00D44BE2">
        <w:rPr>
          <w:rFonts w:hint="eastAsia"/>
          <w:sz w:val="28"/>
          <w:szCs w:val="28"/>
        </w:rPr>
        <w:t>及公司相关制度</w:t>
      </w:r>
      <w:r w:rsidR="00F35F61" w:rsidRPr="00F35F61">
        <w:rPr>
          <w:rFonts w:hint="eastAsia"/>
          <w:sz w:val="28"/>
          <w:szCs w:val="28"/>
        </w:rPr>
        <w:t>要求</w:t>
      </w:r>
      <w:r w:rsidR="00AF7FD0">
        <w:rPr>
          <w:rFonts w:hint="eastAsia"/>
          <w:sz w:val="28"/>
          <w:szCs w:val="28"/>
        </w:rPr>
        <w:t>完成任务目标。</w:t>
      </w:r>
    </w:p>
    <w:p w14:paraId="3E1C0351" w14:textId="77777777" w:rsidR="006251A3" w:rsidRPr="00AA3CAB" w:rsidRDefault="006251A3">
      <w:pPr>
        <w:spacing w:line="360" w:lineRule="auto"/>
        <w:ind w:right="480"/>
        <w:rPr>
          <w:rFonts w:ascii="宋体" w:hAnsi="宋体" w:hint="eastAsia"/>
          <w:bCs/>
          <w:sz w:val="28"/>
          <w:szCs w:val="28"/>
        </w:rPr>
      </w:pPr>
    </w:p>
    <w:p w14:paraId="53B80C52" w14:textId="77777777" w:rsidR="006251A3" w:rsidRDefault="006251A3" w:rsidP="00D44BE2">
      <w:pPr>
        <w:spacing w:line="360" w:lineRule="auto"/>
        <w:ind w:right="480" w:firstLineChars="100" w:firstLine="280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编制：                                   批准人：</w:t>
      </w:r>
    </w:p>
    <w:p w14:paraId="56BD9415" w14:textId="77777777" w:rsidR="006251A3" w:rsidRDefault="006251A3">
      <w:pPr>
        <w:spacing w:line="360" w:lineRule="auto"/>
        <w:ind w:right="480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                                               </w:t>
      </w:r>
      <w:r w:rsidR="000062CA">
        <w:rPr>
          <w:rFonts w:ascii="宋体" w:hAnsi="宋体" w:hint="eastAsia"/>
          <w:bCs/>
          <w:sz w:val="28"/>
          <w:szCs w:val="28"/>
        </w:rPr>
        <w:t>******</w:t>
      </w:r>
      <w:r>
        <w:rPr>
          <w:rFonts w:ascii="宋体" w:hAnsi="宋体" w:hint="eastAsia"/>
          <w:bCs/>
          <w:sz w:val="28"/>
          <w:szCs w:val="28"/>
        </w:rPr>
        <w:t>公司</w:t>
      </w:r>
    </w:p>
    <w:p w14:paraId="41E6D1DB" w14:textId="77777777" w:rsidR="006251A3" w:rsidRDefault="006251A3" w:rsidP="006251A3">
      <w:pPr>
        <w:spacing w:line="360" w:lineRule="auto"/>
        <w:ind w:right="480" w:firstLineChars="2750" w:firstLine="6600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sz w:val="24"/>
        </w:rPr>
        <w:t>二〇一九年一月二日</w:t>
      </w:r>
    </w:p>
    <w:p w14:paraId="4F0D8B6F" w14:textId="77777777" w:rsidR="006251A3" w:rsidRDefault="006251A3">
      <w:pPr>
        <w:spacing w:line="360" w:lineRule="auto"/>
        <w:ind w:right="480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                                             </w:t>
      </w:r>
    </w:p>
    <w:p w14:paraId="55AB0919" w14:textId="77777777" w:rsidR="00DD1626" w:rsidRPr="00123D6F" w:rsidRDefault="00DD1626" w:rsidP="00DD1626">
      <w:pPr>
        <w:spacing w:line="400" w:lineRule="exact"/>
        <w:jc w:val="left"/>
        <w:rPr>
          <w:rFonts w:ascii="宋体" w:hAnsi="宋体"/>
          <w:noProof/>
          <w:sz w:val="24"/>
          <w:u w:val="single"/>
        </w:rPr>
      </w:pPr>
      <w:r w:rsidRPr="00123D6F">
        <w:rPr>
          <w:rFonts w:ascii="宋体" w:hAnsi="宋体" w:hint="eastAsia"/>
          <w:noProof/>
          <w:sz w:val="24"/>
          <w:u w:val="single"/>
        </w:rPr>
        <w:t>主题词：</w:t>
      </w:r>
      <w:r w:rsidRPr="002C6021">
        <w:rPr>
          <w:rFonts w:ascii="宋体" w:hAnsi="宋体" w:hint="eastAsia"/>
          <w:noProof/>
          <w:sz w:val="24"/>
          <w:u w:val="single"/>
        </w:rPr>
        <w:t xml:space="preserve">  </w:t>
      </w:r>
      <w:r w:rsidRPr="00123D6F">
        <w:rPr>
          <w:rFonts w:ascii="宋体" w:hAnsi="宋体" w:hint="eastAsia"/>
          <w:noProof/>
          <w:sz w:val="24"/>
          <w:u w:val="single"/>
        </w:rPr>
        <w:t xml:space="preserve">                                                         </w:t>
      </w:r>
    </w:p>
    <w:p w14:paraId="1D88F3E1" w14:textId="77777777" w:rsidR="006251A3" w:rsidRPr="00682157" w:rsidRDefault="00DD1626" w:rsidP="00682157">
      <w:pPr>
        <w:spacing w:line="400" w:lineRule="exact"/>
        <w:rPr>
          <w:rFonts w:ascii="Verdana" w:hAnsi="Verdana" w:cs="宋体"/>
          <w:sz w:val="24"/>
          <w:u w:val="single"/>
        </w:rPr>
      </w:pPr>
      <w:r w:rsidRPr="00123D6F">
        <w:rPr>
          <w:rFonts w:ascii="宋体" w:hAnsi="宋体" w:hint="eastAsia"/>
          <w:noProof/>
          <w:sz w:val="24"/>
          <w:u w:val="single"/>
        </w:rPr>
        <w:t xml:space="preserve">抄  送：                       </w:t>
      </w:r>
    </w:p>
    <w:sectPr w:rsidR="006251A3" w:rsidRPr="00682157">
      <w:headerReference w:type="default" r:id="rId7"/>
      <w:pgSz w:w="11906" w:h="16838"/>
      <w:pgMar w:top="340" w:right="1134" w:bottom="567" w:left="1134" w:header="284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F557D" w14:textId="77777777" w:rsidR="000F3863" w:rsidRDefault="000F3863">
      <w:r>
        <w:separator/>
      </w:r>
    </w:p>
  </w:endnote>
  <w:endnote w:type="continuationSeparator" w:id="0">
    <w:p w14:paraId="7F9F60D7" w14:textId="77777777" w:rsidR="000F3863" w:rsidRDefault="000F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5B774" w14:textId="77777777" w:rsidR="000F3863" w:rsidRDefault="000F3863">
      <w:r>
        <w:separator/>
      </w:r>
    </w:p>
  </w:footnote>
  <w:footnote w:type="continuationSeparator" w:id="0">
    <w:p w14:paraId="1ED92D81" w14:textId="77777777" w:rsidR="000F3863" w:rsidRDefault="000F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7DADB" w14:textId="77777777" w:rsidR="00900E28" w:rsidRDefault="00900E28">
    <w:pPr>
      <w:pStyle w:val="a3"/>
      <w:tabs>
        <w:tab w:val="clear" w:pos="8306"/>
        <w:tab w:val="left" w:pos="4200"/>
        <w:tab w:val="left" w:pos="4620"/>
        <w:tab w:val="left" w:pos="7200"/>
      </w:tabs>
      <w:jc w:val="right"/>
      <w:rPr>
        <w:rFonts w:hint="eastAsia"/>
      </w:rPr>
    </w:pPr>
  </w:p>
  <w:p w14:paraId="11F3C75F" w14:textId="77777777" w:rsidR="00900E28" w:rsidRDefault="00900E28">
    <w:pPr>
      <w:pStyle w:val="a3"/>
      <w:tabs>
        <w:tab w:val="clear" w:pos="8306"/>
        <w:tab w:val="left" w:pos="4200"/>
        <w:tab w:val="left" w:pos="4620"/>
        <w:tab w:val="left" w:pos="7200"/>
      </w:tabs>
      <w:jc w:val="right"/>
      <w:rPr>
        <w:rFonts w:hint="eastAsia"/>
      </w:rPr>
    </w:pPr>
  </w:p>
  <w:p w14:paraId="503449BF" w14:textId="77777777" w:rsidR="00900E28" w:rsidRDefault="00900E28">
    <w:pPr>
      <w:pStyle w:val="a3"/>
      <w:tabs>
        <w:tab w:val="clear" w:pos="8306"/>
        <w:tab w:val="left" w:pos="4200"/>
        <w:tab w:val="left" w:pos="4620"/>
        <w:tab w:val="left" w:pos="7200"/>
      </w:tabs>
      <w:jc w:val="right"/>
      <w:rPr>
        <w:rFonts w:hint="eastAsia"/>
      </w:rPr>
    </w:pPr>
  </w:p>
  <w:p w14:paraId="00FE141C" w14:textId="77777777" w:rsidR="00900E28" w:rsidRDefault="00900E28">
    <w:pPr>
      <w:pStyle w:val="a3"/>
      <w:tabs>
        <w:tab w:val="clear" w:pos="8306"/>
        <w:tab w:val="left" w:pos="4200"/>
        <w:tab w:val="left" w:pos="4620"/>
        <w:tab w:val="left" w:pos="7200"/>
      </w:tabs>
      <w:jc w:val="right"/>
      <w:rPr>
        <w:rFonts w:hint="eastAsia"/>
      </w:rPr>
    </w:pPr>
  </w:p>
  <w:p w14:paraId="2E5622FB" w14:textId="77777777" w:rsidR="00900E28" w:rsidRDefault="00900E28">
    <w:pPr>
      <w:pStyle w:val="a3"/>
      <w:tabs>
        <w:tab w:val="clear" w:pos="8306"/>
        <w:tab w:val="left" w:pos="4200"/>
        <w:tab w:val="left" w:pos="4620"/>
        <w:tab w:val="left" w:pos="7200"/>
      </w:tabs>
      <w:jc w:val="righ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464A50DD"/>
    <w:multiLevelType w:val="hybridMultilevel"/>
    <w:tmpl w:val="1FD8FD90"/>
    <w:lvl w:ilvl="0" w:tplc="05004472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59"/>
    <w:rsid w:val="000062CA"/>
    <w:rsid w:val="00073D43"/>
    <w:rsid w:val="000A3E14"/>
    <w:rsid w:val="000A67DB"/>
    <w:rsid w:val="000F3863"/>
    <w:rsid w:val="00132018"/>
    <w:rsid w:val="0013697E"/>
    <w:rsid w:val="001A597D"/>
    <w:rsid w:val="00283759"/>
    <w:rsid w:val="003B3242"/>
    <w:rsid w:val="003F52CD"/>
    <w:rsid w:val="0042075D"/>
    <w:rsid w:val="004223B4"/>
    <w:rsid w:val="00472C9A"/>
    <w:rsid w:val="004E7FA2"/>
    <w:rsid w:val="004F3ABD"/>
    <w:rsid w:val="00537528"/>
    <w:rsid w:val="005C169C"/>
    <w:rsid w:val="005D486B"/>
    <w:rsid w:val="005E0CC6"/>
    <w:rsid w:val="006251A3"/>
    <w:rsid w:val="0065317F"/>
    <w:rsid w:val="006556C3"/>
    <w:rsid w:val="00682157"/>
    <w:rsid w:val="006A3895"/>
    <w:rsid w:val="00707123"/>
    <w:rsid w:val="00743C9C"/>
    <w:rsid w:val="007442EC"/>
    <w:rsid w:val="0080534A"/>
    <w:rsid w:val="00805AE9"/>
    <w:rsid w:val="00833797"/>
    <w:rsid w:val="00850FB8"/>
    <w:rsid w:val="00900E28"/>
    <w:rsid w:val="009216D1"/>
    <w:rsid w:val="00A43E37"/>
    <w:rsid w:val="00A90917"/>
    <w:rsid w:val="00AA3CAB"/>
    <w:rsid w:val="00AC7F0D"/>
    <w:rsid w:val="00AF7FD0"/>
    <w:rsid w:val="00B37C05"/>
    <w:rsid w:val="00BB7F85"/>
    <w:rsid w:val="00C00058"/>
    <w:rsid w:val="00D2181E"/>
    <w:rsid w:val="00D44BE2"/>
    <w:rsid w:val="00DC05DC"/>
    <w:rsid w:val="00DD1626"/>
    <w:rsid w:val="00E61452"/>
    <w:rsid w:val="00ED7777"/>
    <w:rsid w:val="00EE56A7"/>
    <w:rsid w:val="00F35F61"/>
    <w:rsid w:val="00F36782"/>
    <w:rsid w:val="00F374CC"/>
    <w:rsid w:val="00F64F92"/>
    <w:rsid w:val="00F7099E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87A47AA"/>
  <w15:chartTrackingRefBased/>
  <w15:docId w15:val="{377744C8-2763-412C-8412-52F80380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0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Pr>
      <w:sz w:val="18"/>
      <w:szCs w:val="18"/>
    </w:rPr>
  </w:style>
  <w:style w:type="character" w:styleId="a6">
    <w:name w:val="Hyperlink"/>
    <w:uiPriority w:val="99"/>
    <w:semiHidden/>
    <w:unhideWhenUsed/>
    <w:rsid w:val="00FF5B69"/>
    <w:rPr>
      <w:color w:val="0000FF"/>
      <w:u w:val="single"/>
    </w:rPr>
  </w:style>
  <w:style w:type="character" w:customStyle="1" w:styleId="1Char">
    <w:name w:val="标题 1 Char"/>
    <w:link w:val="1"/>
    <w:uiPriority w:val="9"/>
    <w:rsid w:val="00F7099E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921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Lenovo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粤华帝股总办字企管字 [2011] TZ—26号</dc:title>
  <dc:subject/>
  <dc:creator>lihy</dc:creator>
  <cp:keywords/>
  <cp:lastModifiedBy>郭 磊</cp:lastModifiedBy>
  <cp:revision>2</cp:revision>
  <cp:lastPrinted>2019-01-02T09:21:00Z</cp:lastPrinted>
  <dcterms:created xsi:type="dcterms:W3CDTF">2021-11-11T09:48:00Z</dcterms:created>
  <dcterms:modified xsi:type="dcterms:W3CDTF">2021-11-11T09:48:00Z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2052-9.1.0.4039</vt:lpwstr>
  </property>
</Properties>
</file>