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3000"/>
        <w:gridCol w:w="3720"/>
        <w:gridCol w:w="960"/>
        <w:gridCol w:w="1320"/>
      </w:tblGrid>
      <w:tr w:rsidR="004B39FD" w:rsidRPr="007416EB" w14:paraId="1F177F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 w:val="restart"/>
            <w:vAlign w:val="center"/>
          </w:tcPr>
          <w:p w14:paraId="370A49A9" w14:textId="4466F0C9" w:rsidR="004B39FD" w:rsidRPr="007416EB" w:rsidRDefault="00B621A4" w:rsidP="006506E0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</w:t>
            </w:r>
            <w:proofErr w:type="gramStart"/>
            <w:r>
              <w:rPr>
                <w:rFonts w:hint="eastAsia"/>
                <w:b/>
                <w:sz w:val="24"/>
              </w:rPr>
              <w:t>渡</w:t>
            </w:r>
            <w:r w:rsidR="004B39FD" w:rsidRPr="007416EB">
              <w:rPr>
                <w:rFonts w:hint="eastAsia"/>
                <w:b/>
                <w:sz w:val="24"/>
              </w:rPr>
              <w:t>技术</w:t>
            </w:r>
            <w:proofErr w:type="gramEnd"/>
            <w:r w:rsidR="004B39FD" w:rsidRPr="007416EB">
              <w:rPr>
                <w:rFonts w:hint="eastAsia"/>
                <w:b/>
                <w:sz w:val="24"/>
              </w:rPr>
              <w:t>有限公司</w:t>
            </w:r>
            <w:r w:rsidR="004B39FD" w:rsidRPr="007416EB">
              <w:rPr>
                <w:b/>
                <w:sz w:val="24"/>
              </w:rPr>
              <w:t xml:space="preserve"> </w:t>
            </w:r>
          </w:p>
        </w:tc>
        <w:tc>
          <w:tcPr>
            <w:tcW w:w="3720" w:type="dxa"/>
          </w:tcPr>
          <w:p w14:paraId="20B8A8F2" w14:textId="77777777" w:rsidR="004B39FD" w:rsidRPr="007416EB" w:rsidRDefault="004B39FD" w:rsidP="006506E0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技术</w:t>
            </w:r>
            <w:r w:rsidRPr="007416EB">
              <w:rPr>
                <w:rFonts w:hint="eastAsia"/>
                <w:b/>
                <w:sz w:val="24"/>
              </w:rPr>
              <w:t>/</w:t>
            </w:r>
            <w:r w:rsidRPr="007416EB">
              <w:rPr>
                <w:rFonts w:hint="eastAsia"/>
                <w:b/>
                <w:sz w:val="24"/>
              </w:rPr>
              <w:t>平台名称</w:t>
            </w:r>
          </w:p>
        </w:tc>
        <w:tc>
          <w:tcPr>
            <w:tcW w:w="2280" w:type="dxa"/>
            <w:gridSpan w:val="2"/>
          </w:tcPr>
          <w:p w14:paraId="67360981" w14:textId="77777777" w:rsidR="004B39FD" w:rsidRPr="007416EB" w:rsidRDefault="004B39FD" w:rsidP="006506E0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密级</w:t>
            </w:r>
          </w:p>
        </w:tc>
      </w:tr>
      <w:tr w:rsidR="004B39FD" w:rsidRPr="007416EB" w14:paraId="39CC1D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6384BDA1" w14:textId="77777777" w:rsidR="004B39FD" w:rsidRPr="007416EB" w:rsidRDefault="004B39FD" w:rsidP="006506E0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</w:p>
        </w:tc>
        <w:tc>
          <w:tcPr>
            <w:tcW w:w="3720" w:type="dxa"/>
          </w:tcPr>
          <w:p w14:paraId="766BA3EC" w14:textId="77777777" w:rsidR="004B39FD" w:rsidRPr="007416EB" w:rsidRDefault="004B39FD" w:rsidP="006506E0">
            <w:pPr>
              <w:autoSpaceDE w:val="0"/>
              <w:adjustRightInd w:val="0"/>
              <w:ind w:leftChars="0" w:left="0" w:rightChars="0" w:right="0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2280" w:type="dxa"/>
            <w:gridSpan w:val="2"/>
          </w:tcPr>
          <w:p w14:paraId="1A7C9E28" w14:textId="77777777" w:rsidR="004B39FD" w:rsidRPr="007416EB" w:rsidRDefault="004B39FD" w:rsidP="006506E0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</w:p>
        </w:tc>
      </w:tr>
      <w:tr w:rsidR="004B39FD" w:rsidRPr="007416EB" w14:paraId="6195EB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66854D9A" w14:textId="77777777" w:rsidR="004B39FD" w:rsidRPr="007416EB" w:rsidRDefault="004B39FD" w:rsidP="006506E0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</w:p>
        </w:tc>
        <w:tc>
          <w:tcPr>
            <w:tcW w:w="4680" w:type="dxa"/>
            <w:gridSpan w:val="2"/>
          </w:tcPr>
          <w:p w14:paraId="22FF0103" w14:textId="77777777" w:rsidR="004B39FD" w:rsidRPr="007416EB" w:rsidRDefault="004B39FD" w:rsidP="006506E0">
            <w:pPr>
              <w:autoSpaceDE w:val="0"/>
              <w:adjustRightInd w:val="0"/>
              <w:ind w:leftChars="0" w:left="0" w:rightChars="0" w:right="0" w:firstLineChars="350" w:firstLine="843"/>
              <w:jc w:val="both"/>
              <w:rPr>
                <w:rFonts w:hint="eastAsia"/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技术</w:t>
            </w:r>
            <w:r w:rsidRPr="007416EB">
              <w:rPr>
                <w:rFonts w:hint="eastAsia"/>
                <w:b/>
                <w:sz w:val="24"/>
              </w:rPr>
              <w:t>/</w:t>
            </w:r>
            <w:r w:rsidRPr="007416EB">
              <w:rPr>
                <w:rFonts w:hint="eastAsia"/>
                <w:b/>
                <w:sz w:val="24"/>
              </w:rPr>
              <w:t>平台版本：</w:t>
            </w:r>
          </w:p>
        </w:tc>
        <w:tc>
          <w:tcPr>
            <w:tcW w:w="1320" w:type="dxa"/>
            <w:vAlign w:val="center"/>
          </w:tcPr>
          <w:p w14:paraId="2BD6916E" w14:textId="77777777" w:rsidR="004B39FD" w:rsidRPr="007416EB" w:rsidRDefault="004B39FD" w:rsidP="006506E0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共</w:t>
            </w:r>
            <w:r w:rsidRPr="007416EB">
              <w:rPr>
                <w:b/>
                <w:sz w:val="24"/>
              </w:rPr>
              <w:fldChar w:fldCharType="begin"/>
            </w:r>
            <w:r w:rsidRPr="007416EB">
              <w:rPr>
                <w:b/>
                <w:sz w:val="24"/>
              </w:rPr>
              <w:instrText xml:space="preserve"> NUMPAGES   \* MERGEFORMAT </w:instrText>
            </w:r>
            <w:r w:rsidRPr="007416EB">
              <w:rPr>
                <w:b/>
                <w:sz w:val="24"/>
              </w:rPr>
              <w:fldChar w:fldCharType="separate"/>
            </w:r>
            <w:r w:rsidRPr="007416EB">
              <w:rPr>
                <w:b/>
                <w:noProof/>
                <w:sz w:val="24"/>
              </w:rPr>
              <w:t>6</w:t>
            </w:r>
            <w:r w:rsidRPr="007416EB">
              <w:rPr>
                <w:b/>
                <w:sz w:val="24"/>
              </w:rPr>
              <w:fldChar w:fldCharType="end"/>
            </w:r>
            <w:r w:rsidRPr="007416EB">
              <w:rPr>
                <w:rFonts w:hint="eastAsia"/>
                <w:b/>
                <w:sz w:val="24"/>
              </w:rPr>
              <w:t>页</w:t>
            </w:r>
          </w:p>
        </w:tc>
      </w:tr>
    </w:tbl>
    <w:p w14:paraId="4F756C7E" w14:textId="77777777" w:rsidR="004B39FD" w:rsidRPr="007416EB" w:rsidRDefault="004B39FD" w:rsidP="004B39FD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66D00AF1" w14:textId="77777777" w:rsidR="004B39FD" w:rsidRPr="007416EB" w:rsidRDefault="004B39FD" w:rsidP="004B39FD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5640B257" w14:textId="77777777" w:rsidR="004B39FD" w:rsidRPr="007416EB" w:rsidRDefault="004B39FD" w:rsidP="004B39FD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0B0697F0" w14:textId="77777777" w:rsidR="004B39FD" w:rsidRPr="007416EB" w:rsidRDefault="004B39FD" w:rsidP="004B39FD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16FF8DFC" w14:textId="77777777" w:rsidR="004B39FD" w:rsidRPr="007416EB" w:rsidRDefault="004B39FD" w:rsidP="004B39FD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  <w:r w:rsidRPr="007416EB">
        <w:rPr>
          <w:rFonts w:ascii="黑体" w:eastAsia="黑体" w:hAnsi="宋体" w:cs="Arial" w:hint="eastAsia"/>
          <w:kern w:val="2"/>
          <w:sz w:val="44"/>
          <w:szCs w:val="44"/>
        </w:rPr>
        <w:t>XXX</w:t>
      </w:r>
      <w:r>
        <w:rPr>
          <w:rFonts w:ascii="黑体" w:eastAsia="黑体" w:hAnsi="宋体" w:cs="Arial" w:hint="eastAsia"/>
          <w:kern w:val="2"/>
          <w:sz w:val="44"/>
          <w:szCs w:val="44"/>
        </w:rPr>
        <w:t>软件</w:t>
      </w:r>
      <w:r w:rsidRPr="007416EB">
        <w:rPr>
          <w:rFonts w:ascii="黑体" w:eastAsia="黑体" w:hAnsi="宋体" w:cs="Arial" w:hint="eastAsia"/>
          <w:kern w:val="2"/>
          <w:sz w:val="44"/>
          <w:szCs w:val="44"/>
        </w:rPr>
        <w:t>平台</w:t>
      </w:r>
      <w:r>
        <w:rPr>
          <w:rFonts w:ascii="黑体" w:eastAsia="黑体" w:hAnsi="宋体" w:cs="Arial" w:hint="eastAsia"/>
          <w:kern w:val="2"/>
          <w:sz w:val="44"/>
          <w:szCs w:val="44"/>
        </w:rPr>
        <w:t>接口</w:t>
      </w:r>
      <w:r w:rsidRPr="007416EB">
        <w:rPr>
          <w:rFonts w:ascii="黑体" w:eastAsia="黑体" w:hAnsi="宋体" w:cs="Arial" w:hint="eastAsia"/>
          <w:kern w:val="2"/>
          <w:sz w:val="44"/>
          <w:szCs w:val="44"/>
        </w:rPr>
        <w:t>规范</w:t>
      </w:r>
    </w:p>
    <w:p w14:paraId="64F6AE13" w14:textId="77777777" w:rsidR="004B39FD" w:rsidRPr="007416EB" w:rsidRDefault="004B39FD" w:rsidP="004B39FD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 w:hint="eastAsia"/>
          <w:kern w:val="2"/>
          <w:sz w:val="20"/>
        </w:rPr>
      </w:pPr>
    </w:p>
    <w:p w14:paraId="6680EB36" w14:textId="77777777" w:rsidR="004B39FD" w:rsidRPr="007416EB" w:rsidRDefault="004B39FD" w:rsidP="004B39FD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 w:hint="eastAsia"/>
          <w:kern w:val="2"/>
          <w:sz w:val="20"/>
        </w:rPr>
      </w:pPr>
    </w:p>
    <w:p w14:paraId="7ACC6E6D" w14:textId="77777777" w:rsidR="004B39FD" w:rsidRPr="007416EB" w:rsidRDefault="004B39FD" w:rsidP="004B39FD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 w:hint="eastAsia"/>
          <w:kern w:val="2"/>
          <w:sz w:val="20"/>
        </w:rPr>
      </w:pPr>
    </w:p>
    <w:p w14:paraId="0FB53673" w14:textId="77777777" w:rsidR="004B39FD" w:rsidRPr="007416EB" w:rsidRDefault="004B39FD" w:rsidP="004B39FD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/>
          <w:kern w:val="2"/>
          <w:sz w:val="20"/>
        </w:rPr>
      </w:pPr>
    </w:p>
    <w:p w14:paraId="35F68E27" w14:textId="77777777" w:rsidR="004B39FD" w:rsidRPr="007416EB" w:rsidRDefault="004B39FD" w:rsidP="004B39FD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/>
          <w:kern w:val="2"/>
          <w:sz w:val="20"/>
        </w:rPr>
      </w:pPr>
    </w:p>
    <w:p w14:paraId="4EB846BC" w14:textId="77777777" w:rsidR="004B39FD" w:rsidRPr="007416EB" w:rsidRDefault="004B39FD" w:rsidP="004B39FD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/>
          <w:kern w:val="2"/>
          <w:sz w:val="20"/>
        </w:rPr>
      </w:pPr>
    </w:p>
    <w:tbl>
      <w:tblPr>
        <w:tblW w:w="4669" w:type="pct"/>
        <w:jc w:val="center"/>
        <w:tblLayout w:type="fixed"/>
        <w:tblLook w:val="0000" w:firstRow="0" w:lastRow="0" w:firstColumn="0" w:lastColumn="0" w:noHBand="0" w:noVBand="0"/>
      </w:tblPr>
      <w:tblGrid>
        <w:gridCol w:w="1670"/>
        <w:gridCol w:w="3096"/>
        <w:gridCol w:w="1137"/>
        <w:gridCol w:w="2520"/>
      </w:tblGrid>
      <w:tr w:rsidR="004B39FD" w:rsidRPr="007416EB" w14:paraId="3769A5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E689A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拟制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7F884E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CE032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A51990F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</w:p>
        </w:tc>
      </w:tr>
      <w:tr w:rsidR="004B39FD" w:rsidRPr="007416EB" w14:paraId="15A03A7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CEDD0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审核</w:t>
            </w:r>
          </w:p>
        </w:tc>
        <w:tc>
          <w:tcPr>
            <w:tcW w:w="183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43C37E2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87B32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2DAF971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</w:p>
        </w:tc>
      </w:tr>
      <w:tr w:rsidR="004B39FD" w:rsidRPr="007416EB" w14:paraId="02C66B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EEB73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批准</w:t>
            </w:r>
          </w:p>
        </w:tc>
        <w:tc>
          <w:tcPr>
            <w:tcW w:w="183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ECB71EB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E27BB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EA6DF04" w14:textId="77777777" w:rsidR="004B39FD" w:rsidRPr="007416EB" w:rsidRDefault="004B39FD" w:rsidP="006506E0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/>
                <w:sz w:val="24"/>
              </w:rPr>
            </w:pPr>
          </w:p>
        </w:tc>
      </w:tr>
    </w:tbl>
    <w:p w14:paraId="1108A031" w14:textId="77777777" w:rsidR="004B39FD" w:rsidRPr="007416EB" w:rsidRDefault="004B39FD" w:rsidP="004B39FD">
      <w:pPr>
        <w:widowControl/>
        <w:autoSpaceDN/>
        <w:spacing w:before="80" w:after="80" w:line="360" w:lineRule="auto"/>
        <w:ind w:leftChars="-1" w:left="-2" w:rightChars="0" w:right="0" w:firstLineChars="540" w:firstLine="1134"/>
        <w:jc w:val="center"/>
        <w:rPr>
          <w:rFonts w:ascii="Arial" w:hAnsi="Arial" w:cs="Arial" w:hint="eastAsia"/>
          <w:kern w:val="2"/>
          <w:szCs w:val="21"/>
        </w:rPr>
      </w:pPr>
    </w:p>
    <w:p w14:paraId="12F62B0F" w14:textId="77777777" w:rsidR="004B39FD" w:rsidRPr="007416EB" w:rsidRDefault="004B39FD" w:rsidP="004B39FD">
      <w:pPr>
        <w:widowControl/>
        <w:autoSpaceDN/>
        <w:spacing w:before="80" w:after="80" w:line="360" w:lineRule="auto"/>
        <w:ind w:leftChars="-1" w:left="-2" w:rightChars="0" w:right="0" w:firstLineChars="540" w:firstLine="1134"/>
        <w:jc w:val="center"/>
        <w:rPr>
          <w:rFonts w:ascii="Arial" w:hAnsi="Arial" w:cs="Arial" w:hint="eastAsia"/>
          <w:kern w:val="2"/>
          <w:szCs w:val="21"/>
        </w:rPr>
      </w:pPr>
    </w:p>
    <w:p w14:paraId="08DE8BDC" w14:textId="77777777" w:rsidR="004B39FD" w:rsidRPr="007416EB" w:rsidRDefault="004B39FD" w:rsidP="004B39FD">
      <w:pPr>
        <w:widowControl/>
        <w:autoSpaceDN/>
        <w:spacing w:before="80" w:after="80" w:line="360" w:lineRule="auto"/>
        <w:ind w:leftChars="-1" w:left="-2" w:rightChars="0" w:right="0" w:firstLineChars="540" w:firstLine="1134"/>
        <w:jc w:val="center"/>
        <w:rPr>
          <w:rFonts w:ascii="Arial" w:hAnsi="Arial" w:cs="Arial" w:hint="eastAsia"/>
          <w:kern w:val="2"/>
          <w:szCs w:val="21"/>
        </w:rPr>
      </w:pPr>
    </w:p>
    <w:p w14:paraId="5CA82D3E" w14:textId="09C2760A" w:rsidR="004B39FD" w:rsidRDefault="004B39FD" w:rsidP="004B39FD">
      <w:pPr>
        <w:widowControl/>
        <w:autoSpaceDN/>
        <w:spacing w:before="80" w:after="80" w:line="360" w:lineRule="auto"/>
        <w:ind w:leftChars="0" w:left="0" w:rightChars="0" w:right="0"/>
        <w:jc w:val="center"/>
        <w:rPr>
          <w:rFonts w:ascii="Arial" w:hAnsi="Arial" w:cs="Arial"/>
          <w:kern w:val="2"/>
          <w:szCs w:val="21"/>
        </w:rPr>
      </w:pPr>
    </w:p>
    <w:p w14:paraId="04370486" w14:textId="4DB54692" w:rsidR="00B621A4" w:rsidRDefault="00B621A4" w:rsidP="004B39FD">
      <w:pPr>
        <w:widowControl/>
        <w:autoSpaceDN/>
        <w:spacing w:before="80" w:after="80" w:line="360" w:lineRule="auto"/>
        <w:ind w:leftChars="0" w:left="0" w:rightChars="0" w:right="0"/>
        <w:jc w:val="center"/>
        <w:rPr>
          <w:rFonts w:ascii="Arial" w:hAnsi="Arial" w:cs="Arial"/>
          <w:kern w:val="2"/>
          <w:szCs w:val="21"/>
        </w:rPr>
      </w:pPr>
    </w:p>
    <w:p w14:paraId="3E612A3A" w14:textId="77777777" w:rsidR="00B621A4" w:rsidRPr="007416EB" w:rsidRDefault="00B621A4" w:rsidP="004B39FD">
      <w:pPr>
        <w:widowControl/>
        <w:autoSpaceDN/>
        <w:spacing w:before="80" w:after="80" w:line="360" w:lineRule="auto"/>
        <w:ind w:leftChars="0" w:left="0" w:rightChars="0" w:right="0"/>
        <w:jc w:val="center"/>
        <w:rPr>
          <w:rFonts w:ascii="Arial" w:hAnsi="Arial" w:cs="Arial" w:hint="eastAsia"/>
          <w:kern w:val="2"/>
          <w:szCs w:val="21"/>
        </w:rPr>
      </w:pPr>
    </w:p>
    <w:p w14:paraId="3ADC97D0" w14:textId="1EED1EC7" w:rsidR="004B39FD" w:rsidRPr="007416EB" w:rsidRDefault="00B621A4" w:rsidP="004B39FD">
      <w:pPr>
        <w:widowControl/>
        <w:autoSpaceDN/>
        <w:spacing w:before="80" w:after="80" w:line="360" w:lineRule="auto"/>
        <w:ind w:leftChars="7" w:left="15"/>
        <w:jc w:val="center"/>
        <w:rPr>
          <w:rFonts w:ascii="Arial" w:eastAsia="黑体" w:hAnsi="Arial" w:cs="Arial"/>
          <w:kern w:val="2"/>
          <w:sz w:val="32"/>
          <w:szCs w:val="32"/>
        </w:rPr>
      </w:pPr>
      <w:r>
        <w:rPr>
          <w:rFonts w:ascii="Arial" w:eastAsia="黑体" w:hAnsi="Arial" w:cs="Arial" w:hint="eastAsia"/>
          <w:kern w:val="2"/>
          <w:sz w:val="32"/>
          <w:szCs w:val="32"/>
          <w:lang w:val="fr-FR"/>
        </w:rPr>
        <w:t>普</w:t>
      </w:r>
      <w:proofErr w:type="gramStart"/>
      <w:r>
        <w:rPr>
          <w:rFonts w:ascii="Arial" w:eastAsia="黑体" w:hAnsi="Arial" w:cs="Arial" w:hint="eastAsia"/>
          <w:kern w:val="2"/>
          <w:sz w:val="32"/>
          <w:szCs w:val="32"/>
          <w:lang w:val="fr-FR"/>
        </w:rPr>
        <w:t>渡科技</w:t>
      </w:r>
      <w:proofErr w:type="gramEnd"/>
      <w:r w:rsidR="004B39FD" w:rsidRPr="007416EB">
        <w:rPr>
          <w:rFonts w:ascii="Arial" w:eastAsia="黑体" w:hAnsi="Arial" w:cs="Arial" w:hint="eastAsia"/>
          <w:kern w:val="2"/>
          <w:sz w:val="32"/>
          <w:szCs w:val="32"/>
          <w:lang w:val="fr-FR"/>
        </w:rPr>
        <w:t>有限公司</w:t>
      </w:r>
    </w:p>
    <w:p w14:paraId="3BB8DCCE" w14:textId="77777777" w:rsidR="004B39FD" w:rsidRDefault="004B39FD" w:rsidP="004B39FD">
      <w:pPr>
        <w:pStyle w:val="ad"/>
        <w:rPr>
          <w:rFonts w:hint="eastAsia"/>
        </w:rPr>
      </w:pPr>
    </w:p>
    <w:p w14:paraId="3DFBA74C" w14:textId="77777777" w:rsidR="004B39FD" w:rsidRPr="00AB5B92" w:rsidRDefault="004B39FD" w:rsidP="004B39FD">
      <w:pPr>
        <w:pStyle w:val="ad"/>
        <w:rPr>
          <w:rFonts w:hint="eastAsia"/>
        </w:rPr>
      </w:pPr>
    </w:p>
    <w:p w14:paraId="7A4DEDFD" w14:textId="77777777" w:rsidR="004B39FD" w:rsidRPr="001E7025" w:rsidRDefault="004B39FD" w:rsidP="004B39FD">
      <w:pPr>
        <w:pStyle w:val="af0"/>
        <w:outlineLvl w:val="1"/>
        <w:rPr>
          <w:rFonts w:ascii="黑体" w:hAnsi="Times New Roman"/>
          <w:sz w:val="30"/>
        </w:rPr>
      </w:pPr>
      <w:bookmarkStart w:id="0" w:name="_Toc121052494"/>
      <w:bookmarkStart w:id="1" w:name="_Toc121907771"/>
      <w:bookmarkStart w:id="2" w:name="_Toc121907946"/>
      <w:bookmarkStart w:id="3" w:name="_Toc129176970"/>
      <w:bookmarkStart w:id="4" w:name="_Toc130612692"/>
      <w:r w:rsidRPr="001E7025">
        <w:rPr>
          <w:rFonts w:ascii="黑体" w:hAnsi="Times New Roman" w:hint="eastAsia"/>
          <w:sz w:val="30"/>
        </w:rPr>
        <w:lastRenderedPageBreak/>
        <w:t>修订记录</w:t>
      </w:r>
      <w:bookmarkEnd w:id="0"/>
      <w:bookmarkEnd w:id="1"/>
      <w:bookmarkEnd w:id="2"/>
      <w:bookmarkEnd w:id="3"/>
      <w:bookmarkEnd w:id="4"/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24"/>
        <w:gridCol w:w="954"/>
        <w:gridCol w:w="849"/>
        <w:gridCol w:w="1013"/>
        <w:gridCol w:w="3412"/>
        <w:gridCol w:w="1752"/>
      </w:tblGrid>
      <w:tr w:rsidR="004B39FD" w:rsidRPr="001E7025" w14:paraId="4AB058A1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00BE2" w14:textId="77777777" w:rsidR="004B39FD" w:rsidRPr="001E7025" w:rsidRDefault="004B39FD" w:rsidP="006506E0">
            <w:pPr>
              <w:autoSpaceDE w:val="0"/>
              <w:adjustRightInd w:val="0"/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49213" w14:textId="77777777" w:rsidR="004B39FD" w:rsidRPr="001E7025" w:rsidRDefault="004B39FD" w:rsidP="006506E0">
            <w:pPr>
              <w:autoSpaceDE w:val="0"/>
              <w:adjustRightInd w:val="0"/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修订</w:t>
            </w:r>
            <w:r w:rsidRPr="001E7025">
              <w:rPr>
                <w:b/>
                <w:szCs w:val="21"/>
              </w:rPr>
              <w:br/>
            </w:r>
            <w:r w:rsidRPr="001E7025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4CCDB" w14:textId="77777777" w:rsidR="004B39FD" w:rsidRPr="001E7025" w:rsidRDefault="004B39FD" w:rsidP="006506E0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b/>
                <w:bCs/>
                <w:szCs w:val="21"/>
              </w:rPr>
              <w:t>CR</w:t>
            </w:r>
            <w:r w:rsidRPr="001E7025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39B0A" w14:textId="77777777" w:rsidR="004B39FD" w:rsidRPr="001E7025" w:rsidRDefault="004B39FD" w:rsidP="006506E0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rFonts w:hint="eastAsia"/>
                <w:b/>
                <w:bCs/>
                <w:szCs w:val="21"/>
              </w:rPr>
              <w:t>修改</w:t>
            </w:r>
            <w:r w:rsidRPr="001E7025">
              <w:rPr>
                <w:b/>
                <w:bCs/>
                <w:szCs w:val="21"/>
              </w:rPr>
              <w:br/>
            </w:r>
            <w:r w:rsidRPr="001E7025">
              <w:rPr>
                <w:rFonts w:hint="eastAsia"/>
                <w:b/>
                <w:bCs/>
                <w:szCs w:val="21"/>
              </w:rPr>
              <w:t>章节</w:t>
            </w: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FB249" w14:textId="77777777" w:rsidR="004B39FD" w:rsidRPr="001E7025" w:rsidRDefault="004B39FD" w:rsidP="006506E0">
            <w:pPr>
              <w:autoSpaceDE w:val="0"/>
              <w:adjustRightInd w:val="0"/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修改描述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78AB0" w14:textId="77777777" w:rsidR="004B39FD" w:rsidRPr="001E7025" w:rsidRDefault="004B39FD" w:rsidP="006506E0">
            <w:pPr>
              <w:autoSpaceDE w:val="0"/>
              <w:adjustRightInd w:val="0"/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作者</w:t>
            </w:r>
          </w:p>
        </w:tc>
      </w:tr>
      <w:tr w:rsidR="004B39FD" w:rsidRPr="001E7025" w14:paraId="62B5B78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F865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smartTag w:uri="urn:schemas-microsoft-com:office:smarttags" w:element="chsdate">
              <w:smartTagPr>
                <w:attr w:name="Year" w:val="2006"/>
                <w:attr w:name="Month" w:val="5"/>
                <w:attr w:name="Day" w:val="8"/>
                <w:attr w:name="IsLunarDate" w:val="False"/>
                <w:attr w:name="IsROCDate" w:val="False"/>
              </w:smartTagPr>
              <w:r w:rsidRPr="001E7025">
                <w:rPr>
                  <w:szCs w:val="21"/>
                </w:rPr>
                <w:t>200</w:t>
              </w:r>
              <w:r>
                <w:rPr>
                  <w:rFonts w:hint="eastAsia"/>
                  <w:szCs w:val="21"/>
                </w:rPr>
                <w:t>6</w:t>
              </w:r>
              <w:r w:rsidRPr="001E7025">
                <w:rPr>
                  <w:szCs w:val="21"/>
                </w:rPr>
                <w:t>-0</w:t>
              </w:r>
              <w:r>
                <w:rPr>
                  <w:rFonts w:hint="eastAsia"/>
                  <w:szCs w:val="21"/>
                </w:rPr>
                <w:t>5</w:t>
              </w:r>
              <w:r w:rsidRPr="001E7025">
                <w:rPr>
                  <w:szCs w:val="21"/>
                </w:rPr>
                <w:t>-08</w:t>
              </w:r>
            </w:smartTag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A27B6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255FA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F7D0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D5E9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初稿完成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6130D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4B39FD" w:rsidRPr="001E7025" w14:paraId="1A801F50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4EC621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13C525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1.01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ED850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D2D8E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99F24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7D2AF9F9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74C4B3C0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3930B4FA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BA7C6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4B39FD" w:rsidRPr="001E7025" w14:paraId="148ACE1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3E055F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660E807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1833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5D8E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E255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3673B73D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10496944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6B5821D4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6B0D6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4B39FD" w:rsidRPr="001E7025" w14:paraId="4391957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14C15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0818B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68903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317EC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99ECA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6DFE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</w:tr>
      <w:tr w:rsidR="004B39FD" w:rsidRPr="001E7025" w14:paraId="4B22C73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00186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73EDB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1.02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334D8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F21C7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AAEF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047D4BEC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55D65FF2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1C2B9E22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E4250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4B39FD" w:rsidRPr="001E7025" w14:paraId="61DC764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23047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2C159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05DF4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145B0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B47EE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34AE1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</w:tr>
      <w:tr w:rsidR="004B39FD" w:rsidRPr="001E7025" w14:paraId="30DF92A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1B241C8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927425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2.00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E64CB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D7FCF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0DA7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23119743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74E4A5C6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02B8A53A" w14:textId="77777777" w:rsidR="004B39FD" w:rsidRPr="001E7025" w:rsidRDefault="004B39FD" w:rsidP="006506E0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76523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4B39FD" w:rsidRPr="001E7025" w14:paraId="518F683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09340E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1EB04C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E4670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10B5B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D85A4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CA76A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</w:tr>
      <w:tr w:rsidR="004B39FD" w:rsidRPr="001E7025" w14:paraId="2C1AA3D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F1175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D5D71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8AC5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695CA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D2159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551AA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</w:tr>
    </w:tbl>
    <w:p w14:paraId="150BB0EB" w14:textId="77777777" w:rsidR="004B39FD" w:rsidRPr="001E7025" w:rsidRDefault="004B39FD" w:rsidP="004B39FD">
      <w:pPr>
        <w:autoSpaceDE w:val="0"/>
        <w:adjustRightInd w:val="0"/>
        <w:jc w:val="center"/>
        <w:rPr>
          <w:rFonts w:ascii="黑体" w:eastAsia="黑体" w:hint="eastAsia"/>
          <w:sz w:val="36"/>
        </w:rPr>
      </w:pPr>
    </w:p>
    <w:p w14:paraId="7C8EE3FC" w14:textId="77777777" w:rsidR="004B39FD" w:rsidRPr="001E7025" w:rsidRDefault="004B39FD" w:rsidP="004B39FD">
      <w:pPr>
        <w:autoSpaceDE w:val="0"/>
        <w:adjustRightInd w:val="0"/>
        <w:jc w:val="center"/>
        <w:rPr>
          <w:rFonts w:ascii="黑体" w:eastAsia="黑体" w:hint="eastAsia"/>
          <w:sz w:val="32"/>
        </w:rPr>
      </w:pPr>
      <w:r w:rsidRPr="001E7025">
        <w:rPr>
          <w:rFonts w:ascii="黑体" w:eastAsia="黑体" w:hint="eastAsia"/>
          <w:sz w:val="32"/>
        </w:rPr>
        <w:t>分发记录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46"/>
        <w:gridCol w:w="5704"/>
        <w:gridCol w:w="2354"/>
      </w:tblGrid>
      <w:tr w:rsidR="004B39FD" w:rsidRPr="001E7025" w14:paraId="1348EBE1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D38BB" w14:textId="77777777" w:rsidR="004B39FD" w:rsidRPr="001E7025" w:rsidRDefault="004B39FD" w:rsidP="006506E0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b/>
                <w:bCs/>
                <w:szCs w:val="21"/>
              </w:rPr>
              <w:t>No.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60CEA" w14:textId="77777777" w:rsidR="004B39FD" w:rsidRPr="001E7025" w:rsidRDefault="004B39FD" w:rsidP="006506E0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rFonts w:hint="eastAsia"/>
                <w:b/>
                <w:bCs/>
                <w:szCs w:val="21"/>
              </w:rPr>
              <w:t>持有者和角色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A4293" w14:textId="77777777" w:rsidR="004B39FD" w:rsidRPr="001E7025" w:rsidRDefault="004B39FD" w:rsidP="006506E0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rFonts w:hint="eastAsia"/>
                <w:b/>
                <w:bCs/>
                <w:szCs w:val="21"/>
              </w:rPr>
              <w:t>分发日期</w:t>
            </w:r>
          </w:p>
        </w:tc>
      </w:tr>
      <w:tr w:rsidR="004B39FD" w:rsidRPr="001E7025" w14:paraId="488C526F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DCE8F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A2A27" w14:textId="77777777" w:rsidR="004B39FD" w:rsidRPr="001E7025" w:rsidRDefault="004B39FD" w:rsidP="006506E0">
            <w:pPr>
              <w:keepNext/>
              <w:autoSpaceDE w:val="0"/>
              <w:adjustRightInd w:val="0"/>
            </w:pPr>
            <w:r w:rsidRPr="001E7025">
              <w:t>&lt;</w:t>
            </w:r>
            <w:r w:rsidRPr="001E7025">
              <w:rPr>
                <w:rFonts w:hint="eastAsia"/>
              </w:rPr>
              <w:t>开发代表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FEAB8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  <w:tr w:rsidR="004B39FD" w:rsidRPr="001E7025" w14:paraId="2E05EA75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35200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3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DB680" w14:textId="77777777" w:rsidR="004B39FD" w:rsidRPr="001E7025" w:rsidRDefault="004B39FD" w:rsidP="006506E0">
            <w:pPr>
              <w:keepNext/>
              <w:autoSpaceDE w:val="0"/>
              <w:adjustRightInd w:val="0"/>
            </w:pPr>
            <w:r w:rsidRPr="001E7025">
              <w:t>&lt; SE</w:t>
            </w:r>
            <w:proofErr w:type="gramStart"/>
            <w:r w:rsidRPr="001E7025">
              <w:rPr>
                <w:rFonts w:hint="eastAsia"/>
              </w:rPr>
              <w:t>扩展组</w:t>
            </w:r>
            <w:proofErr w:type="gramEnd"/>
            <w:r w:rsidRPr="001E7025">
              <w:rPr>
                <w:rFonts w:hint="eastAsia"/>
              </w:rPr>
              <w:t>成员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F0094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  <w:tr w:rsidR="004B39FD" w:rsidRPr="001E7025" w14:paraId="56C89EB3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0694A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4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40D1C" w14:textId="77777777" w:rsidR="004B39FD" w:rsidRPr="001E7025" w:rsidRDefault="004B39FD" w:rsidP="006506E0">
            <w:pPr>
              <w:keepNext/>
              <w:autoSpaceDE w:val="0"/>
              <w:adjustRightInd w:val="0"/>
            </w:pPr>
            <w:r w:rsidRPr="001E7025">
              <w:t>&lt;</w:t>
            </w:r>
            <w:r w:rsidRPr="001E7025">
              <w:rPr>
                <w:rFonts w:hint="eastAsia"/>
              </w:rPr>
              <w:t>其它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79AC0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  <w:tr w:rsidR="004B39FD" w:rsidRPr="001E7025" w14:paraId="6192C5F4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D290B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5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A0B" w14:textId="77777777" w:rsidR="004B39FD" w:rsidRPr="001E7025" w:rsidRDefault="004B39FD" w:rsidP="006506E0">
            <w:pPr>
              <w:keepNext/>
              <w:autoSpaceDE w:val="0"/>
              <w:adjustRightInd w:val="0"/>
            </w:pP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2B2D0" w14:textId="77777777" w:rsidR="004B39FD" w:rsidRPr="001E7025" w:rsidRDefault="004B39FD" w:rsidP="006506E0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</w:tbl>
    <w:p w14:paraId="56C118B3" w14:textId="77777777" w:rsidR="004B39FD" w:rsidRPr="001E7025" w:rsidRDefault="004B39FD" w:rsidP="004B39FD">
      <w:pPr>
        <w:autoSpaceDE w:val="0"/>
        <w:adjustRightInd w:val="0"/>
        <w:rPr>
          <w:rFonts w:hint="eastAsia"/>
        </w:rPr>
      </w:pPr>
    </w:p>
    <w:p w14:paraId="48DD7CEB" w14:textId="77777777" w:rsidR="00032E9D" w:rsidRDefault="004B39FD" w:rsidP="00385245">
      <w:pPr>
        <w:pStyle w:val="11"/>
        <w:jc w:val="center"/>
        <w:rPr>
          <w:noProof/>
        </w:rPr>
      </w:pPr>
      <w:r>
        <w:br w:type="page"/>
      </w:r>
      <w:r w:rsidR="00EA1FBE" w:rsidRPr="00160805">
        <w:rPr>
          <w:rFonts w:hint="eastAsia"/>
        </w:rPr>
        <w:lastRenderedPageBreak/>
        <w:t>目</w:t>
      </w:r>
      <w:r w:rsidR="00DF1924">
        <w:rPr>
          <w:rFonts w:hint="eastAsia"/>
        </w:rPr>
        <w:t xml:space="preserve">  </w:t>
      </w:r>
      <w:r w:rsidR="00EA1FBE" w:rsidRPr="00160805">
        <w:rPr>
          <w:rFonts w:hint="eastAsia"/>
        </w:rPr>
        <w:t>录</w:t>
      </w:r>
      <w:r w:rsidR="00E85B11">
        <w:t xml:space="preserve"> </w:t>
      </w:r>
      <w:r w:rsidR="00032E9D">
        <w:fldChar w:fldCharType="begin"/>
      </w:r>
      <w:r w:rsidR="00032E9D">
        <w:instrText xml:space="preserve"> TOC \o "1-3" \u </w:instrText>
      </w:r>
      <w:r w:rsidR="00032E9D">
        <w:fldChar w:fldCharType="separate"/>
      </w:r>
    </w:p>
    <w:p w14:paraId="740E20CE" w14:textId="77777777" w:rsidR="00032E9D" w:rsidRDefault="00032E9D" w:rsidP="009B7A50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_Toc130612693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0D6C14" w14:textId="77777777" w:rsidR="00032E9D" w:rsidRDefault="00032E9D" w:rsidP="009B7A50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1.1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_Toc130612694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F8352C" w14:textId="77777777" w:rsidR="00032E9D" w:rsidRDefault="00032E9D" w:rsidP="009B7A50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1.2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_Toc130612695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1CC721" w14:textId="77777777" w:rsidR="00032E9D" w:rsidRDefault="00032E9D" w:rsidP="009B7A50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1.3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_Toc130612696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101746" w14:textId="77777777" w:rsidR="00032E9D" w:rsidRDefault="00032E9D" w:rsidP="009B7A50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子模块</w:t>
      </w:r>
      <w:r>
        <w:rPr>
          <w:noProof/>
        </w:rPr>
        <w:t>/</w:t>
      </w:r>
      <w:r>
        <w:rPr>
          <w:rFonts w:hint="eastAsia"/>
          <w:noProof/>
        </w:rPr>
        <w:t>子组件</w:t>
      </w:r>
      <w:r>
        <w:rPr>
          <w:noProof/>
        </w:rPr>
        <w:t>/</w:t>
      </w:r>
      <w:r>
        <w:rPr>
          <w:rFonts w:hint="eastAsia"/>
          <w:noProof/>
        </w:rPr>
        <w:t>子功能块名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_Toc130612697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59D3E9" w14:textId="77777777" w:rsidR="00032E9D" w:rsidRDefault="00032E9D" w:rsidP="009B7A50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_Toc130612698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2378AC" w14:textId="77777777" w:rsidR="00032E9D" w:rsidRDefault="00032E9D" w:rsidP="009B7A50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编程接口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_Toc130612699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D92EF6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2.2.1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数据结构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_Toc130612700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EB49FE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2.2.2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全局函数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_Toc130612701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8258B6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2.2.3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宏定义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_Toc130612702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9203E0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2.2.4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类名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_Toc130612703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AB8655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2.2.5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类名</w:t>
      </w:r>
      <w:r>
        <w:rPr>
          <w:noProof/>
        </w:rPr>
        <w:t>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_Toc130612704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4D6289" w14:textId="77777777" w:rsidR="00032E9D" w:rsidRDefault="00032E9D" w:rsidP="009B7A50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2.3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noProof/>
        </w:rPr>
        <w:t>IDL</w:t>
      </w:r>
      <w:r>
        <w:rPr>
          <w:rFonts w:hint="eastAsia"/>
          <w:noProof/>
        </w:rPr>
        <w:t>接口（适用于分布式平台）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_Toc130612705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ACA251E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2.3.1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数据结构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_Toc130612706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7FED9C6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2.3.2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接口名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_Toc130612707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F54DBB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2.3.3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noProof/>
        </w:rPr>
        <w:t>IDL</w:t>
      </w:r>
      <w:r>
        <w:rPr>
          <w:rFonts w:hint="eastAsia"/>
          <w:noProof/>
        </w:rPr>
        <w:t>接口</w:t>
      </w:r>
      <w:r>
        <w:rPr>
          <w:noProof/>
        </w:rPr>
        <w:t>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_Toc130612708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BB3DFBE" w14:textId="77777777" w:rsidR="00032E9D" w:rsidRDefault="00032E9D" w:rsidP="009B7A50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2.4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消息接口（适用于消息平台）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_Toc130612709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9B4993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2.4.1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noProof/>
        </w:rPr>
        <w:t>ASN</w:t>
      </w:r>
      <w:r>
        <w:rPr>
          <w:rFonts w:hint="eastAsia"/>
          <w:noProof/>
        </w:rPr>
        <w:t>消息名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_Toc130612710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662662B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2.4.2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noProof/>
        </w:rPr>
        <w:t>ASN</w:t>
      </w:r>
      <w:r>
        <w:rPr>
          <w:rFonts w:hint="eastAsia"/>
          <w:noProof/>
        </w:rPr>
        <w:t>消息名</w:t>
      </w:r>
      <w:r>
        <w:rPr>
          <w:noProof/>
        </w:rPr>
        <w:t>N</w:t>
      </w:r>
      <w:r>
        <w:rPr>
          <w:rFonts w:hint="eastAsia"/>
          <w:noProof/>
        </w:rPr>
        <w:t>（空白模板）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_Toc130612711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F64A52" w14:textId="77777777" w:rsidR="00032E9D" w:rsidRDefault="00032E9D" w:rsidP="009B7A50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2.5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配置文件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_Toc130612712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E8E2FAA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2.5.1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配置文件名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_Toc130612713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FC75A9B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2.5.2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配置文件名</w:t>
      </w:r>
      <w:r>
        <w:rPr>
          <w:noProof/>
        </w:rPr>
        <w:t>N</w:t>
      </w:r>
      <w:r>
        <w:rPr>
          <w:rFonts w:hint="eastAsia"/>
          <w:noProof/>
        </w:rPr>
        <w:t>（空白模板）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_Toc130612714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EBE1F2" w14:textId="77777777" w:rsidR="00032E9D" w:rsidRDefault="00032E9D" w:rsidP="009B7A50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2.6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数据库表接口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_Toc130612715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D47E1A5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2.6.1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数据库表名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_Toc130612716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A863E2" w14:textId="77777777" w:rsidR="00032E9D" w:rsidRDefault="00032E9D" w:rsidP="009B7A50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2.6.2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数据库表名</w:t>
      </w:r>
      <w:r>
        <w:rPr>
          <w:noProof/>
        </w:rPr>
        <w:t>N</w:t>
      </w:r>
      <w:r>
        <w:rPr>
          <w:rFonts w:hint="eastAsia"/>
          <w:noProof/>
        </w:rPr>
        <w:t>（空白模板）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_Toc130612717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C0CD980" w14:textId="77777777" w:rsidR="00032E9D" w:rsidRDefault="00032E9D" w:rsidP="009B7A50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3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子模块</w:t>
      </w:r>
      <w:r>
        <w:rPr>
          <w:noProof/>
        </w:rPr>
        <w:t>/</w:t>
      </w:r>
      <w:r>
        <w:rPr>
          <w:rFonts w:hint="eastAsia"/>
          <w:noProof/>
        </w:rPr>
        <w:t>子组件</w:t>
      </w:r>
      <w:r>
        <w:rPr>
          <w:noProof/>
        </w:rPr>
        <w:t>/</w:t>
      </w:r>
      <w:r>
        <w:rPr>
          <w:rFonts w:hint="eastAsia"/>
          <w:noProof/>
        </w:rPr>
        <w:t>子功能块名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_Toc130612718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00DBD8" w14:textId="77777777" w:rsidR="00032E9D" w:rsidRDefault="00032E9D" w:rsidP="009B7A50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4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子模块</w:t>
      </w:r>
      <w:r>
        <w:rPr>
          <w:noProof/>
        </w:rPr>
        <w:t>/</w:t>
      </w:r>
      <w:r>
        <w:rPr>
          <w:rFonts w:hint="eastAsia"/>
          <w:noProof/>
        </w:rPr>
        <w:t>子组件</w:t>
      </w:r>
      <w:r>
        <w:rPr>
          <w:noProof/>
        </w:rPr>
        <w:t>/</w:t>
      </w:r>
      <w:r>
        <w:rPr>
          <w:rFonts w:hint="eastAsia"/>
          <w:noProof/>
        </w:rPr>
        <w:t>子功能块名</w:t>
      </w:r>
      <w:r>
        <w:rPr>
          <w:noProof/>
        </w:rPr>
        <w:t>……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_Toc130612719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FFEA6DD" w14:textId="77777777" w:rsidR="00032E9D" w:rsidRDefault="00032E9D" w:rsidP="009B7A50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5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子模块</w:t>
      </w:r>
      <w:r>
        <w:rPr>
          <w:noProof/>
        </w:rPr>
        <w:t>/</w:t>
      </w:r>
      <w:r>
        <w:rPr>
          <w:rFonts w:hint="eastAsia"/>
          <w:noProof/>
        </w:rPr>
        <w:t>子组件</w:t>
      </w:r>
      <w:r>
        <w:rPr>
          <w:noProof/>
        </w:rPr>
        <w:t>/</w:t>
      </w:r>
      <w:r>
        <w:rPr>
          <w:rFonts w:hint="eastAsia"/>
          <w:noProof/>
        </w:rPr>
        <w:t>子功能块名</w:t>
      </w:r>
      <w:r>
        <w:rPr>
          <w:noProof/>
        </w:rPr>
        <w:t>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_Toc130612720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7544B5E" w14:textId="77777777" w:rsidR="00032E9D" w:rsidRDefault="00032E9D" w:rsidP="009B7A50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6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_Toc130612721 \h </w:instrText>
      </w:r>
      <w:r w:rsidR="009B7A50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7DC423E" w14:textId="77777777" w:rsidR="001C0229" w:rsidRDefault="00032E9D" w:rsidP="00031757">
      <w:pPr>
        <w:pStyle w:val="11"/>
      </w:pPr>
      <w:r>
        <w:fldChar w:fldCharType="end"/>
      </w:r>
    </w:p>
    <w:p w14:paraId="57E63058" w14:textId="77777777" w:rsidR="00121F31" w:rsidRDefault="001C0229" w:rsidP="00031757">
      <w:pPr>
        <w:pStyle w:val="11"/>
        <w:jc w:val="center"/>
        <w:rPr>
          <w:noProof/>
        </w:rPr>
      </w:pPr>
      <w:r>
        <w:br w:type="page"/>
      </w:r>
      <w:r w:rsidR="00EA1FBE" w:rsidRPr="00160805">
        <w:rPr>
          <w:rFonts w:hint="eastAsia"/>
        </w:rPr>
        <w:lastRenderedPageBreak/>
        <w:t>表目录</w:t>
      </w:r>
      <w:r w:rsidR="002C132C">
        <w:rPr>
          <w:rFonts w:hint="eastAsia"/>
        </w:rPr>
        <w:t xml:space="preserve"> </w:t>
      </w:r>
      <w:r w:rsidR="00121F31">
        <w:fldChar w:fldCharType="begin"/>
      </w:r>
      <w:r w:rsidR="00121F31">
        <w:instrText xml:space="preserve"> TOC </w:instrText>
      </w:r>
      <w:r w:rsidR="00121F31">
        <w:rPr>
          <w:rFonts w:hint="eastAsia"/>
        </w:rPr>
        <w:instrText>\h \z \t "</w:instrText>
      </w:r>
      <w:r w:rsidR="00121F31">
        <w:rPr>
          <w:rFonts w:hint="eastAsia"/>
        </w:rPr>
        <w:instrText>表号</w:instrText>
      </w:r>
      <w:r w:rsidR="00121F31">
        <w:rPr>
          <w:rFonts w:hint="eastAsia"/>
        </w:rPr>
        <w:instrText>,1"</w:instrText>
      </w:r>
      <w:r w:rsidR="00121F31">
        <w:instrText xml:space="preserve"> </w:instrText>
      </w:r>
      <w:r w:rsidR="00121F31">
        <w:fldChar w:fldCharType="separate"/>
      </w:r>
    </w:p>
    <w:p w14:paraId="34D9887F" w14:textId="77777777" w:rsidR="00121F31" w:rsidRDefault="00121F31" w:rsidP="00031757">
      <w:pPr>
        <w:pStyle w:val="10"/>
        <w:tabs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hyperlink w:anchor="_Toc29782624" w:history="1">
        <w:r w:rsidRPr="00176A25">
          <w:rPr>
            <w:rStyle w:val="afc"/>
            <w:rFonts w:eastAsia="黑体" w:hint="eastAsia"/>
            <w:noProof/>
          </w:rPr>
          <w:t>表</w:t>
        </w:r>
        <w:r w:rsidRPr="00176A25">
          <w:rPr>
            <w:rStyle w:val="afc"/>
            <w:rFonts w:eastAsia="黑体" w:hint="eastAsia"/>
            <w:noProof/>
          </w:rPr>
          <w:t>1</w:t>
        </w:r>
        <w:r w:rsidRPr="00176A25">
          <w:rPr>
            <w:rStyle w:val="afc"/>
            <w:noProof/>
          </w:rPr>
          <w:t xml:space="preserve"> XX</w:t>
        </w:r>
        <w:r w:rsidRPr="00176A25">
          <w:rPr>
            <w:rStyle w:val="afc"/>
            <w:rFonts w:hint="eastAsia"/>
            <w:noProof/>
          </w:rPr>
          <w:t>表</w:t>
        </w:r>
        <w:r w:rsidRPr="00176A25">
          <w:rPr>
            <w:rStyle w:val="afc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_Toc29782624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42B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563287" w14:textId="77777777" w:rsidR="007A325D" w:rsidRDefault="00121F31" w:rsidP="00031757">
      <w:pPr>
        <w:pStyle w:val="11"/>
        <w:jc w:val="center"/>
        <w:rPr>
          <w:noProof/>
        </w:rPr>
      </w:pPr>
      <w:r>
        <w:fldChar w:fldCharType="end"/>
      </w:r>
      <w:r w:rsidR="00EA1FBE" w:rsidRPr="00160805">
        <w:rPr>
          <w:rFonts w:hint="eastAsia"/>
        </w:rPr>
        <w:t>图目录</w:t>
      </w:r>
      <w:r w:rsidR="00830386" w:rsidRPr="00160805">
        <w:fldChar w:fldCharType="begin"/>
      </w:r>
      <w:r w:rsidR="00830386" w:rsidRPr="00160805">
        <w:instrText xml:space="preserve"> TOC </w:instrText>
      </w:r>
      <w:r w:rsidR="00830386" w:rsidRPr="00160805">
        <w:rPr>
          <w:rFonts w:hint="eastAsia"/>
        </w:rPr>
        <w:instrText>\h \z \t "</w:instrText>
      </w:r>
      <w:r w:rsidR="00830386" w:rsidRPr="00160805">
        <w:rPr>
          <w:rFonts w:hint="eastAsia"/>
        </w:rPr>
        <w:instrText>图号</w:instrText>
      </w:r>
      <w:r w:rsidR="00830386" w:rsidRPr="00160805">
        <w:rPr>
          <w:rFonts w:hint="eastAsia"/>
        </w:rPr>
        <w:instrText>,1"</w:instrText>
      </w:r>
      <w:r w:rsidR="00830386" w:rsidRPr="00160805">
        <w:instrText xml:space="preserve"> </w:instrText>
      </w:r>
      <w:r w:rsidR="00830386" w:rsidRPr="00160805">
        <w:fldChar w:fldCharType="separate"/>
      </w:r>
    </w:p>
    <w:p w14:paraId="3DDD15F9" w14:textId="77777777" w:rsidR="007A325D" w:rsidRDefault="007A325D" w:rsidP="00031757">
      <w:pPr>
        <w:pStyle w:val="10"/>
        <w:tabs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hyperlink w:anchor="_Toc46995325" w:history="1">
        <w:r w:rsidRPr="00987DBD">
          <w:rPr>
            <w:rStyle w:val="afc"/>
            <w:rFonts w:eastAsia="黑体" w:hint="eastAsia"/>
            <w:noProof/>
          </w:rPr>
          <w:t>图</w:t>
        </w:r>
        <w:r w:rsidRPr="00987DBD">
          <w:rPr>
            <w:rStyle w:val="afc"/>
            <w:rFonts w:eastAsia="黑体" w:hint="eastAsia"/>
            <w:noProof/>
          </w:rPr>
          <w:t>2</w:t>
        </w:r>
        <w:r w:rsidRPr="00987DBD">
          <w:rPr>
            <w:rStyle w:val="afc"/>
            <w:noProof/>
          </w:rPr>
          <w:t xml:space="preserve"> XX</w:t>
        </w:r>
        <w:r w:rsidRPr="00987DBD">
          <w:rPr>
            <w:rStyle w:val="afc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_Toc46995325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42B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A0BC62" w14:textId="77777777" w:rsidR="00E37BEF" w:rsidRDefault="00830386" w:rsidP="00C50795">
      <w:pPr>
        <w:rPr>
          <w:rFonts w:hint="eastAsia"/>
        </w:rPr>
      </w:pPr>
      <w:r>
        <w:fldChar w:fldCharType="end"/>
      </w:r>
    </w:p>
    <w:p w14:paraId="6267EE04" w14:textId="77777777" w:rsidR="00E37BEF" w:rsidRDefault="00E37BEF" w:rsidP="00031757">
      <w:pPr>
        <w:pStyle w:val="af4"/>
        <w:rPr>
          <w:sz w:val="30"/>
        </w:rPr>
        <w:sectPr w:rsidR="00E37BEF">
          <w:headerReference w:type="default" r:id="rId7"/>
          <w:footerReference w:type="default" r:id="rId8"/>
          <w:pgSz w:w="11900" w:h="16832"/>
          <w:pgMar w:top="1553" w:right="1440" w:bottom="1327" w:left="1440" w:header="648" w:footer="648" w:gutter="0"/>
          <w:cols w:space="720"/>
          <w:noEndnote/>
          <w:titlePg/>
        </w:sectPr>
      </w:pPr>
    </w:p>
    <w:p w14:paraId="4822F74E" w14:textId="77777777" w:rsidR="004B39FD" w:rsidRDefault="004B39FD" w:rsidP="004B39FD">
      <w:pPr>
        <w:pStyle w:val="af4"/>
      </w:pPr>
      <w:r w:rsidRPr="00160805">
        <w:rPr>
          <w:sz w:val="36"/>
          <w:szCs w:val="36"/>
        </w:rPr>
        <w:lastRenderedPageBreak/>
        <w:fldChar w:fldCharType="begin"/>
      </w:r>
      <w:r w:rsidRPr="00160805">
        <w:rPr>
          <w:sz w:val="36"/>
          <w:szCs w:val="36"/>
        </w:rPr>
        <w:instrText xml:space="preserve"> REF </w:instrText>
      </w:r>
      <w:r w:rsidRPr="00160805">
        <w:rPr>
          <w:rFonts w:hint="eastAsia"/>
          <w:sz w:val="36"/>
          <w:szCs w:val="36"/>
        </w:rPr>
        <w:instrText>文档名称</w:instrText>
      </w:r>
      <w:r w:rsidRPr="00160805">
        <w:rPr>
          <w:rFonts w:hint="eastAsia"/>
          <w:sz w:val="36"/>
          <w:szCs w:val="36"/>
        </w:rPr>
        <w:instrText xml:space="preserve"> \h</w:instrText>
      </w:r>
      <w:r w:rsidRPr="00160805">
        <w:rPr>
          <w:sz w:val="36"/>
          <w:szCs w:val="36"/>
        </w:rPr>
        <w:instrText xml:space="preserve"> </w:instrText>
      </w:r>
      <w:r w:rsidRPr="00160805">
        <w:rPr>
          <w:sz w:val="36"/>
          <w:szCs w:val="36"/>
        </w:rPr>
      </w:r>
      <w:r w:rsidRPr="00160805">
        <w:rPr>
          <w:sz w:val="36"/>
          <w:szCs w:val="36"/>
        </w:rPr>
        <w:instrText xml:space="preserve"> \* MERGEFORMAT </w:instrText>
      </w:r>
      <w:r w:rsidRPr="00160805">
        <w:rPr>
          <w:sz w:val="36"/>
          <w:szCs w:val="36"/>
        </w:rPr>
        <w:fldChar w:fldCharType="separate"/>
      </w:r>
      <w:r w:rsidRPr="00B968E0">
        <w:rPr>
          <w:rFonts w:hint="eastAsia"/>
          <w:sz w:val="36"/>
          <w:szCs w:val="36"/>
        </w:rPr>
        <w:t>XXX</w:t>
      </w:r>
      <w:r>
        <w:rPr>
          <w:rFonts w:hint="eastAsia"/>
          <w:sz w:val="36"/>
          <w:szCs w:val="36"/>
        </w:rPr>
        <w:t>软件</w:t>
      </w:r>
      <w:r w:rsidRPr="00B968E0">
        <w:rPr>
          <w:rFonts w:hint="eastAsia"/>
          <w:sz w:val="36"/>
          <w:szCs w:val="36"/>
        </w:rPr>
        <w:t>平台</w:t>
      </w:r>
      <w:r w:rsidR="00EB4D81">
        <w:rPr>
          <w:rFonts w:hint="eastAsia"/>
          <w:sz w:val="36"/>
          <w:szCs w:val="36"/>
        </w:rPr>
        <w:t>接口</w:t>
      </w:r>
      <w:r w:rsidRPr="00B968E0">
        <w:rPr>
          <w:rFonts w:hint="eastAsia"/>
          <w:sz w:val="36"/>
          <w:szCs w:val="36"/>
        </w:rPr>
        <w:t>规范</w:t>
      </w:r>
      <w:r w:rsidRPr="00160805">
        <w:rPr>
          <w:sz w:val="36"/>
          <w:szCs w:val="36"/>
        </w:rPr>
        <w:fldChar w:fldCharType="end"/>
      </w:r>
    </w:p>
    <w:p w14:paraId="00763BBD" w14:textId="77777777" w:rsidR="004B39FD" w:rsidRPr="008531B6" w:rsidRDefault="004B39FD" w:rsidP="004B39FD">
      <w:pPr>
        <w:pStyle w:val="afe"/>
        <w:ind w:left="1089"/>
        <w:rPr>
          <w:b w:val="0"/>
        </w:rPr>
      </w:pPr>
      <w:r w:rsidRPr="008531B6">
        <w:rPr>
          <w:rFonts w:hint="eastAsia"/>
          <w:b w:val="0"/>
        </w:rPr>
        <w:t>关键词：</w:t>
      </w:r>
    </w:p>
    <w:p w14:paraId="52DE7150" w14:textId="77777777" w:rsidR="004B39FD" w:rsidRPr="008531B6" w:rsidRDefault="004B39FD" w:rsidP="004B39FD">
      <w:pPr>
        <w:pStyle w:val="af5"/>
        <w:ind w:left="1089"/>
        <w:rPr>
          <w:b w:val="0"/>
        </w:rPr>
      </w:pPr>
      <w:r w:rsidRPr="008531B6">
        <w:rPr>
          <w:rFonts w:hint="eastAsia"/>
          <w:b w:val="0"/>
        </w:rPr>
        <w:t>摘</w:t>
      </w:r>
      <w:r w:rsidRPr="008531B6">
        <w:rPr>
          <w:b w:val="0"/>
        </w:rPr>
        <w:t xml:space="preserve">    </w:t>
      </w:r>
      <w:r w:rsidRPr="008531B6">
        <w:rPr>
          <w:rFonts w:hint="eastAsia"/>
          <w:b w:val="0"/>
        </w:rPr>
        <w:t>要：</w:t>
      </w:r>
    </w:p>
    <w:p w14:paraId="3AADF7FC" w14:textId="77777777" w:rsidR="004B39FD" w:rsidRPr="008531B6" w:rsidRDefault="004B39FD" w:rsidP="004B39FD">
      <w:pPr>
        <w:pStyle w:val="af5"/>
        <w:ind w:left="1089"/>
        <w:rPr>
          <w:b w:val="0"/>
        </w:rPr>
      </w:pPr>
      <w:r w:rsidRPr="008531B6">
        <w:rPr>
          <w:rFonts w:hint="eastAsia"/>
          <w:b w:val="0"/>
        </w:rPr>
        <w:t>缩略语清单：</w:t>
      </w:r>
      <w:r w:rsidRPr="008531B6">
        <w:rPr>
          <w:b w:val="0"/>
        </w:rPr>
        <w:t xml:space="preserve"> </w:t>
      </w:r>
    </w:p>
    <w:tbl>
      <w:tblPr>
        <w:tblW w:w="4984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18"/>
        <w:gridCol w:w="3355"/>
        <w:gridCol w:w="3202"/>
      </w:tblGrid>
      <w:tr w:rsidR="004B39FD" w:rsidRPr="00E37BEF" w14:paraId="005AB535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F0F4F65" w14:textId="77777777" w:rsidR="004B39FD" w:rsidRPr="00E37BEF" w:rsidRDefault="004B39FD" w:rsidP="006506E0">
            <w:pPr>
              <w:pStyle w:val="af1"/>
            </w:pPr>
            <w:r w:rsidRPr="00E37BEF">
              <w:rPr>
                <w:rFonts w:hint="eastAsia"/>
              </w:rPr>
              <w:t>缩略语</w:t>
            </w: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965AF28" w14:textId="77777777" w:rsidR="004B39FD" w:rsidRPr="00E37BEF" w:rsidRDefault="004B39FD" w:rsidP="006506E0">
            <w:pPr>
              <w:pStyle w:val="af1"/>
              <w:rPr>
                <w:rFonts w:hint="eastAsia"/>
              </w:rPr>
            </w:pPr>
            <w:r w:rsidRPr="00E37BEF">
              <w:rPr>
                <w:rFonts w:hint="eastAsia"/>
              </w:rPr>
              <w:t>英文全名</w:t>
            </w: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CFD66B9" w14:textId="77777777" w:rsidR="004B39FD" w:rsidRPr="00E37BEF" w:rsidRDefault="004B39FD" w:rsidP="006506E0">
            <w:pPr>
              <w:pStyle w:val="af1"/>
            </w:pPr>
            <w:r w:rsidRPr="00E37BEF">
              <w:rPr>
                <w:rFonts w:hint="eastAsia"/>
              </w:rPr>
              <w:t>中文解释</w:t>
            </w:r>
          </w:p>
        </w:tc>
      </w:tr>
      <w:tr w:rsidR="004B39FD" w:rsidRPr="00E37BEF" w14:paraId="21C7D2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583E" w14:textId="77777777" w:rsidR="004B39FD" w:rsidRPr="008531B6" w:rsidRDefault="004B39FD" w:rsidP="004B39FD">
            <w:pPr>
              <w:pStyle w:val="af2"/>
              <w:ind w:left="65" w:right="-59"/>
              <w:rPr>
                <w:rFonts w:hint="eastAsia"/>
              </w:rPr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41FE3" w14:textId="77777777" w:rsidR="004B39FD" w:rsidRPr="008531B6" w:rsidRDefault="004B39FD" w:rsidP="004B39FD">
            <w:pPr>
              <w:pStyle w:val="af2"/>
              <w:ind w:left="65" w:right="-59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815C3" w14:textId="77777777" w:rsidR="004B39FD" w:rsidRPr="008531B6" w:rsidRDefault="004B39FD" w:rsidP="004B39FD">
            <w:pPr>
              <w:pStyle w:val="af2"/>
              <w:ind w:left="65" w:right="-59"/>
            </w:pPr>
          </w:p>
        </w:tc>
      </w:tr>
      <w:tr w:rsidR="004B39FD" w:rsidRPr="00E37BEF" w14:paraId="7667D2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395F5" w14:textId="77777777" w:rsidR="004B39FD" w:rsidRPr="008531B6" w:rsidRDefault="004B39FD" w:rsidP="004B39FD">
            <w:pPr>
              <w:pStyle w:val="af2"/>
              <w:tabs>
                <w:tab w:val="decimal" w:pos="-2"/>
              </w:tabs>
              <w:ind w:left="65" w:right="-59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C92E5" w14:textId="77777777" w:rsidR="004B39FD" w:rsidRPr="008531B6" w:rsidRDefault="004B39FD" w:rsidP="004B39FD">
            <w:pPr>
              <w:pStyle w:val="af2"/>
              <w:ind w:left="65" w:right="-59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C528E" w14:textId="77777777" w:rsidR="004B39FD" w:rsidRPr="008531B6" w:rsidRDefault="004B39FD" w:rsidP="004B39FD">
            <w:pPr>
              <w:pStyle w:val="af2"/>
              <w:ind w:left="65" w:right="-59"/>
            </w:pPr>
          </w:p>
        </w:tc>
      </w:tr>
      <w:tr w:rsidR="004B39FD" w:rsidRPr="00E37BEF" w14:paraId="535450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81115" w14:textId="77777777" w:rsidR="004B39FD" w:rsidRPr="008531B6" w:rsidRDefault="004B39FD" w:rsidP="004B39FD">
            <w:pPr>
              <w:pStyle w:val="af2"/>
              <w:ind w:left="65" w:right="-59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3F4B9" w14:textId="77777777" w:rsidR="004B39FD" w:rsidRPr="008531B6" w:rsidRDefault="004B39FD" w:rsidP="004B39FD">
            <w:pPr>
              <w:pStyle w:val="af2"/>
              <w:ind w:left="65" w:right="-59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297C" w14:textId="77777777" w:rsidR="004B39FD" w:rsidRPr="008531B6" w:rsidRDefault="004B39FD" w:rsidP="004B39FD">
            <w:pPr>
              <w:pStyle w:val="af2"/>
              <w:ind w:left="65" w:right="-59"/>
            </w:pPr>
          </w:p>
        </w:tc>
      </w:tr>
      <w:tr w:rsidR="004B39FD" w:rsidRPr="00E37BEF" w14:paraId="1AE66D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EC315" w14:textId="77777777" w:rsidR="004B39FD" w:rsidRPr="008531B6" w:rsidRDefault="004B39FD" w:rsidP="004B39FD">
            <w:pPr>
              <w:pStyle w:val="af2"/>
              <w:ind w:left="65" w:right="-59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FA22" w14:textId="77777777" w:rsidR="004B39FD" w:rsidRPr="008531B6" w:rsidRDefault="004B39FD" w:rsidP="004B39FD">
            <w:pPr>
              <w:pStyle w:val="af2"/>
              <w:ind w:left="65" w:right="-59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ECDB6" w14:textId="77777777" w:rsidR="004B39FD" w:rsidRPr="008531B6" w:rsidRDefault="004B39FD" w:rsidP="004B39FD">
            <w:pPr>
              <w:pStyle w:val="af2"/>
              <w:ind w:left="65" w:right="-59"/>
            </w:pPr>
          </w:p>
        </w:tc>
      </w:tr>
    </w:tbl>
    <w:p w14:paraId="14F24C77" w14:textId="77777777" w:rsidR="004B39FD" w:rsidRPr="00675B20" w:rsidRDefault="004B39FD" w:rsidP="004B39FD">
      <w:pPr>
        <w:rPr>
          <w:rFonts w:hint="eastAsia"/>
        </w:rPr>
      </w:pPr>
    </w:p>
    <w:p w14:paraId="2E6C224F" w14:textId="77777777" w:rsidR="00EA1FBE" w:rsidRDefault="00EA1FBE" w:rsidP="00031757">
      <w:pPr>
        <w:rPr>
          <w:rFonts w:hint="eastAsia"/>
        </w:rPr>
      </w:pPr>
    </w:p>
    <w:p w14:paraId="056D0991" w14:textId="77777777" w:rsidR="00EA1FBE" w:rsidRPr="00DD5D0F" w:rsidRDefault="00EA1FBE" w:rsidP="008C0D1A">
      <w:pPr>
        <w:pStyle w:val="1"/>
        <w:rPr>
          <w:rFonts w:hint="eastAsia"/>
        </w:rPr>
      </w:pPr>
      <w:r>
        <w:br w:type="page"/>
      </w:r>
      <w:bookmarkStart w:id="5" w:name="_Toc130612693"/>
      <w:r w:rsidR="00C2450D">
        <w:rPr>
          <w:rFonts w:hint="eastAsia"/>
        </w:rPr>
        <w:lastRenderedPageBreak/>
        <w:t>概述</w:t>
      </w:r>
      <w:bookmarkEnd w:id="5"/>
    </w:p>
    <w:p w14:paraId="4314C37C" w14:textId="77777777" w:rsidR="00EA1FBE" w:rsidRDefault="00C2450D" w:rsidP="008C0D1A">
      <w:pPr>
        <w:pStyle w:val="2"/>
        <w:rPr>
          <w:rFonts w:hint="eastAsia"/>
        </w:rPr>
      </w:pPr>
      <w:bookmarkStart w:id="6" w:name="_Toc130612694"/>
      <w:r>
        <w:rPr>
          <w:rFonts w:hint="eastAsia"/>
        </w:rPr>
        <w:t>目的</w:t>
      </w:r>
      <w:bookmarkEnd w:id="6"/>
    </w:p>
    <w:p w14:paraId="0E9C54A6" w14:textId="77777777" w:rsidR="004E4610" w:rsidRDefault="00C2450D" w:rsidP="008D1F4C">
      <w:pPr>
        <w:pStyle w:val="aff1"/>
        <w:rPr>
          <w:rFonts w:hint="eastAsia"/>
        </w:rPr>
      </w:pPr>
      <w:r>
        <w:rPr>
          <w:rFonts w:hint="eastAsia"/>
        </w:rPr>
        <w:t>描述本</w:t>
      </w:r>
      <w:r w:rsidR="001A5848">
        <w:rPr>
          <w:rFonts w:hint="eastAsia"/>
        </w:rPr>
        <w:t>接口</w:t>
      </w:r>
      <w:r>
        <w:rPr>
          <w:rFonts w:hint="eastAsia"/>
        </w:rPr>
        <w:t>规范文档的目的</w:t>
      </w:r>
    </w:p>
    <w:p w14:paraId="1E682DA9" w14:textId="77777777" w:rsidR="004E4610" w:rsidRDefault="00CA724D" w:rsidP="0046446A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1DAC7F91" w14:textId="77777777" w:rsidR="00C2450D" w:rsidRDefault="00C2450D" w:rsidP="008C0D1A">
      <w:pPr>
        <w:pStyle w:val="2"/>
        <w:rPr>
          <w:rFonts w:hint="eastAsia"/>
        </w:rPr>
      </w:pPr>
      <w:bookmarkStart w:id="7" w:name="_Toc130612695"/>
      <w:r>
        <w:rPr>
          <w:rFonts w:hint="eastAsia"/>
        </w:rPr>
        <w:t>范围</w:t>
      </w:r>
      <w:bookmarkEnd w:id="7"/>
    </w:p>
    <w:p w14:paraId="7DA6A8FA" w14:textId="77777777" w:rsidR="00C2450D" w:rsidRDefault="00734056" w:rsidP="008D1F4C">
      <w:pPr>
        <w:pStyle w:val="aff1"/>
        <w:rPr>
          <w:rFonts w:hint="eastAsia"/>
        </w:rPr>
      </w:pPr>
      <w:r>
        <w:rPr>
          <w:rFonts w:hint="eastAsia"/>
        </w:rPr>
        <w:t>描述本</w:t>
      </w:r>
      <w:r w:rsidR="001A5848">
        <w:rPr>
          <w:rFonts w:hint="eastAsia"/>
        </w:rPr>
        <w:t>接口</w:t>
      </w:r>
      <w:r>
        <w:rPr>
          <w:rFonts w:hint="eastAsia"/>
        </w:rPr>
        <w:t>规范文档</w:t>
      </w:r>
      <w:r w:rsidR="00E461CE">
        <w:rPr>
          <w:rFonts w:hint="eastAsia"/>
        </w:rPr>
        <w:t>包含</w:t>
      </w:r>
      <w:r w:rsidR="00F152E6">
        <w:rPr>
          <w:rFonts w:hint="eastAsia"/>
        </w:rPr>
        <w:t>和不包含的</w:t>
      </w:r>
      <w:r>
        <w:rPr>
          <w:rFonts w:hint="eastAsia"/>
        </w:rPr>
        <w:t>内容</w:t>
      </w:r>
      <w:r w:rsidR="00165C17">
        <w:rPr>
          <w:rFonts w:hint="eastAsia"/>
        </w:rPr>
        <w:t>以及</w:t>
      </w:r>
      <w:r w:rsidR="009F617D">
        <w:rPr>
          <w:rFonts w:hint="eastAsia"/>
        </w:rPr>
        <w:t>本规范的</w:t>
      </w:r>
      <w:r w:rsidR="00C2450D">
        <w:rPr>
          <w:rFonts w:hint="eastAsia"/>
        </w:rPr>
        <w:t>适用范围</w:t>
      </w:r>
    </w:p>
    <w:p w14:paraId="7DAD6DB6" w14:textId="77777777" w:rsidR="002B1184" w:rsidRDefault="00272C01" w:rsidP="0046446A">
      <w:pPr>
        <w:pStyle w:val="a4"/>
        <w:rPr>
          <w:rFonts w:hint="eastAsia"/>
        </w:rPr>
      </w:pPr>
      <w:r>
        <w:rPr>
          <w:rFonts w:hint="eastAsia"/>
        </w:rPr>
        <w:t>请</w:t>
      </w:r>
      <w:r w:rsidR="002B1184">
        <w:rPr>
          <w:rFonts w:hint="eastAsia"/>
        </w:rPr>
        <w:t>使用“正文带缩进”样式</w:t>
      </w:r>
    </w:p>
    <w:p w14:paraId="0156D8BB" w14:textId="77777777" w:rsidR="00F431A8" w:rsidRDefault="00F431A8" w:rsidP="008C0D1A">
      <w:pPr>
        <w:pStyle w:val="2"/>
        <w:rPr>
          <w:rFonts w:hint="eastAsia"/>
        </w:rPr>
      </w:pPr>
      <w:bookmarkStart w:id="8" w:name="_Toc130612696"/>
      <w:r>
        <w:rPr>
          <w:rFonts w:hint="eastAsia"/>
        </w:rPr>
        <w:t>简介</w:t>
      </w:r>
      <w:bookmarkEnd w:id="8"/>
    </w:p>
    <w:p w14:paraId="7BC529EA" w14:textId="77777777" w:rsidR="00172B5F" w:rsidRDefault="00CE0828" w:rsidP="008D1F4C">
      <w:pPr>
        <w:pStyle w:val="aff1"/>
        <w:rPr>
          <w:rFonts w:hint="eastAsia"/>
        </w:rPr>
      </w:pPr>
      <w:r>
        <w:rPr>
          <w:rFonts w:hint="eastAsia"/>
        </w:rPr>
        <w:t>对规范文档针对的系统进行</w:t>
      </w:r>
      <w:r w:rsidR="00172B5F">
        <w:rPr>
          <w:rFonts w:hint="eastAsia"/>
        </w:rPr>
        <w:t>简单介绍。可包括：功能特性、应用上下文、主要</w:t>
      </w:r>
      <w:r w:rsidR="00D864FE">
        <w:rPr>
          <w:rFonts w:hint="eastAsia"/>
        </w:rPr>
        <w:t>应用</w:t>
      </w:r>
      <w:r w:rsidR="00172B5F">
        <w:rPr>
          <w:rFonts w:hint="eastAsia"/>
        </w:rPr>
        <w:t>场景、架构</w:t>
      </w:r>
      <w:r w:rsidR="002A65B1">
        <w:rPr>
          <w:rFonts w:hint="eastAsia"/>
        </w:rPr>
        <w:t>以及有哪些子模块组成</w:t>
      </w:r>
      <w:r w:rsidR="00172B5F">
        <w:rPr>
          <w:rFonts w:hint="eastAsia"/>
        </w:rPr>
        <w:t>、</w:t>
      </w:r>
      <w:r w:rsidR="003A4FA4">
        <w:rPr>
          <w:rFonts w:hint="eastAsia"/>
        </w:rPr>
        <w:t>二次开发的一般过程、</w:t>
      </w:r>
      <w:r w:rsidR="00172B5F">
        <w:rPr>
          <w:rFonts w:hint="eastAsia"/>
        </w:rPr>
        <w:t>依赖假设等内容</w:t>
      </w:r>
      <w:r w:rsidR="00914177">
        <w:rPr>
          <w:rFonts w:hint="eastAsia"/>
        </w:rPr>
        <w:t>，最好结合图示和文字</w:t>
      </w:r>
      <w:r w:rsidR="007969BC">
        <w:rPr>
          <w:rFonts w:hint="eastAsia"/>
        </w:rPr>
        <w:t>，使读者对规范针对的系统有一个大致的认识</w:t>
      </w:r>
      <w:r w:rsidR="00172B5F">
        <w:rPr>
          <w:rFonts w:hint="eastAsia"/>
        </w:rPr>
        <w:t>。</w:t>
      </w:r>
    </w:p>
    <w:p w14:paraId="55E5E7C0" w14:textId="77777777" w:rsidR="002B1184" w:rsidRDefault="00272C01" w:rsidP="0046446A">
      <w:pPr>
        <w:pStyle w:val="a4"/>
        <w:rPr>
          <w:rFonts w:hint="eastAsia"/>
        </w:rPr>
      </w:pPr>
      <w:r>
        <w:rPr>
          <w:rFonts w:hint="eastAsia"/>
        </w:rPr>
        <w:t>请</w:t>
      </w:r>
      <w:r w:rsidR="002B1184">
        <w:rPr>
          <w:rFonts w:hint="eastAsia"/>
        </w:rPr>
        <w:t>使用“正文带缩进”样式</w:t>
      </w:r>
    </w:p>
    <w:p w14:paraId="6FF88BC9" w14:textId="77777777" w:rsidR="0002058B" w:rsidRPr="0002058B" w:rsidRDefault="00885085" w:rsidP="008C0D1A">
      <w:pPr>
        <w:pStyle w:val="1"/>
        <w:rPr>
          <w:rFonts w:hint="eastAsia"/>
        </w:rPr>
      </w:pPr>
      <w:bookmarkStart w:id="9" w:name="_Toc130612697"/>
      <w:r>
        <w:rPr>
          <w:rFonts w:hint="eastAsia"/>
        </w:rPr>
        <w:t>子</w:t>
      </w:r>
      <w:r w:rsidR="00944FE3">
        <w:rPr>
          <w:rFonts w:hint="eastAsia"/>
        </w:rPr>
        <w:t>模块</w:t>
      </w:r>
      <w:r w:rsidR="00944FE3">
        <w:rPr>
          <w:rFonts w:hint="eastAsia"/>
        </w:rPr>
        <w:t>/</w:t>
      </w:r>
      <w:r w:rsidR="000862A7">
        <w:rPr>
          <w:rFonts w:hint="eastAsia"/>
        </w:rPr>
        <w:t>子</w:t>
      </w:r>
      <w:r w:rsidR="00944FE3">
        <w:rPr>
          <w:rFonts w:hint="eastAsia"/>
        </w:rPr>
        <w:t>组件</w:t>
      </w:r>
      <w:r w:rsidR="000862A7">
        <w:rPr>
          <w:rFonts w:hint="eastAsia"/>
        </w:rPr>
        <w:t>/</w:t>
      </w:r>
      <w:r w:rsidR="000862A7">
        <w:rPr>
          <w:rFonts w:hint="eastAsia"/>
        </w:rPr>
        <w:t>子功能块</w:t>
      </w:r>
      <w:r w:rsidR="00F15540">
        <w:rPr>
          <w:rFonts w:hint="eastAsia"/>
        </w:rPr>
        <w:t>名</w:t>
      </w:r>
      <w:r w:rsidR="00990917">
        <w:rPr>
          <w:rFonts w:hint="eastAsia"/>
        </w:rPr>
        <w:t>1</w:t>
      </w:r>
      <w:bookmarkEnd w:id="9"/>
    </w:p>
    <w:p w14:paraId="2D179276" w14:textId="77777777" w:rsidR="002163F1" w:rsidRDefault="002163F1" w:rsidP="008C0D1A">
      <w:pPr>
        <w:pStyle w:val="2"/>
        <w:rPr>
          <w:rFonts w:hint="eastAsia"/>
        </w:rPr>
      </w:pPr>
      <w:bookmarkStart w:id="10" w:name="_Toc130612698"/>
      <w:r>
        <w:rPr>
          <w:rFonts w:hint="eastAsia"/>
        </w:rPr>
        <w:t>概述</w:t>
      </w:r>
      <w:bookmarkEnd w:id="10"/>
    </w:p>
    <w:p w14:paraId="7C5A76D4" w14:textId="77777777" w:rsidR="000A3227" w:rsidRDefault="000A3227" w:rsidP="008D1F4C">
      <w:pPr>
        <w:pStyle w:val="aff1"/>
        <w:rPr>
          <w:rFonts w:hint="eastAsia"/>
        </w:rPr>
      </w:pPr>
      <w:r>
        <w:rPr>
          <w:rFonts w:hint="eastAsia"/>
        </w:rPr>
        <w:t>描述子模块</w:t>
      </w:r>
      <w:r w:rsidR="00772264">
        <w:rPr>
          <w:rFonts w:hint="eastAsia"/>
        </w:rPr>
        <w:t>/</w:t>
      </w:r>
      <w:r w:rsidR="00772264">
        <w:rPr>
          <w:rFonts w:hint="eastAsia"/>
        </w:rPr>
        <w:t>组件</w:t>
      </w:r>
      <w:r w:rsidR="00772264">
        <w:rPr>
          <w:rFonts w:hint="eastAsia"/>
        </w:rPr>
        <w:t>/</w:t>
      </w:r>
      <w:r w:rsidR="00772264">
        <w:rPr>
          <w:rFonts w:hint="eastAsia"/>
        </w:rPr>
        <w:t>功能块</w:t>
      </w:r>
      <w:r w:rsidR="00132159">
        <w:rPr>
          <w:rFonts w:hint="eastAsia"/>
        </w:rPr>
        <w:t>在系统中的位置、主要</w:t>
      </w:r>
      <w:r>
        <w:rPr>
          <w:rFonts w:hint="eastAsia"/>
        </w:rPr>
        <w:t>功能特性、与其他子模块的关系</w:t>
      </w:r>
      <w:r w:rsidR="00132159">
        <w:rPr>
          <w:rFonts w:hint="eastAsia"/>
        </w:rPr>
        <w:t>、网管产品使用该子模块的方式、</w:t>
      </w:r>
      <w:r w:rsidR="00C1527B">
        <w:rPr>
          <w:rFonts w:hint="eastAsia"/>
        </w:rPr>
        <w:t>与该模块相关的依赖、假设和约束</w:t>
      </w:r>
      <w:r>
        <w:rPr>
          <w:rFonts w:hint="eastAsia"/>
        </w:rPr>
        <w:t>等内容。</w:t>
      </w:r>
    </w:p>
    <w:p w14:paraId="358DAB89" w14:textId="77777777" w:rsidR="000A3227" w:rsidRDefault="00272C01" w:rsidP="000A3227">
      <w:pPr>
        <w:pStyle w:val="a4"/>
        <w:rPr>
          <w:rFonts w:hint="eastAsia"/>
        </w:rPr>
      </w:pPr>
      <w:r>
        <w:rPr>
          <w:rFonts w:hint="eastAsia"/>
        </w:rPr>
        <w:t>请</w:t>
      </w:r>
      <w:r w:rsidR="000A3227">
        <w:rPr>
          <w:rFonts w:hint="eastAsia"/>
        </w:rPr>
        <w:t>使用“正文带缩进”样式</w:t>
      </w:r>
    </w:p>
    <w:p w14:paraId="16FA7ED0" w14:textId="77777777" w:rsidR="00326C8C" w:rsidRDefault="00326C8C" w:rsidP="008C0D1A">
      <w:pPr>
        <w:pStyle w:val="2"/>
        <w:rPr>
          <w:rFonts w:hint="eastAsia"/>
        </w:rPr>
      </w:pPr>
      <w:bookmarkStart w:id="11" w:name="_Toc130612699"/>
      <w:r>
        <w:rPr>
          <w:rFonts w:hint="eastAsia"/>
        </w:rPr>
        <w:lastRenderedPageBreak/>
        <w:t>编程接口</w:t>
      </w:r>
      <w:bookmarkEnd w:id="11"/>
    </w:p>
    <w:p w14:paraId="22DFB573" w14:textId="77777777" w:rsidR="004C1E93" w:rsidRDefault="004C1E93" w:rsidP="003E10CE">
      <w:pPr>
        <w:pStyle w:val="3"/>
        <w:rPr>
          <w:rFonts w:hint="eastAsia"/>
        </w:rPr>
      </w:pPr>
      <w:bookmarkStart w:id="12" w:name="_Toc130612700"/>
      <w:r>
        <w:rPr>
          <w:rFonts w:hint="eastAsia"/>
        </w:rPr>
        <w:t>数据结构</w:t>
      </w:r>
      <w:bookmarkEnd w:id="12"/>
    </w:p>
    <w:p w14:paraId="7B40C5FB" w14:textId="77777777" w:rsidR="004C1E93" w:rsidRDefault="004C1E93" w:rsidP="00F1787B">
      <w:pPr>
        <w:pStyle w:val="4"/>
        <w:rPr>
          <w:rFonts w:hint="eastAsia"/>
        </w:rPr>
      </w:pPr>
      <w:r>
        <w:rPr>
          <w:rFonts w:hint="eastAsia"/>
        </w:rPr>
        <w:t>结构名</w:t>
      </w:r>
      <w:r>
        <w:rPr>
          <w:rFonts w:hint="eastAsia"/>
        </w:rPr>
        <w:t>1</w:t>
      </w:r>
    </w:p>
    <w:p w14:paraId="7EF819C7" w14:textId="77777777" w:rsidR="001468D7" w:rsidRDefault="00027443" w:rsidP="00027443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0F01E134" w14:textId="77777777" w:rsidR="001468D7" w:rsidRDefault="001468D7" w:rsidP="008D1F4C">
      <w:pPr>
        <w:pStyle w:val="aff1"/>
        <w:rPr>
          <w:rFonts w:hint="eastAsia"/>
        </w:rPr>
      </w:pPr>
      <w:r>
        <w:rPr>
          <w:rFonts w:hint="eastAsia"/>
        </w:rPr>
        <w:t>直接给出</w:t>
      </w:r>
      <w:r>
        <w:rPr>
          <w:rFonts w:hint="eastAsia"/>
        </w:rPr>
        <w:t>struct</w:t>
      </w:r>
      <w:r>
        <w:rPr>
          <w:rFonts w:hint="eastAsia"/>
        </w:rPr>
        <w:t>定义代码即可。</w:t>
      </w:r>
    </w:p>
    <w:p w14:paraId="56294FBF" w14:textId="77777777" w:rsidR="001468D7" w:rsidRDefault="001468D7" w:rsidP="00931AC5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09E533A6" w14:textId="77777777" w:rsidR="002F7B1E" w:rsidRDefault="00BF4AD9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头文件</w:t>
      </w:r>
    </w:p>
    <w:p w14:paraId="38FB11F1" w14:textId="77777777" w:rsidR="001A0774" w:rsidRDefault="001A0774" w:rsidP="008D1F4C">
      <w:pPr>
        <w:pStyle w:val="aff1"/>
        <w:rPr>
          <w:rFonts w:hint="eastAsia"/>
        </w:rPr>
      </w:pPr>
      <w:r>
        <w:rPr>
          <w:rFonts w:hint="eastAsia"/>
        </w:rPr>
        <w:t>给出</w:t>
      </w:r>
      <w:r w:rsidR="00313D4E">
        <w:rPr>
          <w:rFonts w:hint="eastAsia"/>
        </w:rPr>
        <w:t>定义该结构的头文件名</w:t>
      </w:r>
    </w:p>
    <w:p w14:paraId="12EC0B97" w14:textId="77777777" w:rsidR="001A0774" w:rsidRDefault="001A0774" w:rsidP="001A0774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04856CD0" w14:textId="77777777" w:rsidR="00CE79A5" w:rsidRDefault="00CE79A5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0DAC0995" w14:textId="77777777" w:rsidR="00A73167" w:rsidRDefault="002A70A3" w:rsidP="008D1F4C">
      <w:pPr>
        <w:pStyle w:val="aff1"/>
        <w:rPr>
          <w:rFonts w:hint="eastAsia"/>
        </w:rPr>
      </w:pPr>
      <w:r>
        <w:rPr>
          <w:rFonts w:hint="eastAsia"/>
        </w:rPr>
        <w:t>描述该结构表示什么、应用于哪些场合、有哪些使用约束等内容</w:t>
      </w:r>
      <w:r w:rsidR="00A73167">
        <w:rPr>
          <w:rFonts w:hint="eastAsia"/>
        </w:rPr>
        <w:t>。</w:t>
      </w:r>
    </w:p>
    <w:p w14:paraId="1BF85E71" w14:textId="77777777" w:rsidR="00A73167" w:rsidRDefault="00A73167" w:rsidP="00A73167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224BC934" w14:textId="77777777" w:rsidR="004C1E93" w:rsidRDefault="004C1E93" w:rsidP="002A5650">
      <w:pPr>
        <w:pStyle w:val="5"/>
        <w:ind w:left="890"/>
        <w:rPr>
          <w:rFonts w:hint="eastAsia"/>
        </w:rPr>
      </w:pPr>
      <w:r>
        <w:rPr>
          <w:rFonts w:hint="eastAsia"/>
        </w:rPr>
        <w:t>字段</w:t>
      </w:r>
    </w:p>
    <w:p w14:paraId="5072938D" w14:textId="77777777" w:rsidR="00A73167" w:rsidRDefault="00642E6C" w:rsidP="0006384C">
      <w:pPr>
        <w:pStyle w:val="aff1"/>
        <w:rPr>
          <w:rFonts w:hint="eastAsia"/>
        </w:rPr>
      </w:pPr>
      <w:r>
        <w:rPr>
          <w:rFonts w:hint="eastAsia"/>
        </w:rPr>
        <w:t>采用表格形式</w:t>
      </w:r>
      <w:r w:rsidR="001C4E70">
        <w:rPr>
          <w:rFonts w:hint="eastAsia"/>
        </w:rPr>
        <w:t>针对每个子段给出含义说明</w:t>
      </w:r>
      <w:r w:rsidR="0006384C">
        <w:rPr>
          <w:rFonts w:hint="eastAsia"/>
        </w:rPr>
        <w:t>，要给出每个字段的名字和描述</w:t>
      </w:r>
      <w:r w:rsidR="009E2568">
        <w:rPr>
          <w:rFonts w:hint="eastAsia"/>
        </w:rPr>
        <w:t>以及取值约束</w:t>
      </w:r>
      <w:r w:rsidR="0006384C">
        <w:rPr>
          <w:rFonts w:hint="eastAsia"/>
        </w:rPr>
        <w:t>能内容</w:t>
      </w:r>
      <w:r w:rsidR="001E7FC6">
        <w:rPr>
          <w:rFonts w:hint="eastAsia"/>
        </w:rPr>
        <w:t>，</w:t>
      </w:r>
      <w:r>
        <w:rPr>
          <w:rFonts w:hint="eastAsia"/>
        </w:rPr>
        <w:t>如下面的例子：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6406"/>
      </w:tblGrid>
      <w:tr w:rsidR="0006384C" w14:paraId="55E8E83C" w14:textId="77777777" w:rsidTr="00830266">
        <w:tc>
          <w:tcPr>
            <w:tcW w:w="1680" w:type="dxa"/>
            <w:shd w:val="clear" w:color="auto" w:fill="E0E0E0"/>
          </w:tcPr>
          <w:p w14:paraId="569362E3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600" w:type="dxa"/>
            <w:shd w:val="clear" w:color="auto" w:fill="E0E0E0"/>
          </w:tcPr>
          <w:p w14:paraId="6F45700F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6384C" w14:paraId="13165DCB" w14:textId="77777777" w:rsidTr="00830266">
        <w:tc>
          <w:tcPr>
            <w:tcW w:w="1680" w:type="dxa"/>
            <w:shd w:val="clear" w:color="auto" w:fill="auto"/>
          </w:tcPr>
          <w:p w14:paraId="63221824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  <w:shd w:val="clear" w:color="auto" w:fill="auto"/>
          </w:tcPr>
          <w:p w14:paraId="2E050ED2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网元名称，长度不超过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个字符</w:t>
            </w:r>
          </w:p>
        </w:tc>
      </w:tr>
      <w:tr w:rsidR="0006384C" w14:paraId="4F06D043" w14:textId="77777777" w:rsidTr="00830266">
        <w:tc>
          <w:tcPr>
            <w:tcW w:w="1680" w:type="dxa"/>
            <w:shd w:val="clear" w:color="auto" w:fill="auto"/>
          </w:tcPr>
          <w:p w14:paraId="5C18DD81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600" w:type="dxa"/>
            <w:shd w:val="clear" w:color="auto" w:fill="auto"/>
          </w:tcPr>
          <w:p w14:paraId="40F696DF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06384C" w14:paraId="49936E27" w14:textId="77777777" w:rsidTr="00830266">
        <w:tc>
          <w:tcPr>
            <w:tcW w:w="1680" w:type="dxa"/>
            <w:shd w:val="clear" w:color="auto" w:fill="auto"/>
          </w:tcPr>
          <w:p w14:paraId="53707FB8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600" w:type="dxa"/>
            <w:shd w:val="clear" w:color="auto" w:fill="auto"/>
          </w:tcPr>
          <w:p w14:paraId="1DE08678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37F5AFBA" w14:textId="77777777" w:rsidR="00D36CA1" w:rsidRDefault="00D36CA1" w:rsidP="00F1787B">
      <w:pPr>
        <w:pStyle w:val="4"/>
        <w:rPr>
          <w:rFonts w:hint="eastAsia"/>
        </w:rPr>
      </w:pPr>
      <w:r>
        <w:rPr>
          <w:rFonts w:hint="eastAsia"/>
        </w:rPr>
        <w:t>结构名</w:t>
      </w:r>
      <w:r w:rsidR="007D0097">
        <w:rPr>
          <w:rFonts w:hint="eastAsia"/>
        </w:rPr>
        <w:t>N</w:t>
      </w:r>
      <w:r w:rsidR="00252151">
        <w:rPr>
          <w:rFonts w:hint="eastAsia"/>
        </w:rPr>
        <w:t>（新结构空白模板）</w:t>
      </w:r>
    </w:p>
    <w:p w14:paraId="67633913" w14:textId="77777777" w:rsidR="00D36CA1" w:rsidRDefault="00F335F3" w:rsidP="00F335F3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64918B2E" w14:textId="77777777" w:rsidR="005F2562" w:rsidRPr="005F2562" w:rsidRDefault="005F2562" w:rsidP="005F2562">
      <w:pPr>
        <w:pStyle w:val="a4"/>
        <w:rPr>
          <w:rFonts w:hint="eastAsia"/>
        </w:rPr>
      </w:pPr>
    </w:p>
    <w:p w14:paraId="3E955886" w14:textId="77777777" w:rsidR="00D36CA1" w:rsidRDefault="004705AD" w:rsidP="004705AD">
      <w:pPr>
        <w:pStyle w:val="5"/>
        <w:ind w:left="890"/>
        <w:rPr>
          <w:rFonts w:hint="eastAsia"/>
        </w:rPr>
      </w:pPr>
      <w:r>
        <w:rPr>
          <w:rFonts w:hint="eastAsia"/>
        </w:rPr>
        <w:t>头文件</w:t>
      </w:r>
    </w:p>
    <w:p w14:paraId="0271ED57" w14:textId="77777777" w:rsidR="005F2562" w:rsidRPr="005F2562" w:rsidRDefault="005F2562" w:rsidP="005F2562">
      <w:pPr>
        <w:pStyle w:val="a4"/>
        <w:rPr>
          <w:rFonts w:hint="eastAsia"/>
        </w:rPr>
      </w:pPr>
    </w:p>
    <w:p w14:paraId="67AAE238" w14:textId="77777777" w:rsidR="00D36CA1" w:rsidRDefault="004705AD" w:rsidP="00222303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21B5605B" w14:textId="77777777" w:rsidR="005F2562" w:rsidRPr="005F2562" w:rsidRDefault="005F2562" w:rsidP="005F2562">
      <w:pPr>
        <w:pStyle w:val="a4"/>
        <w:rPr>
          <w:rFonts w:hint="eastAsia"/>
        </w:rPr>
      </w:pPr>
    </w:p>
    <w:p w14:paraId="463E3DA7" w14:textId="77777777" w:rsidR="00D36CA1" w:rsidRDefault="00D36CA1" w:rsidP="00222303">
      <w:pPr>
        <w:pStyle w:val="5"/>
        <w:ind w:left="890"/>
        <w:rPr>
          <w:rFonts w:hint="eastAsia"/>
        </w:rPr>
      </w:pPr>
      <w:r>
        <w:rPr>
          <w:rFonts w:hint="eastAsia"/>
        </w:rPr>
        <w:t>字段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5"/>
        <w:gridCol w:w="6647"/>
      </w:tblGrid>
      <w:tr w:rsidR="0006384C" w14:paraId="683C1789" w14:textId="77777777" w:rsidTr="00830266">
        <w:tc>
          <w:tcPr>
            <w:tcW w:w="1440" w:type="dxa"/>
            <w:shd w:val="clear" w:color="auto" w:fill="E0E0E0"/>
          </w:tcPr>
          <w:p w14:paraId="5CD00B27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840" w:type="dxa"/>
            <w:shd w:val="clear" w:color="auto" w:fill="E0E0E0"/>
          </w:tcPr>
          <w:p w14:paraId="3448CF0E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6384C" w14:paraId="4215FA4C" w14:textId="77777777" w:rsidTr="00830266">
        <w:tc>
          <w:tcPr>
            <w:tcW w:w="1440" w:type="dxa"/>
            <w:shd w:val="clear" w:color="auto" w:fill="auto"/>
          </w:tcPr>
          <w:p w14:paraId="645FDF99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840" w:type="dxa"/>
            <w:shd w:val="clear" w:color="auto" w:fill="auto"/>
          </w:tcPr>
          <w:p w14:paraId="4D11E1F3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06384C" w14:paraId="79142EBB" w14:textId="77777777" w:rsidTr="00830266">
        <w:tc>
          <w:tcPr>
            <w:tcW w:w="1440" w:type="dxa"/>
            <w:shd w:val="clear" w:color="auto" w:fill="auto"/>
          </w:tcPr>
          <w:p w14:paraId="60301956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840" w:type="dxa"/>
            <w:shd w:val="clear" w:color="auto" w:fill="auto"/>
          </w:tcPr>
          <w:p w14:paraId="3048EF61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06384C" w14:paraId="3D17361F" w14:textId="77777777" w:rsidTr="00830266">
        <w:tc>
          <w:tcPr>
            <w:tcW w:w="1440" w:type="dxa"/>
            <w:shd w:val="clear" w:color="auto" w:fill="auto"/>
          </w:tcPr>
          <w:p w14:paraId="1651BB9D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840" w:type="dxa"/>
            <w:shd w:val="clear" w:color="auto" w:fill="auto"/>
          </w:tcPr>
          <w:p w14:paraId="58973D4A" w14:textId="77777777" w:rsidR="0006384C" w:rsidRDefault="0006384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3E840EDD" w14:textId="77777777" w:rsidR="00DF4E03" w:rsidRDefault="00DF4E03" w:rsidP="00F1787B">
      <w:pPr>
        <w:pStyle w:val="4"/>
        <w:rPr>
          <w:rFonts w:hint="eastAsia"/>
        </w:rPr>
      </w:pPr>
      <w:r>
        <w:rPr>
          <w:rFonts w:hint="eastAsia"/>
        </w:rPr>
        <w:t>枚举类型</w:t>
      </w:r>
      <w:r>
        <w:rPr>
          <w:rFonts w:hint="eastAsia"/>
        </w:rPr>
        <w:t>1</w:t>
      </w:r>
    </w:p>
    <w:p w14:paraId="6B3B18B0" w14:textId="77777777" w:rsidR="003E10CE" w:rsidRDefault="003E10CE" w:rsidP="003E10CE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552F0110" w14:textId="77777777" w:rsidR="003E10CE" w:rsidRDefault="003E10CE" w:rsidP="003E10CE">
      <w:pPr>
        <w:pStyle w:val="aff1"/>
        <w:rPr>
          <w:rFonts w:hint="eastAsia"/>
        </w:rPr>
      </w:pPr>
      <w:r>
        <w:rPr>
          <w:rFonts w:hint="eastAsia"/>
        </w:rPr>
        <w:t>直接给出</w:t>
      </w:r>
      <w:r w:rsidR="00AF4009">
        <w:rPr>
          <w:rFonts w:hint="eastAsia"/>
        </w:rPr>
        <w:t>枚举</w:t>
      </w:r>
      <w:r>
        <w:rPr>
          <w:rFonts w:hint="eastAsia"/>
        </w:rPr>
        <w:t>定义代码即可。</w:t>
      </w:r>
    </w:p>
    <w:p w14:paraId="074896A9" w14:textId="77777777" w:rsidR="003E10CE" w:rsidRDefault="003E10CE" w:rsidP="003E10CE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06C88EB1" w14:textId="77777777" w:rsidR="003E10CE" w:rsidRDefault="003E10CE" w:rsidP="003E10CE">
      <w:pPr>
        <w:pStyle w:val="5"/>
        <w:ind w:left="890"/>
        <w:rPr>
          <w:rFonts w:hint="eastAsia"/>
        </w:rPr>
      </w:pPr>
      <w:r>
        <w:rPr>
          <w:rFonts w:hint="eastAsia"/>
        </w:rPr>
        <w:t>头文件</w:t>
      </w:r>
    </w:p>
    <w:p w14:paraId="5716BFBE" w14:textId="77777777" w:rsidR="003E10CE" w:rsidRDefault="00AF4009" w:rsidP="003E10CE">
      <w:pPr>
        <w:pStyle w:val="aff1"/>
        <w:rPr>
          <w:rFonts w:hint="eastAsia"/>
        </w:rPr>
      </w:pPr>
      <w:r>
        <w:rPr>
          <w:rFonts w:hint="eastAsia"/>
        </w:rPr>
        <w:t>给出定义该枚举类型</w:t>
      </w:r>
      <w:r w:rsidR="003E10CE">
        <w:rPr>
          <w:rFonts w:hint="eastAsia"/>
        </w:rPr>
        <w:t>的头文件名</w:t>
      </w:r>
    </w:p>
    <w:p w14:paraId="1EC6B2A5" w14:textId="77777777" w:rsidR="003E10CE" w:rsidRDefault="003E10CE" w:rsidP="003E10CE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47C01685" w14:textId="77777777" w:rsidR="003E10CE" w:rsidRDefault="003E10CE" w:rsidP="003E10CE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2F2CB719" w14:textId="77777777" w:rsidR="003E10CE" w:rsidRDefault="00AF4009" w:rsidP="003E10CE">
      <w:pPr>
        <w:pStyle w:val="aff1"/>
        <w:rPr>
          <w:rFonts w:hint="eastAsia"/>
        </w:rPr>
      </w:pPr>
      <w:r>
        <w:rPr>
          <w:rFonts w:hint="eastAsia"/>
        </w:rPr>
        <w:t>描述该枚举类型</w:t>
      </w:r>
      <w:r w:rsidR="003E10CE">
        <w:rPr>
          <w:rFonts w:hint="eastAsia"/>
        </w:rPr>
        <w:t>表示什么、应用于哪些场合、有哪些使用约束等内容。</w:t>
      </w:r>
    </w:p>
    <w:p w14:paraId="6178F832" w14:textId="77777777" w:rsidR="003E10CE" w:rsidRDefault="003E10CE" w:rsidP="003E10CE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78D68641" w14:textId="77777777" w:rsidR="003E10CE" w:rsidRDefault="00AF4009" w:rsidP="003E10CE">
      <w:pPr>
        <w:pStyle w:val="5"/>
        <w:ind w:left="890"/>
        <w:rPr>
          <w:rFonts w:hint="eastAsia"/>
        </w:rPr>
      </w:pPr>
      <w:r>
        <w:rPr>
          <w:rFonts w:hint="eastAsia"/>
        </w:rPr>
        <w:t>枚举值</w:t>
      </w:r>
    </w:p>
    <w:p w14:paraId="58E961A0" w14:textId="77777777" w:rsidR="003E10CE" w:rsidRDefault="003E10CE" w:rsidP="00AF4009">
      <w:pPr>
        <w:pStyle w:val="aff1"/>
        <w:rPr>
          <w:rFonts w:hint="eastAsia"/>
        </w:rPr>
      </w:pPr>
      <w:r>
        <w:rPr>
          <w:rFonts w:hint="eastAsia"/>
        </w:rPr>
        <w:t>采用表格形式针对每个</w:t>
      </w:r>
      <w:proofErr w:type="gramStart"/>
      <w:r w:rsidR="00AF4009">
        <w:rPr>
          <w:rFonts w:hint="eastAsia"/>
        </w:rPr>
        <w:t>枚举值</w:t>
      </w:r>
      <w:proofErr w:type="gramEnd"/>
      <w:r w:rsidR="00AF4009">
        <w:rPr>
          <w:rFonts w:hint="eastAsia"/>
        </w:rPr>
        <w:t>给出</w:t>
      </w:r>
      <w:r>
        <w:rPr>
          <w:rFonts w:hint="eastAsia"/>
        </w:rPr>
        <w:t>含义说明如下面的例子：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4808"/>
      </w:tblGrid>
      <w:tr w:rsidR="00AF4009" w14:paraId="45F66CFF" w14:textId="77777777" w:rsidTr="00830266">
        <w:tc>
          <w:tcPr>
            <w:tcW w:w="1440" w:type="dxa"/>
            <w:shd w:val="clear" w:color="auto" w:fill="E0E0E0"/>
          </w:tcPr>
          <w:p w14:paraId="0C531444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4808" w:type="dxa"/>
            <w:shd w:val="clear" w:color="auto" w:fill="E0E0E0"/>
          </w:tcPr>
          <w:p w14:paraId="6A3D1FB6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F4009" w14:paraId="772D8D8E" w14:textId="77777777" w:rsidTr="00830266">
        <w:tc>
          <w:tcPr>
            <w:tcW w:w="1440" w:type="dxa"/>
            <w:shd w:val="clear" w:color="auto" w:fill="auto"/>
          </w:tcPr>
          <w:p w14:paraId="19C05159" w14:textId="77777777" w:rsidR="00AF4009" w:rsidRP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 w:rsidRPr="00AF4009">
              <w:t>Critical</w:t>
            </w:r>
          </w:p>
        </w:tc>
        <w:tc>
          <w:tcPr>
            <w:tcW w:w="4808" w:type="dxa"/>
            <w:shd w:val="clear" w:color="auto" w:fill="auto"/>
          </w:tcPr>
          <w:p w14:paraId="01FD8D97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严重告警</w:t>
            </w:r>
          </w:p>
        </w:tc>
      </w:tr>
      <w:tr w:rsidR="00AF4009" w14:paraId="46E1CF2A" w14:textId="77777777" w:rsidTr="00830266">
        <w:tc>
          <w:tcPr>
            <w:tcW w:w="1440" w:type="dxa"/>
            <w:shd w:val="clear" w:color="auto" w:fill="auto"/>
          </w:tcPr>
          <w:p w14:paraId="299C672B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4808" w:type="dxa"/>
            <w:shd w:val="clear" w:color="auto" w:fill="auto"/>
          </w:tcPr>
          <w:p w14:paraId="702E9A49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主要告警</w:t>
            </w:r>
          </w:p>
        </w:tc>
      </w:tr>
      <w:tr w:rsidR="00AF4009" w14:paraId="3BF14013" w14:textId="77777777" w:rsidTr="00830266">
        <w:tc>
          <w:tcPr>
            <w:tcW w:w="1440" w:type="dxa"/>
            <w:shd w:val="clear" w:color="auto" w:fill="auto"/>
          </w:tcPr>
          <w:p w14:paraId="5FD566C8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4808" w:type="dxa"/>
            <w:shd w:val="clear" w:color="auto" w:fill="auto"/>
          </w:tcPr>
          <w:p w14:paraId="18D4EF69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3133E3D5" w14:textId="77777777" w:rsidR="00AF4009" w:rsidRDefault="00AF4009" w:rsidP="00F1787B">
      <w:pPr>
        <w:pStyle w:val="4"/>
        <w:rPr>
          <w:rFonts w:hint="eastAsia"/>
        </w:rPr>
      </w:pPr>
      <w:r>
        <w:rPr>
          <w:rFonts w:hint="eastAsia"/>
        </w:rPr>
        <w:t>枚举类型</w:t>
      </w:r>
      <w:r w:rsidR="007424F3">
        <w:rPr>
          <w:rFonts w:hint="eastAsia"/>
        </w:rPr>
        <w:t>N</w:t>
      </w:r>
      <w:r w:rsidR="00252151">
        <w:rPr>
          <w:rFonts w:hint="eastAsia"/>
        </w:rPr>
        <w:t>（新枚举空白模板）</w:t>
      </w:r>
    </w:p>
    <w:p w14:paraId="2EB82E6F" w14:textId="77777777" w:rsidR="00AF4009" w:rsidRDefault="00AF4009" w:rsidP="00AF4009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6ADA19CF" w14:textId="77777777" w:rsidR="00AF4009" w:rsidRPr="00AF4009" w:rsidRDefault="00AF4009" w:rsidP="00AF4009">
      <w:pPr>
        <w:pStyle w:val="a4"/>
        <w:rPr>
          <w:rFonts w:hint="eastAsia"/>
        </w:rPr>
      </w:pPr>
    </w:p>
    <w:p w14:paraId="4C1D10F6" w14:textId="77777777" w:rsidR="00AF4009" w:rsidRDefault="00AF4009" w:rsidP="00AF4009">
      <w:pPr>
        <w:pStyle w:val="5"/>
        <w:ind w:left="890"/>
        <w:rPr>
          <w:rFonts w:hint="eastAsia"/>
        </w:rPr>
      </w:pPr>
      <w:r>
        <w:rPr>
          <w:rFonts w:hint="eastAsia"/>
        </w:rPr>
        <w:t>头文件</w:t>
      </w:r>
    </w:p>
    <w:p w14:paraId="12208377" w14:textId="77777777" w:rsidR="00AF4009" w:rsidRPr="00AF4009" w:rsidRDefault="00AF4009" w:rsidP="00AF4009">
      <w:pPr>
        <w:pStyle w:val="a4"/>
        <w:rPr>
          <w:rFonts w:hint="eastAsia"/>
        </w:rPr>
      </w:pPr>
    </w:p>
    <w:p w14:paraId="04601465" w14:textId="77777777" w:rsidR="00AF4009" w:rsidRDefault="00AF4009" w:rsidP="00AF4009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74FB27F3" w14:textId="77777777" w:rsidR="00AF4009" w:rsidRPr="00AF4009" w:rsidRDefault="00AF4009" w:rsidP="00AF4009">
      <w:pPr>
        <w:pStyle w:val="a4"/>
        <w:rPr>
          <w:rFonts w:hint="eastAsia"/>
        </w:rPr>
      </w:pPr>
    </w:p>
    <w:p w14:paraId="62389D7F" w14:textId="77777777" w:rsidR="00AF4009" w:rsidRDefault="00AF4009" w:rsidP="00AF4009">
      <w:pPr>
        <w:pStyle w:val="5"/>
        <w:ind w:left="890"/>
        <w:rPr>
          <w:rFonts w:hint="eastAsia"/>
        </w:rPr>
      </w:pPr>
      <w:r>
        <w:rPr>
          <w:rFonts w:hint="eastAsia"/>
        </w:rPr>
        <w:t>枚举值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4808"/>
      </w:tblGrid>
      <w:tr w:rsidR="00AF4009" w14:paraId="2BE3987B" w14:textId="77777777" w:rsidTr="00830266">
        <w:tc>
          <w:tcPr>
            <w:tcW w:w="1440" w:type="dxa"/>
            <w:shd w:val="clear" w:color="auto" w:fill="E0E0E0"/>
          </w:tcPr>
          <w:p w14:paraId="30FEF3AB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4808" w:type="dxa"/>
            <w:shd w:val="clear" w:color="auto" w:fill="E0E0E0"/>
          </w:tcPr>
          <w:p w14:paraId="3FD6BB7E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F4009" w14:paraId="6C2D6798" w14:textId="77777777" w:rsidTr="00830266">
        <w:tc>
          <w:tcPr>
            <w:tcW w:w="1440" w:type="dxa"/>
            <w:shd w:val="clear" w:color="auto" w:fill="auto"/>
          </w:tcPr>
          <w:p w14:paraId="555D7A01" w14:textId="77777777" w:rsidR="00AF4009" w:rsidRP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4808" w:type="dxa"/>
            <w:shd w:val="clear" w:color="auto" w:fill="auto"/>
          </w:tcPr>
          <w:p w14:paraId="7E1E5199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AF4009" w14:paraId="32314FDA" w14:textId="77777777" w:rsidTr="00830266">
        <w:tc>
          <w:tcPr>
            <w:tcW w:w="1440" w:type="dxa"/>
            <w:shd w:val="clear" w:color="auto" w:fill="auto"/>
          </w:tcPr>
          <w:p w14:paraId="24EC2CBA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4808" w:type="dxa"/>
            <w:shd w:val="clear" w:color="auto" w:fill="auto"/>
          </w:tcPr>
          <w:p w14:paraId="137CB4D0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AF4009" w14:paraId="3ABAED78" w14:textId="77777777" w:rsidTr="00830266">
        <w:tc>
          <w:tcPr>
            <w:tcW w:w="1440" w:type="dxa"/>
            <w:shd w:val="clear" w:color="auto" w:fill="auto"/>
          </w:tcPr>
          <w:p w14:paraId="28D13231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4808" w:type="dxa"/>
            <w:shd w:val="clear" w:color="auto" w:fill="auto"/>
          </w:tcPr>
          <w:p w14:paraId="7C7F4D07" w14:textId="77777777" w:rsidR="00AF4009" w:rsidRDefault="00AF400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3034EC09" w14:textId="77777777" w:rsidR="00835F4A" w:rsidRDefault="00835F4A" w:rsidP="003E10CE">
      <w:pPr>
        <w:pStyle w:val="3"/>
        <w:rPr>
          <w:rFonts w:hint="eastAsia"/>
        </w:rPr>
      </w:pPr>
      <w:bookmarkStart w:id="13" w:name="_Toc130612701"/>
      <w:r>
        <w:rPr>
          <w:rFonts w:hint="eastAsia"/>
        </w:rPr>
        <w:lastRenderedPageBreak/>
        <w:t>全局函数</w:t>
      </w:r>
      <w:bookmarkEnd w:id="13"/>
    </w:p>
    <w:p w14:paraId="794FEE22" w14:textId="77777777" w:rsidR="002422DA" w:rsidRDefault="002422DA" w:rsidP="00F1787B">
      <w:pPr>
        <w:pStyle w:val="4"/>
        <w:rPr>
          <w:rFonts w:hint="eastAsia"/>
        </w:rPr>
      </w:pPr>
      <w:r>
        <w:rPr>
          <w:rFonts w:hint="eastAsia"/>
        </w:rPr>
        <w:t>函数</w:t>
      </w:r>
      <w:r w:rsidR="00B15C2D">
        <w:rPr>
          <w:rFonts w:hint="eastAsia"/>
        </w:rPr>
        <w:t>名</w:t>
      </w:r>
      <w:r>
        <w:rPr>
          <w:rFonts w:hint="eastAsia"/>
        </w:rPr>
        <w:t>1</w:t>
      </w:r>
    </w:p>
    <w:p w14:paraId="0A6F7887" w14:textId="77777777" w:rsidR="00CE79A5" w:rsidRDefault="005A4A74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716F955A" w14:textId="77777777" w:rsidR="003B34C7" w:rsidRDefault="003B34C7" w:rsidP="009E76E5">
      <w:pPr>
        <w:pStyle w:val="aff1"/>
        <w:rPr>
          <w:rFonts w:hint="eastAsia"/>
        </w:rPr>
      </w:pPr>
      <w:r>
        <w:rPr>
          <w:rFonts w:hint="eastAsia"/>
        </w:rPr>
        <w:t>给出</w:t>
      </w:r>
      <w:r w:rsidR="009E76E5">
        <w:rPr>
          <w:rFonts w:hint="eastAsia"/>
        </w:rPr>
        <w:t>完整的</w:t>
      </w:r>
      <w:r>
        <w:rPr>
          <w:rFonts w:hint="eastAsia"/>
        </w:rPr>
        <w:t>函数原型定义</w:t>
      </w:r>
    </w:p>
    <w:p w14:paraId="60C19461" w14:textId="77777777" w:rsidR="003B34C7" w:rsidRPr="003B34C7" w:rsidRDefault="003B34C7" w:rsidP="003B34C7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7D6642A6" w14:textId="77777777" w:rsidR="00054E0E" w:rsidRDefault="00054E0E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头文件</w:t>
      </w:r>
    </w:p>
    <w:p w14:paraId="5717CC58" w14:textId="77777777" w:rsidR="00054E0E" w:rsidRDefault="00054E0E" w:rsidP="00054E0E">
      <w:pPr>
        <w:pStyle w:val="aff1"/>
        <w:rPr>
          <w:rFonts w:hint="eastAsia"/>
        </w:rPr>
      </w:pPr>
      <w:r>
        <w:rPr>
          <w:rFonts w:hint="eastAsia"/>
        </w:rPr>
        <w:t>给出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函数的头文件</w:t>
      </w:r>
      <w:r w:rsidR="008A0345">
        <w:rPr>
          <w:rFonts w:hint="eastAsia"/>
        </w:rPr>
        <w:t>名称</w:t>
      </w:r>
    </w:p>
    <w:p w14:paraId="4707377E" w14:textId="77777777" w:rsidR="00054E0E" w:rsidRPr="00054E0E" w:rsidRDefault="00054E0E" w:rsidP="00054E0E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7AE8A959" w14:textId="77777777" w:rsidR="00CE79A5" w:rsidRDefault="00CE79A5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4AB5AD99" w14:textId="77777777" w:rsidR="003B34C7" w:rsidRDefault="001159ED" w:rsidP="003B34C7">
      <w:pPr>
        <w:pStyle w:val="aff1"/>
        <w:rPr>
          <w:rFonts w:hint="eastAsia"/>
        </w:rPr>
      </w:pPr>
      <w:r>
        <w:rPr>
          <w:rFonts w:hint="eastAsia"/>
        </w:rPr>
        <w:t>描述该函数的功能、使用场合、</w:t>
      </w:r>
      <w:r w:rsidR="003B34C7">
        <w:rPr>
          <w:rFonts w:hint="eastAsia"/>
        </w:rPr>
        <w:t>使用注意事项等内容</w:t>
      </w:r>
      <w:r w:rsidR="00A85CF9">
        <w:rPr>
          <w:rFonts w:hint="eastAsia"/>
        </w:rPr>
        <w:t>，请尽量详细</w:t>
      </w:r>
      <w:r w:rsidR="003B34C7">
        <w:rPr>
          <w:rFonts w:hint="eastAsia"/>
        </w:rPr>
        <w:t>。</w:t>
      </w:r>
    </w:p>
    <w:p w14:paraId="36D1A092" w14:textId="77777777" w:rsidR="003B34C7" w:rsidRPr="003B34C7" w:rsidRDefault="003B34C7" w:rsidP="003B34C7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2309E0A6" w14:textId="77777777" w:rsidR="00CE79A5" w:rsidRDefault="00CE79A5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参数</w:t>
      </w:r>
    </w:p>
    <w:p w14:paraId="4CFC1174" w14:textId="77777777" w:rsidR="006D04B0" w:rsidRDefault="009B5AF7" w:rsidP="009B5AF7">
      <w:pPr>
        <w:pStyle w:val="aff1"/>
        <w:rPr>
          <w:rFonts w:hint="eastAsia"/>
        </w:rPr>
      </w:pPr>
      <w:r>
        <w:rPr>
          <w:rFonts w:hint="eastAsia"/>
        </w:rPr>
        <w:t>用表格形式给出每个参数的名称、类型、输入还输出、含义及约束</w:t>
      </w:r>
      <w:r w:rsidR="006D04B0">
        <w:rPr>
          <w:rFonts w:hint="eastAsia"/>
        </w:rPr>
        <w:t>等内容</w:t>
      </w:r>
      <w:r>
        <w:rPr>
          <w:rFonts w:hint="eastAsia"/>
        </w:rPr>
        <w:t>，例如：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426"/>
        <w:gridCol w:w="5282"/>
      </w:tblGrid>
      <w:tr w:rsidR="00FF13BA" w14:paraId="36EBD2F9" w14:textId="77777777" w:rsidTr="00830266">
        <w:tc>
          <w:tcPr>
            <w:tcW w:w="1361" w:type="dxa"/>
            <w:shd w:val="clear" w:color="auto" w:fill="E0E0E0"/>
          </w:tcPr>
          <w:p w14:paraId="7D365E1D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0" w:type="dxa"/>
            <w:shd w:val="clear" w:color="auto" w:fill="E0E0E0"/>
          </w:tcPr>
          <w:p w14:paraId="29C5699C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5359" w:type="dxa"/>
            <w:shd w:val="clear" w:color="auto" w:fill="E0E0E0"/>
          </w:tcPr>
          <w:p w14:paraId="15714EE1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F13BA" w14:paraId="5ED1900D" w14:textId="77777777" w:rsidTr="00830266">
        <w:tc>
          <w:tcPr>
            <w:tcW w:w="1361" w:type="dxa"/>
            <w:shd w:val="clear" w:color="auto" w:fill="auto"/>
          </w:tcPr>
          <w:p w14:paraId="10096E01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14:paraId="54CDE425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359" w:type="dxa"/>
            <w:shd w:val="clear" w:color="auto" w:fill="auto"/>
          </w:tcPr>
          <w:p w14:paraId="79B639BA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网元名称，长度不得超过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个字符</w:t>
            </w:r>
          </w:p>
        </w:tc>
      </w:tr>
      <w:tr w:rsidR="00FF13BA" w14:paraId="46756E19" w14:textId="77777777" w:rsidTr="00830266">
        <w:tc>
          <w:tcPr>
            <w:tcW w:w="1361" w:type="dxa"/>
            <w:shd w:val="clear" w:color="auto" w:fill="auto"/>
          </w:tcPr>
          <w:p w14:paraId="289029C0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3D9E7B39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03EA16B2" w14:textId="77777777" w:rsidR="00FF13BA" w:rsidRPr="009B5AF7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FF13BA" w14:paraId="1959D7C3" w14:textId="77777777" w:rsidTr="00830266">
        <w:tc>
          <w:tcPr>
            <w:tcW w:w="1361" w:type="dxa"/>
            <w:shd w:val="clear" w:color="auto" w:fill="auto"/>
          </w:tcPr>
          <w:p w14:paraId="220DA135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7FEE25D9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6E2EED7D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26B7175A" w14:textId="77777777" w:rsidR="006D04B0" w:rsidRPr="003B34C7" w:rsidRDefault="006D04B0" w:rsidP="006D04B0">
      <w:pPr>
        <w:pStyle w:val="a4"/>
        <w:rPr>
          <w:rFonts w:hint="eastAsia"/>
        </w:rPr>
      </w:pPr>
    </w:p>
    <w:p w14:paraId="5907A46C" w14:textId="77777777" w:rsidR="00CE79A5" w:rsidRDefault="00CE79A5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返回</w:t>
      </w:r>
    </w:p>
    <w:p w14:paraId="153B9D14" w14:textId="77777777" w:rsidR="006D04B0" w:rsidRDefault="006D04B0" w:rsidP="006D04B0">
      <w:pPr>
        <w:pStyle w:val="aff1"/>
        <w:rPr>
          <w:rFonts w:hint="eastAsia"/>
        </w:rPr>
      </w:pPr>
      <w:r>
        <w:rPr>
          <w:rFonts w:hint="eastAsia"/>
        </w:rPr>
        <w:t>描述该函数可能的返回值及其含义。</w:t>
      </w:r>
    </w:p>
    <w:p w14:paraId="2B05B393" w14:textId="77777777" w:rsidR="006D04B0" w:rsidRPr="006D04B0" w:rsidRDefault="006D04B0" w:rsidP="006D04B0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14C6E7CB" w14:textId="77777777" w:rsidR="00CE79A5" w:rsidRDefault="00241A29" w:rsidP="00241A29">
      <w:pPr>
        <w:pStyle w:val="5"/>
        <w:ind w:left="890"/>
        <w:rPr>
          <w:rFonts w:hint="eastAsia"/>
        </w:rPr>
      </w:pPr>
      <w:r>
        <w:rPr>
          <w:rFonts w:hint="eastAsia"/>
        </w:rPr>
        <w:t>异常</w:t>
      </w:r>
    </w:p>
    <w:p w14:paraId="2DB724F9" w14:textId="77777777" w:rsidR="006D04B0" w:rsidRDefault="00E109C8" w:rsidP="00E109C8">
      <w:pPr>
        <w:pStyle w:val="aff1"/>
        <w:rPr>
          <w:rFonts w:hint="eastAsia"/>
        </w:rPr>
      </w:pPr>
      <w:r>
        <w:rPr>
          <w:rFonts w:hint="eastAsia"/>
        </w:rPr>
        <w:t>（可选），若函数有异常</w:t>
      </w:r>
      <w:r w:rsidR="00241A29">
        <w:rPr>
          <w:rFonts w:hint="eastAsia"/>
        </w:rPr>
        <w:t>抛出，</w:t>
      </w:r>
      <w:r w:rsidR="00296E56">
        <w:rPr>
          <w:rFonts w:hint="eastAsia"/>
        </w:rPr>
        <w:t>则应</w:t>
      </w:r>
      <w:r w:rsidR="006D04B0">
        <w:rPr>
          <w:rFonts w:hint="eastAsia"/>
        </w:rPr>
        <w:t>描述该函数可能</w:t>
      </w:r>
      <w:r w:rsidR="00241A29">
        <w:rPr>
          <w:rFonts w:hint="eastAsia"/>
        </w:rPr>
        <w:t>抛出的异常</w:t>
      </w:r>
      <w:r w:rsidR="008F3BB2">
        <w:rPr>
          <w:rFonts w:hint="eastAsia"/>
        </w:rPr>
        <w:t>及其含义，要给出异常名称和含义说明</w:t>
      </w:r>
    </w:p>
    <w:p w14:paraId="66123035" w14:textId="77777777" w:rsidR="006D04B0" w:rsidRPr="006D04B0" w:rsidRDefault="006D04B0" w:rsidP="006D04B0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62D05398" w14:textId="77777777" w:rsidR="006D3034" w:rsidRDefault="00822D18" w:rsidP="00143CB7">
      <w:pPr>
        <w:pStyle w:val="5"/>
        <w:ind w:left="890"/>
        <w:rPr>
          <w:rFonts w:hint="eastAsia"/>
        </w:rPr>
      </w:pPr>
      <w:r>
        <w:rPr>
          <w:rFonts w:hint="eastAsia"/>
        </w:rPr>
        <w:t>应用</w:t>
      </w:r>
      <w:r w:rsidR="00CF009D">
        <w:rPr>
          <w:rFonts w:hint="eastAsia"/>
        </w:rPr>
        <w:t>举例</w:t>
      </w:r>
    </w:p>
    <w:p w14:paraId="6D23CF19" w14:textId="77777777" w:rsidR="00143CB7" w:rsidRDefault="00EE5FF0" w:rsidP="00143CB7">
      <w:pPr>
        <w:pStyle w:val="aff1"/>
        <w:rPr>
          <w:rFonts w:hint="eastAsia"/>
        </w:rPr>
      </w:pPr>
      <w:r>
        <w:rPr>
          <w:rFonts w:hint="eastAsia"/>
        </w:rPr>
        <w:t>（可选）最好能给出一个</w:t>
      </w:r>
      <w:r w:rsidR="00143CB7">
        <w:rPr>
          <w:rFonts w:hint="eastAsia"/>
        </w:rPr>
        <w:t>例子说明如何使用该函数。</w:t>
      </w:r>
    </w:p>
    <w:p w14:paraId="11CCECF8" w14:textId="77777777" w:rsidR="00A45FD9" w:rsidRPr="006D04B0" w:rsidRDefault="00A45FD9" w:rsidP="00A45FD9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7DAB955F" w14:textId="77777777" w:rsidR="002422DA" w:rsidRPr="002422DA" w:rsidRDefault="002422DA" w:rsidP="00252151">
      <w:pPr>
        <w:pStyle w:val="4"/>
        <w:rPr>
          <w:rFonts w:hint="eastAsia"/>
        </w:rPr>
      </w:pPr>
      <w:r>
        <w:rPr>
          <w:rFonts w:hint="eastAsia"/>
        </w:rPr>
        <w:t>函数</w:t>
      </w:r>
      <w:r w:rsidR="00B15C2D">
        <w:rPr>
          <w:rFonts w:hint="eastAsia"/>
        </w:rPr>
        <w:t>名</w:t>
      </w:r>
      <w:r w:rsidR="00586E03">
        <w:rPr>
          <w:rFonts w:hint="eastAsia"/>
        </w:rPr>
        <w:t>N</w:t>
      </w:r>
      <w:r w:rsidR="00A62CD4">
        <w:rPr>
          <w:rFonts w:hint="eastAsia"/>
        </w:rPr>
        <w:t>（新函数</w:t>
      </w:r>
      <w:r w:rsidR="00252151">
        <w:rPr>
          <w:rFonts w:hint="eastAsia"/>
        </w:rPr>
        <w:t>空白模板</w:t>
      </w:r>
      <w:r w:rsidR="00A62CD4">
        <w:rPr>
          <w:rFonts w:hint="eastAsia"/>
        </w:rPr>
        <w:t>）</w:t>
      </w:r>
    </w:p>
    <w:p w14:paraId="3A8E4EF4" w14:textId="77777777" w:rsidR="00A15E6D" w:rsidRDefault="00A15E6D" w:rsidP="00A15E6D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0077C0C9" w14:textId="77777777" w:rsidR="00A15E6D" w:rsidRPr="00A15E6D" w:rsidRDefault="00A15E6D" w:rsidP="00A15E6D">
      <w:pPr>
        <w:pStyle w:val="a4"/>
        <w:rPr>
          <w:rFonts w:hint="eastAsia"/>
        </w:rPr>
      </w:pPr>
    </w:p>
    <w:p w14:paraId="0D2B7FD7" w14:textId="77777777" w:rsidR="00C328F7" w:rsidRDefault="00C328F7" w:rsidP="00A15E6D">
      <w:pPr>
        <w:pStyle w:val="5"/>
        <w:ind w:left="890"/>
        <w:rPr>
          <w:rFonts w:hint="eastAsia"/>
        </w:rPr>
      </w:pPr>
      <w:r>
        <w:rPr>
          <w:rFonts w:hint="eastAsia"/>
        </w:rPr>
        <w:lastRenderedPageBreak/>
        <w:t>头文件</w:t>
      </w:r>
    </w:p>
    <w:p w14:paraId="58D42403" w14:textId="77777777" w:rsidR="00C328F7" w:rsidRPr="00C328F7" w:rsidRDefault="00C328F7" w:rsidP="00C328F7">
      <w:pPr>
        <w:pStyle w:val="a4"/>
        <w:rPr>
          <w:rFonts w:hint="eastAsia"/>
        </w:rPr>
      </w:pPr>
    </w:p>
    <w:p w14:paraId="5D766250" w14:textId="77777777" w:rsidR="00A15E6D" w:rsidRDefault="00A15E6D" w:rsidP="00A15E6D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21A689B4" w14:textId="77777777" w:rsidR="00A15E6D" w:rsidRPr="00A15E6D" w:rsidRDefault="00A15E6D" w:rsidP="00A15E6D">
      <w:pPr>
        <w:pStyle w:val="a4"/>
        <w:rPr>
          <w:rFonts w:hint="eastAsia"/>
        </w:rPr>
      </w:pPr>
    </w:p>
    <w:p w14:paraId="0CFD94C9" w14:textId="77777777" w:rsidR="00A15E6D" w:rsidRDefault="00A15E6D" w:rsidP="00A15E6D">
      <w:pPr>
        <w:pStyle w:val="5"/>
        <w:ind w:left="890"/>
        <w:rPr>
          <w:rFonts w:hint="eastAsia"/>
        </w:rPr>
      </w:pPr>
      <w:r>
        <w:rPr>
          <w:rFonts w:hint="eastAsia"/>
        </w:rPr>
        <w:t>参数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427"/>
        <w:gridCol w:w="5285"/>
      </w:tblGrid>
      <w:tr w:rsidR="00FF13BA" w14:paraId="3F9980C3" w14:textId="77777777" w:rsidTr="00830266">
        <w:tc>
          <w:tcPr>
            <w:tcW w:w="1361" w:type="dxa"/>
            <w:shd w:val="clear" w:color="auto" w:fill="E0E0E0"/>
          </w:tcPr>
          <w:p w14:paraId="7741A70D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0" w:type="dxa"/>
            <w:shd w:val="clear" w:color="auto" w:fill="E0E0E0"/>
          </w:tcPr>
          <w:p w14:paraId="2CB29B3B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5359" w:type="dxa"/>
            <w:shd w:val="clear" w:color="auto" w:fill="E0E0E0"/>
          </w:tcPr>
          <w:p w14:paraId="5AF9E380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F13BA" w14:paraId="0B3141D1" w14:textId="77777777" w:rsidTr="00830266">
        <w:tc>
          <w:tcPr>
            <w:tcW w:w="1361" w:type="dxa"/>
            <w:shd w:val="clear" w:color="auto" w:fill="auto"/>
          </w:tcPr>
          <w:p w14:paraId="7EED9BD1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7C7F9F1A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4707A427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FF13BA" w14:paraId="14CD078A" w14:textId="77777777" w:rsidTr="00830266">
        <w:tc>
          <w:tcPr>
            <w:tcW w:w="1361" w:type="dxa"/>
            <w:shd w:val="clear" w:color="auto" w:fill="auto"/>
          </w:tcPr>
          <w:p w14:paraId="7BB693A3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264AD492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1FC99E5D" w14:textId="77777777" w:rsidR="00FF13BA" w:rsidRPr="009B5AF7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FF13BA" w14:paraId="13DF79EA" w14:textId="77777777" w:rsidTr="00830266">
        <w:tc>
          <w:tcPr>
            <w:tcW w:w="1361" w:type="dxa"/>
            <w:shd w:val="clear" w:color="auto" w:fill="auto"/>
          </w:tcPr>
          <w:p w14:paraId="18A703FD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5A50C5FE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67C88D3E" w14:textId="77777777" w:rsidR="00FF13BA" w:rsidRDefault="00FF13BA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7F54B92E" w14:textId="77777777" w:rsidR="00A15E6D" w:rsidRDefault="00A15E6D" w:rsidP="00A15E6D">
      <w:pPr>
        <w:pStyle w:val="5"/>
        <w:ind w:left="890"/>
        <w:rPr>
          <w:rFonts w:hint="eastAsia"/>
        </w:rPr>
      </w:pPr>
      <w:r>
        <w:rPr>
          <w:rFonts w:hint="eastAsia"/>
        </w:rPr>
        <w:t>返回</w:t>
      </w:r>
    </w:p>
    <w:p w14:paraId="70511C3C" w14:textId="77777777" w:rsidR="00A15E6D" w:rsidRPr="00A15E6D" w:rsidRDefault="00A15E6D" w:rsidP="00A15E6D">
      <w:pPr>
        <w:pStyle w:val="a4"/>
        <w:rPr>
          <w:rFonts w:hint="eastAsia"/>
        </w:rPr>
      </w:pPr>
    </w:p>
    <w:p w14:paraId="72B513D1" w14:textId="77777777" w:rsidR="00A15E6D" w:rsidRDefault="00A15E6D" w:rsidP="00A15E6D">
      <w:pPr>
        <w:pStyle w:val="5"/>
        <w:ind w:left="890"/>
        <w:rPr>
          <w:rFonts w:hint="eastAsia"/>
        </w:rPr>
      </w:pPr>
      <w:r>
        <w:rPr>
          <w:rFonts w:hint="eastAsia"/>
        </w:rPr>
        <w:t>异常</w:t>
      </w:r>
    </w:p>
    <w:p w14:paraId="27C63A07" w14:textId="77777777" w:rsidR="00A15E6D" w:rsidRPr="00A15E6D" w:rsidRDefault="00A15E6D" w:rsidP="00A15E6D">
      <w:pPr>
        <w:pStyle w:val="a4"/>
        <w:rPr>
          <w:rFonts w:hint="eastAsia"/>
        </w:rPr>
      </w:pPr>
    </w:p>
    <w:p w14:paraId="7AACF72E" w14:textId="77777777" w:rsidR="00A15E6D" w:rsidRDefault="00A15E6D" w:rsidP="00A15E6D">
      <w:pPr>
        <w:pStyle w:val="5"/>
        <w:ind w:left="890"/>
        <w:rPr>
          <w:rFonts w:hint="eastAsia"/>
        </w:rPr>
      </w:pPr>
      <w:r>
        <w:rPr>
          <w:rFonts w:hint="eastAsia"/>
        </w:rPr>
        <w:t>应用举例</w:t>
      </w:r>
    </w:p>
    <w:p w14:paraId="58939B57" w14:textId="77777777" w:rsidR="00A15E6D" w:rsidRPr="00A15E6D" w:rsidRDefault="00A15E6D" w:rsidP="00A15E6D">
      <w:pPr>
        <w:pStyle w:val="a4"/>
        <w:rPr>
          <w:rFonts w:hint="eastAsia"/>
        </w:rPr>
      </w:pPr>
    </w:p>
    <w:p w14:paraId="31BB4DB8" w14:textId="77777777" w:rsidR="00835F4A" w:rsidRDefault="00835F4A" w:rsidP="003E10CE">
      <w:pPr>
        <w:pStyle w:val="3"/>
        <w:rPr>
          <w:rFonts w:hint="eastAsia"/>
        </w:rPr>
      </w:pPr>
      <w:bookmarkStart w:id="14" w:name="_Toc130612702"/>
      <w:r>
        <w:rPr>
          <w:rFonts w:hint="eastAsia"/>
        </w:rPr>
        <w:t>宏定义</w:t>
      </w:r>
      <w:bookmarkEnd w:id="14"/>
    </w:p>
    <w:p w14:paraId="79A16202" w14:textId="77777777" w:rsidR="002422DA" w:rsidRDefault="002422DA" w:rsidP="00F1787B">
      <w:pPr>
        <w:pStyle w:val="4"/>
        <w:rPr>
          <w:rFonts w:hint="eastAsia"/>
        </w:rPr>
      </w:pPr>
      <w:r>
        <w:rPr>
          <w:rFonts w:hint="eastAsia"/>
        </w:rPr>
        <w:t>宏</w:t>
      </w:r>
      <w:r>
        <w:rPr>
          <w:rFonts w:hint="eastAsia"/>
        </w:rPr>
        <w:t>1</w:t>
      </w:r>
    </w:p>
    <w:p w14:paraId="3F39E295" w14:textId="77777777" w:rsidR="00A45FD9" w:rsidRDefault="00A45FD9" w:rsidP="00A45FD9">
      <w:pPr>
        <w:pStyle w:val="aff1"/>
        <w:rPr>
          <w:rFonts w:hint="eastAsia"/>
        </w:rPr>
      </w:pPr>
      <w:r>
        <w:rPr>
          <w:rFonts w:hint="eastAsia"/>
        </w:rPr>
        <w:t>用文字描述宏定义的含义、使用场所、使用约束等内容。</w:t>
      </w:r>
      <w:r w:rsidR="009724B5">
        <w:rPr>
          <w:rFonts w:hint="eastAsia"/>
        </w:rPr>
        <w:t>如果是值定义宏，不需要给出宏的具体值；如果是类似函数的宏，请给出参数的说明。</w:t>
      </w:r>
    </w:p>
    <w:p w14:paraId="2AB651B6" w14:textId="77777777" w:rsidR="00C13030" w:rsidRPr="003B34C7" w:rsidRDefault="00C13030" w:rsidP="00C13030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2F6975F4" w14:textId="77777777" w:rsidR="002422DA" w:rsidRDefault="002422DA" w:rsidP="00F1787B">
      <w:pPr>
        <w:pStyle w:val="4"/>
        <w:rPr>
          <w:rFonts w:hint="eastAsia"/>
        </w:rPr>
      </w:pPr>
      <w:r>
        <w:rPr>
          <w:rFonts w:hint="eastAsia"/>
        </w:rPr>
        <w:t>宏</w:t>
      </w:r>
      <w:r>
        <w:rPr>
          <w:rFonts w:hint="eastAsia"/>
        </w:rPr>
        <w:t>2</w:t>
      </w:r>
    </w:p>
    <w:p w14:paraId="7BDEEC60" w14:textId="77777777" w:rsidR="002422DA" w:rsidRPr="002422DA" w:rsidRDefault="002422DA" w:rsidP="00031757">
      <w:pPr>
        <w:rPr>
          <w:rFonts w:hint="eastAsia"/>
        </w:rPr>
      </w:pPr>
    </w:p>
    <w:p w14:paraId="321F1DCE" w14:textId="77777777" w:rsidR="00835F4A" w:rsidRDefault="00835F4A" w:rsidP="003E10CE">
      <w:pPr>
        <w:pStyle w:val="3"/>
        <w:rPr>
          <w:rFonts w:hint="eastAsia"/>
        </w:rPr>
      </w:pPr>
      <w:bookmarkStart w:id="15" w:name="_Toc130612703"/>
      <w:r>
        <w:rPr>
          <w:rFonts w:hint="eastAsia"/>
        </w:rPr>
        <w:t>类</w:t>
      </w:r>
      <w:r w:rsidR="00155219">
        <w:rPr>
          <w:rFonts w:hint="eastAsia"/>
        </w:rPr>
        <w:t>名</w:t>
      </w:r>
      <w:r>
        <w:rPr>
          <w:rFonts w:hint="eastAsia"/>
        </w:rPr>
        <w:t>1</w:t>
      </w:r>
      <w:bookmarkEnd w:id="15"/>
    </w:p>
    <w:p w14:paraId="6EC73649" w14:textId="77777777" w:rsidR="00210BF0" w:rsidRDefault="00950742" w:rsidP="00F1787B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14:paraId="6B7A6F2D" w14:textId="77777777" w:rsidR="00774C1A" w:rsidRDefault="00774C1A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功能描述</w:t>
      </w:r>
    </w:p>
    <w:p w14:paraId="5307F779" w14:textId="77777777" w:rsidR="00950742" w:rsidRDefault="00950742" w:rsidP="00F1087C">
      <w:pPr>
        <w:pStyle w:val="aff1"/>
        <w:rPr>
          <w:rFonts w:hint="eastAsia"/>
        </w:rPr>
      </w:pPr>
      <w:r>
        <w:rPr>
          <w:rFonts w:hint="eastAsia"/>
        </w:rPr>
        <w:t>描述</w:t>
      </w:r>
      <w:r w:rsidR="00F1087C">
        <w:rPr>
          <w:rFonts w:hint="eastAsia"/>
        </w:rPr>
        <w:t>该类（包括抽象类、接口）的功能</w:t>
      </w:r>
      <w:r w:rsidR="00D50A7E">
        <w:rPr>
          <w:rFonts w:hint="eastAsia"/>
        </w:rPr>
        <w:t>、作用</w:t>
      </w:r>
      <w:r>
        <w:rPr>
          <w:rFonts w:hint="eastAsia"/>
        </w:rPr>
        <w:t>、使用</w:t>
      </w:r>
      <w:r w:rsidR="0020493A">
        <w:rPr>
          <w:rFonts w:hint="eastAsia"/>
        </w:rPr>
        <w:t>场景</w:t>
      </w:r>
      <w:r>
        <w:rPr>
          <w:rFonts w:hint="eastAsia"/>
        </w:rPr>
        <w:t>、使用约束等内容。</w:t>
      </w:r>
    </w:p>
    <w:p w14:paraId="73ADCCF9" w14:textId="77777777" w:rsidR="00B21370" w:rsidRPr="003B34C7" w:rsidRDefault="00B21370" w:rsidP="00B21370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6D9D5B80" w14:textId="77777777" w:rsidR="00370042" w:rsidRDefault="00370042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头文件</w:t>
      </w:r>
    </w:p>
    <w:p w14:paraId="48CC1ED5" w14:textId="77777777" w:rsidR="00774C1A" w:rsidRDefault="00B21370" w:rsidP="004716FE">
      <w:pPr>
        <w:pStyle w:val="aff1"/>
        <w:rPr>
          <w:rFonts w:hint="eastAsia"/>
        </w:rPr>
      </w:pPr>
      <w:r>
        <w:rPr>
          <w:rFonts w:hint="eastAsia"/>
        </w:rPr>
        <w:t>给出类定义的头文件名</w:t>
      </w:r>
    </w:p>
    <w:p w14:paraId="59C7A96B" w14:textId="77777777" w:rsidR="00B21370" w:rsidRPr="003B34C7" w:rsidRDefault="00B21370" w:rsidP="00B21370">
      <w:pPr>
        <w:pStyle w:val="a4"/>
        <w:rPr>
          <w:rFonts w:hint="eastAsia"/>
        </w:rPr>
      </w:pPr>
      <w:r>
        <w:rPr>
          <w:rFonts w:hint="eastAsia"/>
        </w:rPr>
        <w:lastRenderedPageBreak/>
        <w:t>请用“正文带缩进”样式</w:t>
      </w:r>
    </w:p>
    <w:p w14:paraId="5BBB581E" w14:textId="77777777" w:rsidR="00210BF0" w:rsidRDefault="00643817" w:rsidP="00F1787B">
      <w:pPr>
        <w:pStyle w:val="4"/>
        <w:rPr>
          <w:rFonts w:hint="eastAsia"/>
        </w:rPr>
      </w:pPr>
      <w:r>
        <w:rPr>
          <w:rFonts w:hint="eastAsia"/>
        </w:rPr>
        <w:t>域</w:t>
      </w:r>
      <w:r w:rsidR="00C472C1">
        <w:rPr>
          <w:rFonts w:hint="eastAsia"/>
        </w:rPr>
        <w:t>/</w:t>
      </w:r>
      <w:r w:rsidR="00210BF0">
        <w:rPr>
          <w:rFonts w:hint="eastAsia"/>
        </w:rPr>
        <w:t>成员</w:t>
      </w:r>
      <w:r w:rsidR="00C472C1">
        <w:rPr>
          <w:rFonts w:hint="eastAsia"/>
        </w:rPr>
        <w:t>变量</w:t>
      </w:r>
      <w:r w:rsidR="00210BF0">
        <w:rPr>
          <w:rFonts w:hint="eastAsia"/>
        </w:rPr>
        <w:t>1</w:t>
      </w:r>
    </w:p>
    <w:p w14:paraId="3D306678" w14:textId="77777777" w:rsidR="00643817" w:rsidRDefault="00A31ED2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04D7CED5" w14:textId="77777777" w:rsidR="00A31ED2" w:rsidRDefault="00A31ED2" w:rsidP="00AC48E2">
      <w:pPr>
        <w:pStyle w:val="aff1"/>
        <w:rPr>
          <w:rFonts w:hint="eastAsia"/>
        </w:rPr>
      </w:pPr>
      <w:r>
        <w:rPr>
          <w:rFonts w:hint="eastAsia"/>
        </w:rPr>
        <w:t>给出提供给网管产品二次开发使用的成员</w:t>
      </w:r>
      <w:r w:rsidR="00AC48E2">
        <w:rPr>
          <w:rFonts w:hint="eastAsia"/>
        </w:rPr>
        <w:t>变量</w:t>
      </w:r>
      <w:r>
        <w:rPr>
          <w:rFonts w:hint="eastAsia"/>
        </w:rPr>
        <w:t>定义代码</w:t>
      </w:r>
      <w:r w:rsidR="00C472C1">
        <w:rPr>
          <w:rFonts w:hint="eastAsia"/>
        </w:rPr>
        <w:t>，如：</w:t>
      </w:r>
      <w:r w:rsidR="00C472C1">
        <w:rPr>
          <w:rFonts w:hint="eastAsia"/>
        </w:rPr>
        <w:t>string name</w:t>
      </w:r>
    </w:p>
    <w:p w14:paraId="66266E8F" w14:textId="77777777" w:rsidR="00A31ED2" w:rsidRPr="00A31ED2" w:rsidRDefault="00A31ED2" w:rsidP="00A31ED2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6B6C5217" w14:textId="77777777" w:rsidR="00643817" w:rsidRDefault="00643817" w:rsidP="00031757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35963D02" w14:textId="77777777" w:rsidR="00A31ED2" w:rsidRDefault="00A31ED2" w:rsidP="00C472C1">
      <w:pPr>
        <w:pStyle w:val="aff1"/>
        <w:rPr>
          <w:rFonts w:hint="eastAsia"/>
        </w:rPr>
      </w:pPr>
      <w:r>
        <w:rPr>
          <w:rFonts w:hint="eastAsia"/>
        </w:rPr>
        <w:t>给出</w:t>
      </w:r>
      <w:r w:rsidR="00205FE8">
        <w:rPr>
          <w:rFonts w:hint="eastAsia"/>
        </w:rPr>
        <w:t>该变量的含义、作用，以及使用约束</w:t>
      </w:r>
    </w:p>
    <w:p w14:paraId="5FAF4AEB" w14:textId="77777777" w:rsidR="00F635B3" w:rsidRDefault="00A31ED2" w:rsidP="00A31ED2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62DA075D" w14:textId="77777777" w:rsidR="00D102F2" w:rsidRDefault="00D102F2" w:rsidP="00F1787B">
      <w:pPr>
        <w:pStyle w:val="4"/>
        <w:rPr>
          <w:rFonts w:hint="eastAsia"/>
        </w:rPr>
      </w:pPr>
      <w:r>
        <w:rPr>
          <w:rFonts w:hint="eastAsia"/>
        </w:rPr>
        <w:t>域</w:t>
      </w:r>
      <w:r>
        <w:rPr>
          <w:rFonts w:hint="eastAsia"/>
        </w:rPr>
        <w:t>/</w:t>
      </w:r>
      <w:r>
        <w:rPr>
          <w:rFonts w:hint="eastAsia"/>
        </w:rPr>
        <w:t>成员变量</w:t>
      </w:r>
      <w:r w:rsidR="00D22ED1">
        <w:rPr>
          <w:rFonts w:hint="eastAsia"/>
        </w:rPr>
        <w:t>N</w:t>
      </w:r>
    </w:p>
    <w:p w14:paraId="61596D80" w14:textId="77777777" w:rsidR="00D102F2" w:rsidRDefault="00D102F2" w:rsidP="00D102F2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3ECAA4DC" w14:textId="77777777" w:rsidR="00D102F2" w:rsidRPr="00A31ED2" w:rsidRDefault="00D102F2" w:rsidP="00D102F2">
      <w:pPr>
        <w:pStyle w:val="a4"/>
        <w:rPr>
          <w:rFonts w:hint="eastAsia"/>
        </w:rPr>
      </w:pPr>
    </w:p>
    <w:p w14:paraId="7F237232" w14:textId="77777777" w:rsidR="00D102F2" w:rsidRDefault="00D102F2" w:rsidP="00D102F2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0DE0E60C" w14:textId="77777777" w:rsidR="00D102F2" w:rsidRPr="00D102F2" w:rsidRDefault="00D102F2" w:rsidP="00D102F2">
      <w:pPr>
        <w:pStyle w:val="a4"/>
        <w:rPr>
          <w:rFonts w:hint="eastAsia"/>
        </w:rPr>
      </w:pPr>
    </w:p>
    <w:p w14:paraId="07E613D5" w14:textId="77777777" w:rsidR="00210BF0" w:rsidRDefault="00643817" w:rsidP="00F1787B">
      <w:pPr>
        <w:pStyle w:val="4"/>
        <w:rPr>
          <w:rFonts w:hint="eastAsia"/>
        </w:rPr>
      </w:pPr>
      <w:r>
        <w:rPr>
          <w:rFonts w:hint="eastAsia"/>
        </w:rPr>
        <w:t>方法</w:t>
      </w:r>
      <w:r w:rsidR="002E23D9">
        <w:rPr>
          <w:rFonts w:hint="eastAsia"/>
        </w:rPr>
        <w:t>/</w:t>
      </w:r>
      <w:r w:rsidR="00210BF0">
        <w:rPr>
          <w:rFonts w:hint="eastAsia"/>
        </w:rPr>
        <w:t>成员</w:t>
      </w:r>
      <w:r w:rsidR="002E23D9">
        <w:rPr>
          <w:rFonts w:hint="eastAsia"/>
        </w:rPr>
        <w:t>函数</w:t>
      </w:r>
      <w:r>
        <w:rPr>
          <w:rFonts w:hint="eastAsia"/>
        </w:rPr>
        <w:t>1</w:t>
      </w:r>
    </w:p>
    <w:p w14:paraId="20939212" w14:textId="77777777" w:rsidR="00E01856" w:rsidRDefault="00E01856" w:rsidP="00E01856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58577F26" w14:textId="77777777" w:rsidR="00E01856" w:rsidRDefault="00E01856" w:rsidP="00E01856">
      <w:pPr>
        <w:pStyle w:val="aff1"/>
        <w:rPr>
          <w:rFonts w:hint="eastAsia"/>
        </w:rPr>
      </w:pPr>
      <w:r>
        <w:rPr>
          <w:rFonts w:hint="eastAsia"/>
        </w:rPr>
        <w:t>给出完整的函数原型定义</w:t>
      </w:r>
    </w:p>
    <w:p w14:paraId="2FB5C101" w14:textId="77777777" w:rsidR="00E01856" w:rsidRPr="003B34C7" w:rsidRDefault="00E01856" w:rsidP="00E01856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6ABA01ED" w14:textId="77777777" w:rsidR="00E01856" w:rsidRDefault="00E01856" w:rsidP="00E01856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7CE8D4A2" w14:textId="77777777" w:rsidR="00E01856" w:rsidRDefault="00E01856" w:rsidP="00E01856">
      <w:pPr>
        <w:pStyle w:val="aff1"/>
        <w:rPr>
          <w:rFonts w:hint="eastAsia"/>
        </w:rPr>
      </w:pPr>
      <w:r>
        <w:rPr>
          <w:rFonts w:hint="eastAsia"/>
        </w:rPr>
        <w:t>描述该函数的功能、使用场合、使用注意事项等内容，请尽量详细。</w:t>
      </w:r>
    </w:p>
    <w:p w14:paraId="0B324E81" w14:textId="77777777" w:rsidR="00E01856" w:rsidRPr="003B34C7" w:rsidRDefault="00E01856" w:rsidP="00E01856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23FA63E3" w14:textId="77777777" w:rsidR="00E01856" w:rsidRDefault="00E01856" w:rsidP="00E01856">
      <w:pPr>
        <w:pStyle w:val="5"/>
        <w:ind w:left="890"/>
        <w:rPr>
          <w:rFonts w:hint="eastAsia"/>
        </w:rPr>
      </w:pPr>
      <w:r>
        <w:rPr>
          <w:rFonts w:hint="eastAsia"/>
        </w:rPr>
        <w:t>参数</w:t>
      </w:r>
    </w:p>
    <w:p w14:paraId="57D6B7B5" w14:textId="77777777" w:rsidR="00E01856" w:rsidRDefault="00E01856" w:rsidP="00E01856">
      <w:pPr>
        <w:pStyle w:val="aff1"/>
        <w:rPr>
          <w:rFonts w:hint="eastAsia"/>
        </w:rPr>
      </w:pPr>
      <w:r>
        <w:rPr>
          <w:rFonts w:hint="eastAsia"/>
        </w:rPr>
        <w:t>用表格形式给出每个参数的名称、类型、输入还输出、含义及约束等内容，例如：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426"/>
        <w:gridCol w:w="5282"/>
      </w:tblGrid>
      <w:tr w:rsidR="00F53AEE" w14:paraId="2D1E86B3" w14:textId="77777777" w:rsidTr="00830266">
        <w:tc>
          <w:tcPr>
            <w:tcW w:w="1361" w:type="dxa"/>
            <w:shd w:val="clear" w:color="auto" w:fill="E0E0E0"/>
          </w:tcPr>
          <w:p w14:paraId="63527617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0" w:type="dxa"/>
            <w:shd w:val="clear" w:color="auto" w:fill="E0E0E0"/>
          </w:tcPr>
          <w:p w14:paraId="6D893A4D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5359" w:type="dxa"/>
            <w:shd w:val="clear" w:color="auto" w:fill="E0E0E0"/>
          </w:tcPr>
          <w:p w14:paraId="448E9608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53AEE" w14:paraId="7988FFB4" w14:textId="77777777" w:rsidTr="00830266">
        <w:tc>
          <w:tcPr>
            <w:tcW w:w="1361" w:type="dxa"/>
            <w:shd w:val="clear" w:color="auto" w:fill="auto"/>
          </w:tcPr>
          <w:p w14:paraId="07225A0C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14:paraId="4BE529BE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359" w:type="dxa"/>
            <w:shd w:val="clear" w:color="auto" w:fill="auto"/>
          </w:tcPr>
          <w:p w14:paraId="317F3E62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网元名称，长度不得超过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个字符</w:t>
            </w:r>
          </w:p>
        </w:tc>
      </w:tr>
      <w:tr w:rsidR="00F53AEE" w14:paraId="4D1FB576" w14:textId="77777777" w:rsidTr="00830266">
        <w:tc>
          <w:tcPr>
            <w:tcW w:w="1361" w:type="dxa"/>
            <w:shd w:val="clear" w:color="auto" w:fill="auto"/>
          </w:tcPr>
          <w:p w14:paraId="17C68EE2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37643C8F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1B74063B" w14:textId="77777777" w:rsidR="00F53AEE" w:rsidRPr="009B5AF7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F53AEE" w14:paraId="135950F3" w14:textId="77777777" w:rsidTr="00830266">
        <w:tc>
          <w:tcPr>
            <w:tcW w:w="1361" w:type="dxa"/>
            <w:shd w:val="clear" w:color="auto" w:fill="auto"/>
          </w:tcPr>
          <w:p w14:paraId="54815A44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0170B9D9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5C9676D2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6483467A" w14:textId="77777777" w:rsidR="00E01856" w:rsidRPr="003B34C7" w:rsidRDefault="00E01856" w:rsidP="00E01856">
      <w:pPr>
        <w:pStyle w:val="a4"/>
        <w:rPr>
          <w:rFonts w:hint="eastAsia"/>
        </w:rPr>
      </w:pPr>
    </w:p>
    <w:p w14:paraId="1B33AC1C" w14:textId="77777777" w:rsidR="00E01856" w:rsidRDefault="00E01856" w:rsidP="00E01856">
      <w:pPr>
        <w:pStyle w:val="5"/>
        <w:ind w:left="890"/>
        <w:rPr>
          <w:rFonts w:hint="eastAsia"/>
        </w:rPr>
      </w:pPr>
      <w:r>
        <w:rPr>
          <w:rFonts w:hint="eastAsia"/>
        </w:rPr>
        <w:t>返回</w:t>
      </w:r>
    </w:p>
    <w:p w14:paraId="285E7654" w14:textId="77777777" w:rsidR="00E01856" w:rsidRDefault="00E01856" w:rsidP="00E01856">
      <w:pPr>
        <w:pStyle w:val="aff1"/>
        <w:rPr>
          <w:rFonts w:hint="eastAsia"/>
        </w:rPr>
      </w:pPr>
      <w:r>
        <w:rPr>
          <w:rFonts w:hint="eastAsia"/>
        </w:rPr>
        <w:t>描述该函数可能的返回值及其含义。</w:t>
      </w:r>
    </w:p>
    <w:p w14:paraId="4AEE4B48" w14:textId="77777777" w:rsidR="00E01856" w:rsidRPr="006D04B0" w:rsidRDefault="00E01856" w:rsidP="00E01856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32CAF009" w14:textId="77777777" w:rsidR="00E01856" w:rsidRDefault="00E01856" w:rsidP="00E01856">
      <w:pPr>
        <w:pStyle w:val="5"/>
        <w:ind w:left="890"/>
        <w:rPr>
          <w:rFonts w:hint="eastAsia"/>
        </w:rPr>
      </w:pPr>
      <w:r>
        <w:rPr>
          <w:rFonts w:hint="eastAsia"/>
        </w:rPr>
        <w:lastRenderedPageBreak/>
        <w:t>异常</w:t>
      </w:r>
    </w:p>
    <w:p w14:paraId="2E674BCF" w14:textId="77777777" w:rsidR="00E01856" w:rsidRDefault="00E01856" w:rsidP="00E01856">
      <w:pPr>
        <w:pStyle w:val="aff1"/>
        <w:rPr>
          <w:rFonts w:hint="eastAsia"/>
        </w:rPr>
      </w:pPr>
      <w:r>
        <w:rPr>
          <w:rFonts w:hint="eastAsia"/>
        </w:rPr>
        <w:t>（可选），若函数有异常抛出，则应描述该函数可能抛出的异常及其含义，要给出异常名称和含义说明</w:t>
      </w:r>
    </w:p>
    <w:p w14:paraId="4BD40310" w14:textId="77777777" w:rsidR="00E01856" w:rsidRPr="006D04B0" w:rsidRDefault="00E01856" w:rsidP="00E01856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1F8665DD" w14:textId="77777777" w:rsidR="00E01856" w:rsidRDefault="00E01856" w:rsidP="00E01856">
      <w:pPr>
        <w:pStyle w:val="5"/>
        <w:ind w:left="890"/>
        <w:rPr>
          <w:rFonts w:hint="eastAsia"/>
        </w:rPr>
      </w:pPr>
      <w:r>
        <w:rPr>
          <w:rFonts w:hint="eastAsia"/>
        </w:rPr>
        <w:t>应用举例</w:t>
      </w:r>
    </w:p>
    <w:p w14:paraId="01FE9C17" w14:textId="77777777" w:rsidR="00E01856" w:rsidRDefault="00E01856" w:rsidP="00E01856">
      <w:pPr>
        <w:pStyle w:val="aff1"/>
        <w:rPr>
          <w:rFonts w:hint="eastAsia"/>
        </w:rPr>
      </w:pPr>
      <w:r>
        <w:rPr>
          <w:rFonts w:hint="eastAsia"/>
        </w:rPr>
        <w:t>（可选）最好能给出一个例子说明如何使用该函数。</w:t>
      </w:r>
    </w:p>
    <w:p w14:paraId="1FB6D8CD" w14:textId="77777777" w:rsidR="00E01856" w:rsidRPr="006D04B0" w:rsidRDefault="00E01856" w:rsidP="00E01856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44A7FE07" w14:textId="77777777" w:rsidR="00A00F57" w:rsidRDefault="00A00F57" w:rsidP="00F1787B">
      <w:pPr>
        <w:pStyle w:val="4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成员函数</w:t>
      </w:r>
      <w:r w:rsidR="00B07596">
        <w:rPr>
          <w:rFonts w:hint="eastAsia"/>
        </w:rPr>
        <w:t>N</w:t>
      </w:r>
      <w:r w:rsidR="00F53AEE">
        <w:rPr>
          <w:rFonts w:hint="eastAsia"/>
        </w:rPr>
        <w:t>（新成员函数空白模板）</w:t>
      </w:r>
    </w:p>
    <w:p w14:paraId="7BC91CF2" w14:textId="77777777" w:rsidR="00A00F57" w:rsidRDefault="00A00F57" w:rsidP="00A00F57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6D6857E9" w14:textId="77777777" w:rsidR="00B07596" w:rsidRPr="00B07596" w:rsidRDefault="00B07596" w:rsidP="00B07596">
      <w:pPr>
        <w:pStyle w:val="a4"/>
        <w:rPr>
          <w:rFonts w:hint="eastAsia"/>
        </w:rPr>
      </w:pPr>
    </w:p>
    <w:p w14:paraId="57018A57" w14:textId="77777777" w:rsidR="00A00F57" w:rsidRDefault="00A00F57" w:rsidP="00A00F57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71251FD1" w14:textId="77777777" w:rsidR="00B07596" w:rsidRPr="00B07596" w:rsidRDefault="00B07596" w:rsidP="00B07596">
      <w:pPr>
        <w:pStyle w:val="a4"/>
        <w:rPr>
          <w:rFonts w:hint="eastAsia"/>
        </w:rPr>
      </w:pPr>
    </w:p>
    <w:p w14:paraId="38428A90" w14:textId="77777777" w:rsidR="00A00F57" w:rsidRDefault="00A00F57" w:rsidP="00A00F57">
      <w:pPr>
        <w:pStyle w:val="5"/>
        <w:ind w:left="890"/>
        <w:rPr>
          <w:rFonts w:hint="eastAsia"/>
        </w:rPr>
      </w:pPr>
      <w:r>
        <w:rPr>
          <w:rFonts w:hint="eastAsia"/>
        </w:rPr>
        <w:t>参数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427"/>
        <w:gridCol w:w="5285"/>
      </w:tblGrid>
      <w:tr w:rsidR="00F53AEE" w14:paraId="055816C3" w14:textId="77777777" w:rsidTr="00830266">
        <w:tc>
          <w:tcPr>
            <w:tcW w:w="1361" w:type="dxa"/>
            <w:shd w:val="clear" w:color="auto" w:fill="E0E0E0"/>
          </w:tcPr>
          <w:p w14:paraId="6BCA970B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0" w:type="dxa"/>
            <w:shd w:val="clear" w:color="auto" w:fill="E0E0E0"/>
          </w:tcPr>
          <w:p w14:paraId="56116DF1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5359" w:type="dxa"/>
            <w:shd w:val="clear" w:color="auto" w:fill="E0E0E0"/>
          </w:tcPr>
          <w:p w14:paraId="75B39495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53AEE" w14:paraId="179154C0" w14:textId="77777777" w:rsidTr="00830266">
        <w:tc>
          <w:tcPr>
            <w:tcW w:w="1361" w:type="dxa"/>
            <w:shd w:val="clear" w:color="auto" w:fill="auto"/>
          </w:tcPr>
          <w:p w14:paraId="1F6DE96B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56A078A6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65415CC8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F53AEE" w14:paraId="760749F8" w14:textId="77777777" w:rsidTr="00830266">
        <w:tc>
          <w:tcPr>
            <w:tcW w:w="1361" w:type="dxa"/>
            <w:shd w:val="clear" w:color="auto" w:fill="auto"/>
          </w:tcPr>
          <w:p w14:paraId="3D6D1966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1D743B1E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0F0CB84E" w14:textId="77777777" w:rsidR="00F53AEE" w:rsidRPr="009B5AF7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F53AEE" w14:paraId="1A523E4B" w14:textId="77777777" w:rsidTr="00830266">
        <w:tc>
          <w:tcPr>
            <w:tcW w:w="1361" w:type="dxa"/>
            <w:shd w:val="clear" w:color="auto" w:fill="auto"/>
          </w:tcPr>
          <w:p w14:paraId="10ADB3CC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72D74098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46D5FCDB" w14:textId="77777777" w:rsidR="00F53AEE" w:rsidRDefault="00F53AEE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602C89D4" w14:textId="77777777" w:rsidR="00A00F57" w:rsidRPr="003B34C7" w:rsidRDefault="00A00F57" w:rsidP="00A00F57">
      <w:pPr>
        <w:pStyle w:val="a4"/>
        <w:rPr>
          <w:rFonts w:hint="eastAsia"/>
        </w:rPr>
      </w:pPr>
    </w:p>
    <w:p w14:paraId="27B067E7" w14:textId="77777777" w:rsidR="00A00F57" w:rsidRDefault="00A00F57" w:rsidP="00A00F57">
      <w:pPr>
        <w:pStyle w:val="5"/>
        <w:ind w:left="890"/>
        <w:rPr>
          <w:rFonts w:hint="eastAsia"/>
        </w:rPr>
      </w:pPr>
      <w:r>
        <w:rPr>
          <w:rFonts w:hint="eastAsia"/>
        </w:rPr>
        <w:t>返回</w:t>
      </w:r>
    </w:p>
    <w:p w14:paraId="358ED33F" w14:textId="77777777" w:rsidR="00B07596" w:rsidRPr="00B07596" w:rsidRDefault="00B07596" w:rsidP="00B07596">
      <w:pPr>
        <w:pStyle w:val="a4"/>
        <w:rPr>
          <w:rFonts w:hint="eastAsia"/>
        </w:rPr>
      </w:pPr>
    </w:p>
    <w:p w14:paraId="434AF8EB" w14:textId="77777777" w:rsidR="00A00F57" w:rsidRDefault="00A00F57" w:rsidP="00A00F57">
      <w:pPr>
        <w:pStyle w:val="5"/>
        <w:ind w:left="890"/>
        <w:rPr>
          <w:rFonts w:hint="eastAsia"/>
        </w:rPr>
      </w:pPr>
      <w:r>
        <w:rPr>
          <w:rFonts w:hint="eastAsia"/>
        </w:rPr>
        <w:t>异常</w:t>
      </w:r>
    </w:p>
    <w:p w14:paraId="2E3C31D4" w14:textId="77777777" w:rsidR="00B07596" w:rsidRPr="00B07596" w:rsidRDefault="00B07596" w:rsidP="00B07596">
      <w:pPr>
        <w:pStyle w:val="a4"/>
        <w:rPr>
          <w:rFonts w:hint="eastAsia"/>
        </w:rPr>
      </w:pPr>
    </w:p>
    <w:p w14:paraId="56505F6A" w14:textId="77777777" w:rsidR="00A00F57" w:rsidRDefault="00A00F57" w:rsidP="00A00F57">
      <w:pPr>
        <w:pStyle w:val="5"/>
        <w:ind w:left="890"/>
        <w:rPr>
          <w:rFonts w:hint="eastAsia"/>
        </w:rPr>
      </w:pPr>
      <w:r>
        <w:rPr>
          <w:rFonts w:hint="eastAsia"/>
        </w:rPr>
        <w:t>应用举例</w:t>
      </w:r>
    </w:p>
    <w:p w14:paraId="646957B2" w14:textId="77777777" w:rsidR="00021946" w:rsidRPr="00021946" w:rsidRDefault="00021946" w:rsidP="00021946">
      <w:pPr>
        <w:pStyle w:val="a4"/>
        <w:rPr>
          <w:rFonts w:hint="eastAsia"/>
        </w:rPr>
      </w:pPr>
    </w:p>
    <w:p w14:paraId="385640F9" w14:textId="77777777" w:rsidR="00835F4A" w:rsidRDefault="00B74A31" w:rsidP="003E10CE">
      <w:pPr>
        <w:pStyle w:val="3"/>
        <w:rPr>
          <w:rFonts w:hint="eastAsia"/>
        </w:rPr>
      </w:pPr>
      <w:bookmarkStart w:id="16" w:name="_Toc130612704"/>
      <w:r>
        <w:rPr>
          <w:rFonts w:hint="eastAsia"/>
        </w:rPr>
        <w:t>类名</w:t>
      </w:r>
      <w:r w:rsidR="001C1917">
        <w:rPr>
          <w:rFonts w:hint="eastAsia"/>
        </w:rPr>
        <w:t>N</w:t>
      </w:r>
      <w:bookmarkEnd w:id="16"/>
    </w:p>
    <w:p w14:paraId="60076D37" w14:textId="77777777" w:rsidR="00D11662" w:rsidRDefault="00D11662" w:rsidP="00F1787B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14:paraId="17F5D23E" w14:textId="77777777" w:rsidR="00D11662" w:rsidRDefault="00D11662" w:rsidP="00F1787B">
      <w:pPr>
        <w:pStyle w:val="4"/>
        <w:rPr>
          <w:rFonts w:hint="eastAsia"/>
        </w:rPr>
      </w:pPr>
      <w:r>
        <w:rPr>
          <w:rFonts w:hint="eastAsia"/>
        </w:rPr>
        <w:t>域</w:t>
      </w:r>
      <w:r>
        <w:rPr>
          <w:rFonts w:hint="eastAsia"/>
        </w:rPr>
        <w:t>/</w:t>
      </w:r>
      <w:r>
        <w:rPr>
          <w:rFonts w:hint="eastAsia"/>
        </w:rPr>
        <w:t>成员变量</w:t>
      </w:r>
      <w:r>
        <w:rPr>
          <w:rFonts w:hint="eastAsia"/>
        </w:rPr>
        <w:t>1</w:t>
      </w:r>
    </w:p>
    <w:p w14:paraId="4C8F4048" w14:textId="77777777" w:rsidR="00D11662" w:rsidRDefault="00D11662" w:rsidP="00F1787B">
      <w:pPr>
        <w:pStyle w:val="4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成员函数</w:t>
      </w:r>
    </w:p>
    <w:p w14:paraId="2EA1E6FE" w14:textId="77777777" w:rsidR="00F1787B" w:rsidRDefault="00F1787B" w:rsidP="00F1787B">
      <w:pPr>
        <w:rPr>
          <w:rFonts w:hint="eastAsia"/>
        </w:rPr>
      </w:pPr>
    </w:p>
    <w:p w14:paraId="14277A23" w14:textId="77777777" w:rsidR="00F1787B" w:rsidRDefault="00F1787B" w:rsidP="00F1787B">
      <w:pPr>
        <w:rPr>
          <w:rFonts w:hint="eastAsia"/>
        </w:rPr>
      </w:pPr>
    </w:p>
    <w:p w14:paraId="49855EB7" w14:textId="77777777" w:rsidR="00F1787B" w:rsidRDefault="00F1787B" w:rsidP="00F1787B">
      <w:pPr>
        <w:rPr>
          <w:rFonts w:hint="eastAsia"/>
        </w:rPr>
      </w:pPr>
    </w:p>
    <w:p w14:paraId="1C8F6FB2" w14:textId="77777777" w:rsidR="00F1787B" w:rsidRDefault="00F1787B" w:rsidP="00F1787B">
      <w:pPr>
        <w:rPr>
          <w:rFonts w:hint="eastAsia"/>
        </w:rPr>
      </w:pPr>
    </w:p>
    <w:p w14:paraId="45BCB1A4" w14:textId="77777777" w:rsidR="00F1787B" w:rsidRPr="00F1787B" w:rsidRDefault="00F1787B" w:rsidP="00F1787B">
      <w:pPr>
        <w:rPr>
          <w:rFonts w:hint="eastAsia"/>
        </w:rPr>
      </w:pPr>
    </w:p>
    <w:p w14:paraId="72F7C055" w14:textId="77777777" w:rsidR="00983784" w:rsidRDefault="00983784" w:rsidP="008C0D1A">
      <w:pPr>
        <w:pStyle w:val="2"/>
        <w:rPr>
          <w:rFonts w:hint="eastAsia"/>
        </w:rPr>
      </w:pPr>
      <w:bookmarkStart w:id="17" w:name="_Toc130612705"/>
      <w:r>
        <w:rPr>
          <w:rFonts w:hint="eastAsia"/>
        </w:rPr>
        <w:t>IDL</w:t>
      </w:r>
      <w:r>
        <w:rPr>
          <w:rFonts w:hint="eastAsia"/>
        </w:rPr>
        <w:t>接口</w:t>
      </w:r>
      <w:r w:rsidR="00E8448D">
        <w:rPr>
          <w:rFonts w:hint="eastAsia"/>
        </w:rPr>
        <w:t>（适用于分布式平台）</w:t>
      </w:r>
      <w:bookmarkEnd w:id="17"/>
    </w:p>
    <w:p w14:paraId="259A8254" w14:textId="77777777" w:rsidR="004C1E93" w:rsidRDefault="00CE79A5" w:rsidP="003E10CE">
      <w:pPr>
        <w:pStyle w:val="3"/>
        <w:rPr>
          <w:rFonts w:hint="eastAsia"/>
        </w:rPr>
      </w:pPr>
      <w:bookmarkStart w:id="18" w:name="_Toc130612706"/>
      <w:r>
        <w:rPr>
          <w:rFonts w:hint="eastAsia"/>
        </w:rPr>
        <w:t>数据结构</w:t>
      </w:r>
      <w:bookmarkEnd w:id="18"/>
    </w:p>
    <w:p w14:paraId="33869753" w14:textId="77777777" w:rsidR="00547A60" w:rsidRDefault="00547A60" w:rsidP="00F1787B">
      <w:pPr>
        <w:pStyle w:val="4"/>
        <w:rPr>
          <w:rFonts w:hint="eastAsia"/>
        </w:rPr>
      </w:pPr>
      <w:r>
        <w:rPr>
          <w:rFonts w:hint="eastAsia"/>
        </w:rPr>
        <w:t>结构名</w:t>
      </w:r>
      <w:r>
        <w:rPr>
          <w:rFonts w:hint="eastAsia"/>
        </w:rPr>
        <w:t>1</w:t>
      </w:r>
    </w:p>
    <w:p w14:paraId="4D681794" w14:textId="77777777" w:rsidR="00547A60" w:rsidRDefault="00547A60" w:rsidP="00547A60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2D5D6D19" w14:textId="77777777" w:rsidR="00547A60" w:rsidRDefault="00547A60" w:rsidP="00547A60">
      <w:pPr>
        <w:pStyle w:val="aff1"/>
        <w:rPr>
          <w:rFonts w:hint="eastAsia"/>
        </w:rPr>
      </w:pPr>
      <w:r>
        <w:rPr>
          <w:rFonts w:hint="eastAsia"/>
        </w:rPr>
        <w:t>直接给出</w:t>
      </w:r>
      <w:r>
        <w:rPr>
          <w:rFonts w:hint="eastAsia"/>
        </w:rPr>
        <w:t>struct</w:t>
      </w:r>
      <w:r>
        <w:rPr>
          <w:rFonts w:hint="eastAsia"/>
        </w:rPr>
        <w:t>定义代码即可。</w:t>
      </w:r>
    </w:p>
    <w:p w14:paraId="742F13DF" w14:textId="77777777" w:rsidR="00547A60" w:rsidRDefault="00547A60" w:rsidP="00547A60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4D1A5044" w14:textId="77777777" w:rsidR="00547A60" w:rsidRDefault="00547A60" w:rsidP="00547A60">
      <w:pPr>
        <w:pStyle w:val="5"/>
        <w:ind w:left="890"/>
        <w:rPr>
          <w:rFonts w:hint="eastAsia"/>
        </w:rPr>
      </w:pPr>
      <w:r>
        <w:rPr>
          <w:rFonts w:hint="eastAsia"/>
        </w:rPr>
        <w:t>IDL</w:t>
      </w:r>
      <w:r>
        <w:rPr>
          <w:rFonts w:hint="eastAsia"/>
        </w:rPr>
        <w:t>文件</w:t>
      </w:r>
    </w:p>
    <w:p w14:paraId="05861D18" w14:textId="77777777" w:rsidR="00547A60" w:rsidRDefault="00547A60" w:rsidP="00547A60">
      <w:pPr>
        <w:pStyle w:val="aff1"/>
        <w:rPr>
          <w:rFonts w:hint="eastAsia"/>
        </w:rPr>
      </w:pPr>
      <w:r>
        <w:rPr>
          <w:rFonts w:hint="eastAsia"/>
        </w:rPr>
        <w:t>给出定义该结构的</w:t>
      </w:r>
      <w:r>
        <w:rPr>
          <w:rFonts w:hint="eastAsia"/>
        </w:rPr>
        <w:t>IDL</w:t>
      </w:r>
      <w:r>
        <w:rPr>
          <w:rFonts w:hint="eastAsia"/>
        </w:rPr>
        <w:t>文件名</w:t>
      </w:r>
    </w:p>
    <w:p w14:paraId="0516D3C6" w14:textId="77777777" w:rsidR="00547A60" w:rsidRDefault="00547A60" w:rsidP="00547A60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57C7134B" w14:textId="77777777" w:rsidR="00547A60" w:rsidRDefault="00547A60" w:rsidP="00547A60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0B3BFF36" w14:textId="77777777" w:rsidR="00547A60" w:rsidRDefault="00547A60" w:rsidP="00547A60">
      <w:pPr>
        <w:pStyle w:val="aff1"/>
        <w:rPr>
          <w:rFonts w:hint="eastAsia"/>
        </w:rPr>
      </w:pPr>
      <w:r>
        <w:rPr>
          <w:rFonts w:hint="eastAsia"/>
        </w:rPr>
        <w:t>描述该结构表示什么、应用于哪些场合、有哪些使用约束等内容。</w:t>
      </w:r>
    </w:p>
    <w:p w14:paraId="17BA81BA" w14:textId="77777777" w:rsidR="00547A60" w:rsidRDefault="00547A60" w:rsidP="00547A60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690F7E81" w14:textId="77777777" w:rsidR="00547A60" w:rsidRDefault="00547A60" w:rsidP="00547A60">
      <w:pPr>
        <w:pStyle w:val="5"/>
        <w:ind w:left="890"/>
        <w:rPr>
          <w:rFonts w:hint="eastAsia"/>
        </w:rPr>
      </w:pPr>
      <w:r>
        <w:rPr>
          <w:rFonts w:hint="eastAsia"/>
        </w:rPr>
        <w:t>字段</w:t>
      </w:r>
    </w:p>
    <w:p w14:paraId="12751513" w14:textId="77777777" w:rsidR="00547A60" w:rsidRDefault="00547A60" w:rsidP="00547A60">
      <w:pPr>
        <w:pStyle w:val="aff1"/>
        <w:rPr>
          <w:rFonts w:hint="eastAsia"/>
        </w:rPr>
      </w:pPr>
      <w:r>
        <w:rPr>
          <w:rFonts w:hint="eastAsia"/>
        </w:rPr>
        <w:t>采用表格形式针对每个子段给出含义说明，要给出每个字段的名字、类型、说明以及取值约束，如下面的例子：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6638"/>
      </w:tblGrid>
      <w:tr w:rsidR="00A24DC0" w14:paraId="42C5FAB6" w14:textId="77777777" w:rsidTr="00830266">
        <w:tc>
          <w:tcPr>
            <w:tcW w:w="1440" w:type="dxa"/>
            <w:shd w:val="clear" w:color="auto" w:fill="E0E0E0"/>
          </w:tcPr>
          <w:p w14:paraId="30B63732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840" w:type="dxa"/>
            <w:shd w:val="clear" w:color="auto" w:fill="E0E0E0"/>
          </w:tcPr>
          <w:p w14:paraId="597042F8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24DC0" w14:paraId="4499708D" w14:textId="77777777" w:rsidTr="00830266">
        <w:tc>
          <w:tcPr>
            <w:tcW w:w="1440" w:type="dxa"/>
            <w:shd w:val="clear" w:color="auto" w:fill="auto"/>
          </w:tcPr>
          <w:p w14:paraId="402FF10F" w14:textId="77777777" w:rsidR="00A24DC0" w:rsidRPr="00830266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i/>
                <w:color w:val="0000FF"/>
              </w:rPr>
            </w:pPr>
            <w:r w:rsidRPr="00830266">
              <w:rPr>
                <w:rFonts w:hint="eastAsia"/>
                <w:i/>
                <w:color w:val="0000FF"/>
              </w:rPr>
              <w:t>name</w:t>
            </w:r>
          </w:p>
        </w:tc>
        <w:tc>
          <w:tcPr>
            <w:tcW w:w="6840" w:type="dxa"/>
            <w:shd w:val="clear" w:color="auto" w:fill="auto"/>
          </w:tcPr>
          <w:p w14:paraId="0A3F973B" w14:textId="77777777" w:rsidR="00A24DC0" w:rsidRPr="00830266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i/>
                <w:color w:val="0000FF"/>
              </w:rPr>
            </w:pPr>
            <w:r w:rsidRPr="00830266">
              <w:rPr>
                <w:rFonts w:hint="eastAsia"/>
                <w:i/>
                <w:color w:val="0000FF"/>
              </w:rPr>
              <w:t>网元名称，长度不超过</w:t>
            </w:r>
            <w:r w:rsidRPr="00830266">
              <w:rPr>
                <w:rFonts w:hint="eastAsia"/>
                <w:i/>
                <w:color w:val="0000FF"/>
              </w:rPr>
              <w:t>64</w:t>
            </w:r>
            <w:r w:rsidRPr="00830266">
              <w:rPr>
                <w:rFonts w:hint="eastAsia"/>
                <w:i/>
                <w:color w:val="0000FF"/>
              </w:rPr>
              <w:t>个字符</w:t>
            </w:r>
          </w:p>
        </w:tc>
      </w:tr>
      <w:tr w:rsidR="00A24DC0" w14:paraId="4429BDF2" w14:textId="77777777" w:rsidTr="00830266">
        <w:tc>
          <w:tcPr>
            <w:tcW w:w="1440" w:type="dxa"/>
            <w:shd w:val="clear" w:color="auto" w:fill="auto"/>
          </w:tcPr>
          <w:p w14:paraId="4D7F9AF4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840" w:type="dxa"/>
            <w:shd w:val="clear" w:color="auto" w:fill="auto"/>
          </w:tcPr>
          <w:p w14:paraId="3368524A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A24DC0" w14:paraId="652AE1EE" w14:textId="77777777" w:rsidTr="00830266">
        <w:tc>
          <w:tcPr>
            <w:tcW w:w="1440" w:type="dxa"/>
            <w:shd w:val="clear" w:color="auto" w:fill="auto"/>
          </w:tcPr>
          <w:p w14:paraId="1068B752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840" w:type="dxa"/>
            <w:shd w:val="clear" w:color="auto" w:fill="auto"/>
          </w:tcPr>
          <w:p w14:paraId="1C4D866E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392A5B9A" w14:textId="77777777" w:rsidR="00547A60" w:rsidRDefault="00547A60" w:rsidP="0085204C">
      <w:pPr>
        <w:pStyle w:val="4"/>
        <w:rPr>
          <w:rFonts w:hint="eastAsia"/>
        </w:rPr>
      </w:pPr>
      <w:r>
        <w:rPr>
          <w:rFonts w:hint="eastAsia"/>
        </w:rPr>
        <w:t>结构名</w:t>
      </w:r>
      <w:r>
        <w:rPr>
          <w:rFonts w:hint="eastAsia"/>
        </w:rPr>
        <w:t>N</w:t>
      </w:r>
      <w:r w:rsidR="00A24DC0">
        <w:rPr>
          <w:rFonts w:hint="eastAsia"/>
        </w:rPr>
        <w:t>（新结构空白模板）</w:t>
      </w:r>
    </w:p>
    <w:p w14:paraId="2908EB41" w14:textId="77777777" w:rsidR="00547A60" w:rsidRDefault="00547A60" w:rsidP="00547A60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5635DAF4" w14:textId="77777777" w:rsidR="00547A60" w:rsidRPr="00547A60" w:rsidRDefault="00547A60" w:rsidP="00547A60">
      <w:pPr>
        <w:pStyle w:val="a4"/>
        <w:rPr>
          <w:rFonts w:hint="eastAsia"/>
        </w:rPr>
      </w:pPr>
    </w:p>
    <w:p w14:paraId="6B1DA146" w14:textId="77777777" w:rsidR="00547A60" w:rsidRDefault="00547A60" w:rsidP="00547A60">
      <w:pPr>
        <w:pStyle w:val="5"/>
        <w:ind w:left="890"/>
        <w:rPr>
          <w:rFonts w:hint="eastAsia"/>
        </w:rPr>
      </w:pPr>
      <w:r>
        <w:rPr>
          <w:rFonts w:hint="eastAsia"/>
        </w:rPr>
        <w:t>IDL</w:t>
      </w:r>
      <w:r>
        <w:rPr>
          <w:rFonts w:hint="eastAsia"/>
        </w:rPr>
        <w:t>文件</w:t>
      </w:r>
    </w:p>
    <w:p w14:paraId="6AC0E414" w14:textId="77777777" w:rsidR="00547A60" w:rsidRPr="00547A60" w:rsidRDefault="00547A60" w:rsidP="00547A60">
      <w:pPr>
        <w:pStyle w:val="a4"/>
        <w:rPr>
          <w:rFonts w:hint="eastAsia"/>
        </w:rPr>
      </w:pPr>
    </w:p>
    <w:p w14:paraId="04FAB19B" w14:textId="77777777" w:rsidR="00547A60" w:rsidRDefault="00547A60" w:rsidP="00547A60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207C2EB9" w14:textId="77777777" w:rsidR="00547A60" w:rsidRPr="00547A60" w:rsidRDefault="00547A60" w:rsidP="00547A60">
      <w:pPr>
        <w:pStyle w:val="a4"/>
        <w:rPr>
          <w:rFonts w:hint="eastAsia"/>
        </w:rPr>
      </w:pPr>
    </w:p>
    <w:p w14:paraId="57193783" w14:textId="77777777" w:rsidR="00547A60" w:rsidRDefault="00547A60" w:rsidP="00547A60">
      <w:pPr>
        <w:pStyle w:val="5"/>
        <w:ind w:left="890"/>
        <w:rPr>
          <w:rFonts w:hint="eastAsia"/>
        </w:rPr>
      </w:pPr>
      <w:r>
        <w:rPr>
          <w:rFonts w:hint="eastAsia"/>
        </w:rPr>
        <w:lastRenderedPageBreak/>
        <w:t>字段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5"/>
        <w:gridCol w:w="6647"/>
      </w:tblGrid>
      <w:tr w:rsidR="00A24DC0" w14:paraId="0BDFB977" w14:textId="77777777" w:rsidTr="00830266">
        <w:tc>
          <w:tcPr>
            <w:tcW w:w="1440" w:type="dxa"/>
            <w:shd w:val="clear" w:color="auto" w:fill="E0E0E0"/>
          </w:tcPr>
          <w:p w14:paraId="7D73814A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840" w:type="dxa"/>
            <w:shd w:val="clear" w:color="auto" w:fill="E0E0E0"/>
          </w:tcPr>
          <w:p w14:paraId="5333F8E1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24DC0" w14:paraId="3E35967A" w14:textId="77777777" w:rsidTr="00830266">
        <w:tc>
          <w:tcPr>
            <w:tcW w:w="1440" w:type="dxa"/>
            <w:shd w:val="clear" w:color="auto" w:fill="auto"/>
          </w:tcPr>
          <w:p w14:paraId="20DAC906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840" w:type="dxa"/>
            <w:shd w:val="clear" w:color="auto" w:fill="auto"/>
          </w:tcPr>
          <w:p w14:paraId="045EA6E7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A24DC0" w14:paraId="0585F873" w14:textId="77777777" w:rsidTr="00830266">
        <w:tc>
          <w:tcPr>
            <w:tcW w:w="1440" w:type="dxa"/>
            <w:shd w:val="clear" w:color="auto" w:fill="auto"/>
          </w:tcPr>
          <w:p w14:paraId="28DAA6C1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840" w:type="dxa"/>
            <w:shd w:val="clear" w:color="auto" w:fill="auto"/>
          </w:tcPr>
          <w:p w14:paraId="673C0B2F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A24DC0" w14:paraId="656556CD" w14:textId="77777777" w:rsidTr="00830266">
        <w:tc>
          <w:tcPr>
            <w:tcW w:w="1440" w:type="dxa"/>
            <w:shd w:val="clear" w:color="auto" w:fill="auto"/>
          </w:tcPr>
          <w:p w14:paraId="7F98F63E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840" w:type="dxa"/>
            <w:shd w:val="clear" w:color="auto" w:fill="auto"/>
          </w:tcPr>
          <w:p w14:paraId="2A2B97A5" w14:textId="77777777" w:rsidR="00A24DC0" w:rsidRDefault="00A24DC0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7BBFE9B6" w14:textId="77777777" w:rsidR="00547A60" w:rsidRDefault="00547A60" w:rsidP="00547A60">
      <w:pPr>
        <w:rPr>
          <w:rFonts w:hint="eastAsia"/>
        </w:rPr>
      </w:pPr>
    </w:p>
    <w:p w14:paraId="0C75D2E5" w14:textId="77777777" w:rsidR="00547A60" w:rsidRPr="00547A60" w:rsidRDefault="00547A60" w:rsidP="00547A60">
      <w:pPr>
        <w:rPr>
          <w:rFonts w:hint="eastAsia"/>
        </w:rPr>
      </w:pPr>
    </w:p>
    <w:p w14:paraId="1F2864B3" w14:textId="77777777" w:rsidR="00CE79A5" w:rsidRDefault="00CE79A5" w:rsidP="003E10CE">
      <w:pPr>
        <w:pStyle w:val="3"/>
        <w:rPr>
          <w:rFonts w:hint="eastAsia"/>
        </w:rPr>
      </w:pPr>
      <w:bookmarkStart w:id="19" w:name="_Toc130612707"/>
      <w:r>
        <w:rPr>
          <w:rFonts w:hint="eastAsia"/>
        </w:rPr>
        <w:t>接口</w:t>
      </w:r>
      <w:r w:rsidR="00925B47">
        <w:rPr>
          <w:rFonts w:hint="eastAsia"/>
        </w:rPr>
        <w:t>名</w:t>
      </w:r>
      <w:r>
        <w:rPr>
          <w:rFonts w:hint="eastAsia"/>
        </w:rPr>
        <w:t>1</w:t>
      </w:r>
      <w:bookmarkEnd w:id="19"/>
    </w:p>
    <w:p w14:paraId="6BABE1C5" w14:textId="77777777" w:rsidR="00CE79A5" w:rsidRDefault="007E791A" w:rsidP="00F1787B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14:paraId="3C012BFE" w14:textId="77777777" w:rsidR="007E791A" w:rsidRDefault="007E791A" w:rsidP="007E791A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140178A2" w14:textId="77777777" w:rsidR="00C30EAD" w:rsidRDefault="00C30EAD" w:rsidP="00C30EAD">
      <w:pPr>
        <w:pStyle w:val="aff1"/>
        <w:rPr>
          <w:rFonts w:hint="eastAsia"/>
        </w:rPr>
      </w:pPr>
      <w:r>
        <w:rPr>
          <w:rFonts w:hint="eastAsia"/>
        </w:rPr>
        <w:t>描述该接口的功能、应用场景、使用约束等内容</w:t>
      </w:r>
    </w:p>
    <w:p w14:paraId="177D8BA9" w14:textId="77777777" w:rsidR="00C30EAD" w:rsidRPr="00C30EAD" w:rsidRDefault="00C30EAD" w:rsidP="00C30EAD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46639DB3" w14:textId="77777777" w:rsidR="007E791A" w:rsidRDefault="007E791A" w:rsidP="007E791A">
      <w:pPr>
        <w:pStyle w:val="5"/>
        <w:ind w:left="890"/>
        <w:rPr>
          <w:rFonts w:hint="eastAsia"/>
        </w:rPr>
      </w:pPr>
      <w:r>
        <w:rPr>
          <w:rFonts w:hint="eastAsia"/>
        </w:rPr>
        <w:t>IDL</w:t>
      </w:r>
      <w:r>
        <w:rPr>
          <w:rFonts w:hint="eastAsia"/>
        </w:rPr>
        <w:t>文件</w:t>
      </w:r>
    </w:p>
    <w:p w14:paraId="76A5A48E" w14:textId="77777777" w:rsidR="007E791A" w:rsidRDefault="007E791A" w:rsidP="007E791A">
      <w:pPr>
        <w:pStyle w:val="aff1"/>
        <w:rPr>
          <w:rFonts w:hint="eastAsia"/>
        </w:rPr>
      </w:pPr>
      <w:r>
        <w:rPr>
          <w:rFonts w:hint="eastAsia"/>
        </w:rPr>
        <w:t>给出定义该接口的</w:t>
      </w:r>
      <w:r>
        <w:rPr>
          <w:rFonts w:hint="eastAsia"/>
        </w:rPr>
        <w:t>IDL</w:t>
      </w:r>
      <w:r>
        <w:rPr>
          <w:rFonts w:hint="eastAsia"/>
        </w:rPr>
        <w:t>文件名</w:t>
      </w:r>
    </w:p>
    <w:p w14:paraId="4BA6D532" w14:textId="77777777" w:rsidR="007E791A" w:rsidRDefault="007E791A" w:rsidP="007E791A">
      <w:pPr>
        <w:pStyle w:val="a4"/>
        <w:rPr>
          <w:rFonts w:hint="eastAsia"/>
        </w:rPr>
      </w:pPr>
      <w:r>
        <w:rPr>
          <w:rFonts w:hint="eastAsia"/>
        </w:rPr>
        <w:t>请使用“正文带缩进”样式</w:t>
      </w:r>
    </w:p>
    <w:p w14:paraId="5A4DB182" w14:textId="77777777" w:rsidR="00CE79A5" w:rsidRDefault="00CE79A5" w:rsidP="00F1787B">
      <w:pPr>
        <w:pStyle w:val="4"/>
        <w:rPr>
          <w:rFonts w:hint="eastAsia"/>
        </w:rPr>
      </w:pPr>
      <w:r>
        <w:rPr>
          <w:rFonts w:hint="eastAsia"/>
        </w:rPr>
        <w:t>操作</w:t>
      </w:r>
      <w:r w:rsidR="00CA49DF">
        <w:rPr>
          <w:rFonts w:hint="eastAsia"/>
        </w:rPr>
        <w:t>名</w:t>
      </w:r>
      <w:r>
        <w:rPr>
          <w:rFonts w:hint="eastAsia"/>
        </w:rPr>
        <w:t>1</w:t>
      </w:r>
    </w:p>
    <w:p w14:paraId="719FB9F7" w14:textId="77777777" w:rsidR="00CA49DF" w:rsidRDefault="00CA49DF" w:rsidP="00CA49DF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17AE2E98" w14:textId="77777777" w:rsidR="00CA49DF" w:rsidRDefault="00CA49DF" w:rsidP="00CA49DF">
      <w:pPr>
        <w:pStyle w:val="aff1"/>
        <w:rPr>
          <w:rFonts w:hint="eastAsia"/>
        </w:rPr>
      </w:pPr>
      <w:r>
        <w:rPr>
          <w:rFonts w:hint="eastAsia"/>
        </w:rPr>
        <w:t>给出完整的操作函数原型定义</w:t>
      </w:r>
    </w:p>
    <w:p w14:paraId="103E4C6C" w14:textId="77777777" w:rsidR="00CA49DF" w:rsidRPr="003B34C7" w:rsidRDefault="00CA49DF" w:rsidP="00CA49DF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41067E7C" w14:textId="77777777" w:rsidR="00CA49DF" w:rsidRDefault="00CA49DF" w:rsidP="00CA49DF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312F3E2E" w14:textId="77777777" w:rsidR="00CA49DF" w:rsidRDefault="001B2CAA" w:rsidP="00CA49DF">
      <w:pPr>
        <w:pStyle w:val="aff1"/>
        <w:rPr>
          <w:rFonts w:hint="eastAsia"/>
        </w:rPr>
      </w:pPr>
      <w:r>
        <w:rPr>
          <w:rFonts w:hint="eastAsia"/>
        </w:rPr>
        <w:t>描述该操作</w:t>
      </w:r>
      <w:r w:rsidR="00CA49DF">
        <w:rPr>
          <w:rFonts w:hint="eastAsia"/>
        </w:rPr>
        <w:t>的功能、使用场合、使用注意事项等内容，请尽量详细。</w:t>
      </w:r>
    </w:p>
    <w:p w14:paraId="7C712A19" w14:textId="77777777" w:rsidR="00CA49DF" w:rsidRPr="003B34C7" w:rsidRDefault="00CA49DF" w:rsidP="00CA49DF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1C68F48D" w14:textId="77777777" w:rsidR="00CA49DF" w:rsidRDefault="00CA49DF" w:rsidP="00CA49DF">
      <w:pPr>
        <w:pStyle w:val="5"/>
        <w:ind w:left="890"/>
        <w:rPr>
          <w:rFonts w:hint="eastAsia"/>
        </w:rPr>
      </w:pPr>
      <w:r>
        <w:rPr>
          <w:rFonts w:hint="eastAsia"/>
        </w:rPr>
        <w:t>参数</w:t>
      </w:r>
    </w:p>
    <w:p w14:paraId="017A7541" w14:textId="77777777" w:rsidR="00CA49DF" w:rsidRDefault="00CA49DF" w:rsidP="00CA49DF">
      <w:pPr>
        <w:pStyle w:val="aff1"/>
        <w:rPr>
          <w:rFonts w:hint="eastAsia"/>
        </w:rPr>
      </w:pPr>
      <w:r>
        <w:rPr>
          <w:rFonts w:hint="eastAsia"/>
        </w:rPr>
        <w:t>用表格形式给出每个参数的名称、类型、输入还输出、含义及约束等内容，例如：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426"/>
        <w:gridCol w:w="5282"/>
      </w:tblGrid>
      <w:tr w:rsidR="00806EC7" w14:paraId="2491F713" w14:textId="77777777" w:rsidTr="00830266">
        <w:tc>
          <w:tcPr>
            <w:tcW w:w="1361" w:type="dxa"/>
            <w:shd w:val="clear" w:color="auto" w:fill="E0E0E0"/>
          </w:tcPr>
          <w:p w14:paraId="51F102A6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0" w:type="dxa"/>
            <w:shd w:val="clear" w:color="auto" w:fill="E0E0E0"/>
          </w:tcPr>
          <w:p w14:paraId="25FF7173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5359" w:type="dxa"/>
            <w:shd w:val="clear" w:color="auto" w:fill="E0E0E0"/>
          </w:tcPr>
          <w:p w14:paraId="53B0113B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06EC7" w14:paraId="398F66FC" w14:textId="77777777" w:rsidTr="00830266">
        <w:tc>
          <w:tcPr>
            <w:tcW w:w="1361" w:type="dxa"/>
            <w:shd w:val="clear" w:color="auto" w:fill="auto"/>
          </w:tcPr>
          <w:p w14:paraId="0EC06A4C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14:paraId="06BAA9A6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359" w:type="dxa"/>
            <w:shd w:val="clear" w:color="auto" w:fill="auto"/>
          </w:tcPr>
          <w:p w14:paraId="420AF615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网元名称，长度不得超过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个字符</w:t>
            </w:r>
          </w:p>
        </w:tc>
      </w:tr>
      <w:tr w:rsidR="00806EC7" w14:paraId="41C5BD87" w14:textId="77777777" w:rsidTr="00830266">
        <w:tc>
          <w:tcPr>
            <w:tcW w:w="1361" w:type="dxa"/>
            <w:shd w:val="clear" w:color="auto" w:fill="auto"/>
          </w:tcPr>
          <w:p w14:paraId="4D6EA5D7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28DD1035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43C398B2" w14:textId="77777777" w:rsidR="00806EC7" w:rsidRPr="009B5AF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806EC7" w14:paraId="34DFCD38" w14:textId="77777777" w:rsidTr="00830266">
        <w:tc>
          <w:tcPr>
            <w:tcW w:w="1361" w:type="dxa"/>
            <w:shd w:val="clear" w:color="auto" w:fill="auto"/>
          </w:tcPr>
          <w:p w14:paraId="5A04CE37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0567FC96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0151A97D" w14:textId="77777777" w:rsidR="00806EC7" w:rsidRDefault="00806EC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08D0A8A7" w14:textId="77777777" w:rsidR="00CA49DF" w:rsidRPr="003B34C7" w:rsidRDefault="00CA49DF" w:rsidP="00CA49DF">
      <w:pPr>
        <w:pStyle w:val="a4"/>
        <w:rPr>
          <w:rFonts w:hint="eastAsia"/>
        </w:rPr>
      </w:pPr>
    </w:p>
    <w:p w14:paraId="47E2BC56" w14:textId="77777777" w:rsidR="00CA49DF" w:rsidRDefault="00CA49DF" w:rsidP="00CA49DF">
      <w:pPr>
        <w:pStyle w:val="5"/>
        <w:ind w:left="890"/>
        <w:rPr>
          <w:rFonts w:hint="eastAsia"/>
        </w:rPr>
      </w:pPr>
      <w:r>
        <w:rPr>
          <w:rFonts w:hint="eastAsia"/>
        </w:rPr>
        <w:t>返回</w:t>
      </w:r>
    </w:p>
    <w:p w14:paraId="60601122" w14:textId="77777777" w:rsidR="00CA49DF" w:rsidRDefault="00111AFC" w:rsidP="00CA49DF">
      <w:pPr>
        <w:pStyle w:val="aff1"/>
        <w:rPr>
          <w:rFonts w:hint="eastAsia"/>
        </w:rPr>
      </w:pPr>
      <w:r>
        <w:rPr>
          <w:rFonts w:hint="eastAsia"/>
        </w:rPr>
        <w:t>描述该操作</w:t>
      </w:r>
      <w:r w:rsidR="00CA49DF">
        <w:rPr>
          <w:rFonts w:hint="eastAsia"/>
        </w:rPr>
        <w:t>可能的返回值及其含义。</w:t>
      </w:r>
    </w:p>
    <w:p w14:paraId="607E3E6F" w14:textId="77777777" w:rsidR="00CA49DF" w:rsidRPr="006D04B0" w:rsidRDefault="00CA49DF" w:rsidP="00CA49DF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662E168B" w14:textId="77777777" w:rsidR="00CA49DF" w:rsidRDefault="00CA49DF" w:rsidP="00CA49DF">
      <w:pPr>
        <w:pStyle w:val="5"/>
        <w:ind w:left="890"/>
        <w:rPr>
          <w:rFonts w:hint="eastAsia"/>
        </w:rPr>
      </w:pPr>
      <w:r>
        <w:rPr>
          <w:rFonts w:hint="eastAsia"/>
        </w:rPr>
        <w:lastRenderedPageBreak/>
        <w:t>异常</w:t>
      </w:r>
    </w:p>
    <w:p w14:paraId="1123B3C2" w14:textId="77777777" w:rsidR="00CA49DF" w:rsidRDefault="00CA49DF" w:rsidP="00111AFC">
      <w:pPr>
        <w:pStyle w:val="aff1"/>
        <w:rPr>
          <w:rFonts w:hint="eastAsia"/>
        </w:rPr>
      </w:pPr>
      <w:r>
        <w:rPr>
          <w:rFonts w:hint="eastAsia"/>
        </w:rPr>
        <w:t>（可选），若有异常抛出，则应描述可能抛出的异常及其含义，要给出异常名称和含义说明</w:t>
      </w:r>
    </w:p>
    <w:p w14:paraId="21B3C41D" w14:textId="77777777" w:rsidR="00CA49DF" w:rsidRPr="006D04B0" w:rsidRDefault="00CA49DF" w:rsidP="00CA49DF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08774D94" w14:textId="77777777" w:rsidR="00CA49DF" w:rsidRDefault="00CA49DF" w:rsidP="00CA49DF">
      <w:pPr>
        <w:pStyle w:val="5"/>
        <w:ind w:left="890"/>
        <w:rPr>
          <w:rFonts w:hint="eastAsia"/>
        </w:rPr>
      </w:pPr>
      <w:r>
        <w:rPr>
          <w:rFonts w:hint="eastAsia"/>
        </w:rPr>
        <w:t>应用举例</w:t>
      </w:r>
    </w:p>
    <w:p w14:paraId="63E7CD5A" w14:textId="77777777" w:rsidR="00CA49DF" w:rsidRDefault="00111AFC" w:rsidP="00CA49DF">
      <w:pPr>
        <w:pStyle w:val="aff1"/>
        <w:rPr>
          <w:rFonts w:hint="eastAsia"/>
        </w:rPr>
      </w:pPr>
      <w:r>
        <w:rPr>
          <w:rFonts w:hint="eastAsia"/>
        </w:rPr>
        <w:t>（可选）最好能给出一个例子说明如何使用该操作</w:t>
      </w:r>
      <w:r w:rsidR="00CA49DF">
        <w:rPr>
          <w:rFonts w:hint="eastAsia"/>
        </w:rPr>
        <w:t>。</w:t>
      </w:r>
    </w:p>
    <w:p w14:paraId="4EBDE470" w14:textId="77777777" w:rsidR="00CA49DF" w:rsidRPr="006D04B0" w:rsidRDefault="00CA49DF" w:rsidP="00CA49DF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65F1885C" w14:textId="77777777" w:rsidR="00C30EAD" w:rsidRPr="00C30EAD" w:rsidRDefault="00C30EAD" w:rsidP="00C30EAD">
      <w:pPr>
        <w:rPr>
          <w:rFonts w:hint="eastAsia"/>
        </w:rPr>
      </w:pPr>
    </w:p>
    <w:p w14:paraId="7E090BEF" w14:textId="77777777" w:rsidR="00B07871" w:rsidRDefault="00B07871" w:rsidP="00F1787B">
      <w:pPr>
        <w:pStyle w:val="4"/>
        <w:rPr>
          <w:rFonts w:hint="eastAsia"/>
        </w:rPr>
      </w:pPr>
      <w:r>
        <w:rPr>
          <w:rFonts w:hint="eastAsia"/>
        </w:rPr>
        <w:t>操作名</w:t>
      </w:r>
      <w:r>
        <w:rPr>
          <w:rFonts w:hint="eastAsia"/>
        </w:rPr>
        <w:t>N</w:t>
      </w:r>
      <w:r w:rsidR="004728E7">
        <w:rPr>
          <w:rFonts w:hint="eastAsia"/>
        </w:rPr>
        <w:t>（新</w:t>
      </w:r>
      <w:r w:rsidR="004728E7">
        <w:rPr>
          <w:rFonts w:hint="eastAsia"/>
        </w:rPr>
        <w:t>IDL</w:t>
      </w:r>
      <w:r w:rsidR="004728E7">
        <w:rPr>
          <w:rFonts w:hint="eastAsia"/>
        </w:rPr>
        <w:t>操作空白模板）</w:t>
      </w:r>
    </w:p>
    <w:p w14:paraId="3C1BB9D9" w14:textId="77777777" w:rsidR="00652B18" w:rsidRDefault="00652B18" w:rsidP="00652B18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0EB59493" w14:textId="77777777" w:rsidR="00652B18" w:rsidRPr="003B34C7" w:rsidRDefault="00652B18" w:rsidP="00652B18">
      <w:pPr>
        <w:pStyle w:val="a4"/>
        <w:rPr>
          <w:rFonts w:hint="eastAsia"/>
        </w:rPr>
      </w:pPr>
    </w:p>
    <w:p w14:paraId="67117D9A" w14:textId="77777777" w:rsidR="00652B18" w:rsidRDefault="00652B18" w:rsidP="00652B18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250C719C" w14:textId="77777777" w:rsidR="00652B18" w:rsidRPr="003B34C7" w:rsidRDefault="00652B18" w:rsidP="00652B18">
      <w:pPr>
        <w:pStyle w:val="a4"/>
        <w:rPr>
          <w:rFonts w:hint="eastAsia"/>
        </w:rPr>
      </w:pPr>
    </w:p>
    <w:p w14:paraId="696F4064" w14:textId="77777777" w:rsidR="00652B18" w:rsidRDefault="00652B18" w:rsidP="00652B18">
      <w:pPr>
        <w:pStyle w:val="5"/>
        <w:ind w:left="890"/>
        <w:rPr>
          <w:rFonts w:hint="eastAsia"/>
        </w:rPr>
      </w:pPr>
      <w:r>
        <w:rPr>
          <w:rFonts w:hint="eastAsia"/>
        </w:rPr>
        <w:t>参数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427"/>
        <w:gridCol w:w="5285"/>
      </w:tblGrid>
      <w:tr w:rsidR="004728E7" w14:paraId="7E293955" w14:textId="77777777" w:rsidTr="00830266">
        <w:tc>
          <w:tcPr>
            <w:tcW w:w="1361" w:type="dxa"/>
            <w:shd w:val="clear" w:color="auto" w:fill="E0E0E0"/>
          </w:tcPr>
          <w:p w14:paraId="6C062A8C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0" w:type="dxa"/>
            <w:shd w:val="clear" w:color="auto" w:fill="E0E0E0"/>
          </w:tcPr>
          <w:p w14:paraId="439B1E1E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5359" w:type="dxa"/>
            <w:shd w:val="clear" w:color="auto" w:fill="E0E0E0"/>
          </w:tcPr>
          <w:p w14:paraId="30DF360C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728E7" w14:paraId="4F81EEB8" w14:textId="77777777" w:rsidTr="00830266">
        <w:tc>
          <w:tcPr>
            <w:tcW w:w="1361" w:type="dxa"/>
            <w:shd w:val="clear" w:color="auto" w:fill="auto"/>
          </w:tcPr>
          <w:p w14:paraId="0E895CF4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46BFC5D8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4615DB11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4728E7" w14:paraId="28BB47F8" w14:textId="77777777" w:rsidTr="00830266">
        <w:tc>
          <w:tcPr>
            <w:tcW w:w="1361" w:type="dxa"/>
            <w:shd w:val="clear" w:color="auto" w:fill="auto"/>
          </w:tcPr>
          <w:p w14:paraId="46AFF6FD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67A32232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7863D3A5" w14:textId="77777777" w:rsidR="004728E7" w:rsidRPr="009B5AF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4728E7" w14:paraId="44B62520" w14:textId="77777777" w:rsidTr="00830266">
        <w:tc>
          <w:tcPr>
            <w:tcW w:w="1361" w:type="dxa"/>
            <w:shd w:val="clear" w:color="auto" w:fill="auto"/>
          </w:tcPr>
          <w:p w14:paraId="33C4C5A5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</w:tcPr>
          <w:p w14:paraId="1EDF0889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359" w:type="dxa"/>
            <w:shd w:val="clear" w:color="auto" w:fill="auto"/>
          </w:tcPr>
          <w:p w14:paraId="6D572F15" w14:textId="77777777" w:rsidR="004728E7" w:rsidRDefault="004728E7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1ABB1711" w14:textId="77777777" w:rsidR="00652B18" w:rsidRPr="003B34C7" w:rsidRDefault="00652B18" w:rsidP="00652B18">
      <w:pPr>
        <w:pStyle w:val="a4"/>
        <w:rPr>
          <w:rFonts w:hint="eastAsia"/>
        </w:rPr>
      </w:pPr>
    </w:p>
    <w:p w14:paraId="1670A3DF" w14:textId="77777777" w:rsidR="00652B18" w:rsidRDefault="00652B18" w:rsidP="00652B18">
      <w:pPr>
        <w:pStyle w:val="5"/>
        <w:ind w:left="890"/>
        <w:rPr>
          <w:rFonts w:hint="eastAsia"/>
        </w:rPr>
      </w:pPr>
      <w:r>
        <w:rPr>
          <w:rFonts w:hint="eastAsia"/>
        </w:rPr>
        <w:t>返回</w:t>
      </w:r>
    </w:p>
    <w:p w14:paraId="7A4B5A6E" w14:textId="77777777" w:rsidR="00DD33B1" w:rsidRPr="00DD33B1" w:rsidRDefault="00DD33B1" w:rsidP="00DD33B1">
      <w:pPr>
        <w:pStyle w:val="a4"/>
        <w:rPr>
          <w:rFonts w:hint="eastAsia"/>
        </w:rPr>
      </w:pPr>
    </w:p>
    <w:p w14:paraId="37D9258C" w14:textId="77777777" w:rsidR="00652B18" w:rsidRDefault="00652B18" w:rsidP="00652B18">
      <w:pPr>
        <w:pStyle w:val="5"/>
        <w:ind w:left="890"/>
        <w:rPr>
          <w:rFonts w:hint="eastAsia"/>
        </w:rPr>
      </w:pPr>
      <w:r>
        <w:rPr>
          <w:rFonts w:hint="eastAsia"/>
        </w:rPr>
        <w:t>异常</w:t>
      </w:r>
    </w:p>
    <w:p w14:paraId="208241CE" w14:textId="77777777" w:rsidR="00DD33B1" w:rsidRPr="00DD33B1" w:rsidRDefault="00DD33B1" w:rsidP="00DD33B1">
      <w:pPr>
        <w:pStyle w:val="a4"/>
        <w:rPr>
          <w:rFonts w:hint="eastAsia"/>
        </w:rPr>
      </w:pPr>
    </w:p>
    <w:p w14:paraId="40233C6D" w14:textId="77777777" w:rsidR="00652B18" w:rsidRDefault="00652B18" w:rsidP="00652B18">
      <w:pPr>
        <w:pStyle w:val="5"/>
        <w:ind w:left="890"/>
        <w:rPr>
          <w:rFonts w:hint="eastAsia"/>
        </w:rPr>
      </w:pPr>
      <w:r>
        <w:rPr>
          <w:rFonts w:hint="eastAsia"/>
        </w:rPr>
        <w:t>应用举例</w:t>
      </w:r>
    </w:p>
    <w:p w14:paraId="22D1EB1B" w14:textId="77777777" w:rsidR="00DD33B1" w:rsidRPr="00DD33B1" w:rsidRDefault="00DD33B1" w:rsidP="00DD33B1">
      <w:pPr>
        <w:pStyle w:val="a4"/>
        <w:rPr>
          <w:rFonts w:hint="eastAsia"/>
        </w:rPr>
      </w:pPr>
    </w:p>
    <w:p w14:paraId="6A35258D" w14:textId="77777777" w:rsidR="004C1E93" w:rsidRDefault="00537ED1" w:rsidP="003E10CE">
      <w:pPr>
        <w:pStyle w:val="3"/>
        <w:rPr>
          <w:rFonts w:hint="eastAsia"/>
        </w:rPr>
      </w:pPr>
      <w:bookmarkStart w:id="20" w:name="_Toc130612708"/>
      <w:r>
        <w:rPr>
          <w:rFonts w:hint="eastAsia"/>
        </w:rPr>
        <w:lastRenderedPageBreak/>
        <w:t>IDL</w:t>
      </w:r>
      <w:r w:rsidR="004C1E93">
        <w:rPr>
          <w:rFonts w:hint="eastAsia"/>
        </w:rPr>
        <w:t>接口</w:t>
      </w:r>
      <w:r w:rsidR="00CE79A5">
        <w:rPr>
          <w:rFonts w:hint="eastAsia"/>
        </w:rPr>
        <w:t>N</w:t>
      </w:r>
      <w:bookmarkEnd w:id="20"/>
    </w:p>
    <w:p w14:paraId="13EE7BA6" w14:textId="77777777" w:rsidR="00160F44" w:rsidRPr="00160F44" w:rsidRDefault="008F60F2" w:rsidP="00F1787B">
      <w:pPr>
        <w:pStyle w:val="4"/>
        <w:rPr>
          <w:rFonts w:hint="eastAsia"/>
        </w:rPr>
      </w:pPr>
      <w:r>
        <w:rPr>
          <w:rFonts w:hint="eastAsia"/>
        </w:rPr>
        <w:t>。。。</w:t>
      </w:r>
    </w:p>
    <w:p w14:paraId="3F0A5896" w14:textId="77777777" w:rsidR="00326C8C" w:rsidRDefault="00326C8C" w:rsidP="008C0D1A">
      <w:pPr>
        <w:pStyle w:val="2"/>
        <w:rPr>
          <w:rFonts w:hint="eastAsia"/>
        </w:rPr>
      </w:pPr>
      <w:bookmarkStart w:id="21" w:name="_Toc130612709"/>
      <w:r>
        <w:rPr>
          <w:rFonts w:hint="eastAsia"/>
        </w:rPr>
        <w:t>消息接口</w:t>
      </w:r>
      <w:r w:rsidR="00C95B61">
        <w:rPr>
          <w:rFonts w:hint="eastAsia"/>
        </w:rPr>
        <w:t>（适用于消息平台）</w:t>
      </w:r>
      <w:bookmarkEnd w:id="21"/>
    </w:p>
    <w:p w14:paraId="0AF53EB3" w14:textId="77777777" w:rsidR="00F462A6" w:rsidRDefault="00116A22" w:rsidP="00F462A6">
      <w:pPr>
        <w:pStyle w:val="3"/>
        <w:rPr>
          <w:rFonts w:hint="eastAsia"/>
        </w:rPr>
      </w:pPr>
      <w:bookmarkStart w:id="22" w:name="_Toc130612710"/>
      <w:r>
        <w:rPr>
          <w:rFonts w:hint="eastAsia"/>
        </w:rPr>
        <w:t>ASN</w:t>
      </w:r>
      <w:r w:rsidR="00F462A6">
        <w:rPr>
          <w:rFonts w:hint="eastAsia"/>
        </w:rPr>
        <w:t>消息名</w:t>
      </w:r>
      <w:r w:rsidR="00F462A6">
        <w:rPr>
          <w:rFonts w:hint="eastAsia"/>
        </w:rPr>
        <w:t>1</w:t>
      </w:r>
      <w:bookmarkEnd w:id="22"/>
    </w:p>
    <w:p w14:paraId="7D730216" w14:textId="77777777" w:rsidR="00045A22" w:rsidRDefault="00045A22" w:rsidP="00045A22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4023F483" w14:textId="77777777" w:rsidR="00045A22" w:rsidRDefault="00045A22" w:rsidP="004B5AB1">
      <w:pPr>
        <w:pStyle w:val="aff1"/>
        <w:rPr>
          <w:rFonts w:hint="eastAsia"/>
        </w:rPr>
      </w:pPr>
      <w:r>
        <w:rPr>
          <w:rFonts w:hint="eastAsia"/>
        </w:rPr>
        <w:t>描述该消息</w:t>
      </w:r>
      <w:r w:rsidR="00BF4B9D">
        <w:rPr>
          <w:rFonts w:hint="eastAsia"/>
        </w:rPr>
        <w:t>（包括提供给网管应用模块使用，或要求网管应用模块提供的消息）</w:t>
      </w:r>
      <w:r>
        <w:rPr>
          <w:rFonts w:hint="eastAsia"/>
        </w:rPr>
        <w:t>的功能，谁</w:t>
      </w:r>
      <w:r w:rsidR="004B5AB1">
        <w:rPr>
          <w:rFonts w:hint="eastAsia"/>
        </w:rPr>
        <w:t>给谁发</w:t>
      </w:r>
      <w:r>
        <w:rPr>
          <w:rFonts w:hint="eastAsia"/>
        </w:rPr>
        <w:t>，干什么用，使用场景、使用约束等</w:t>
      </w:r>
      <w:r w:rsidR="00094C00">
        <w:rPr>
          <w:rFonts w:hint="eastAsia"/>
        </w:rPr>
        <w:t>内容</w:t>
      </w:r>
      <w:r w:rsidR="007D33D6">
        <w:rPr>
          <w:rFonts w:hint="eastAsia"/>
        </w:rPr>
        <w:t>，请尽量详细。</w:t>
      </w:r>
    </w:p>
    <w:p w14:paraId="3E681C6F" w14:textId="77777777" w:rsidR="00045A22" w:rsidRPr="006D04B0" w:rsidRDefault="00045A22" w:rsidP="00045A22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3B1795CE" w14:textId="77777777" w:rsidR="00B41B85" w:rsidRDefault="00B41B85" w:rsidP="00045A22">
      <w:pPr>
        <w:pStyle w:val="5"/>
        <w:ind w:left="890"/>
        <w:rPr>
          <w:rFonts w:hint="eastAsia"/>
        </w:rPr>
      </w:pPr>
      <w:r>
        <w:rPr>
          <w:rFonts w:hint="eastAsia"/>
        </w:rPr>
        <w:t>ASN</w:t>
      </w:r>
      <w:r>
        <w:rPr>
          <w:rFonts w:hint="eastAsia"/>
        </w:rPr>
        <w:t>文件</w:t>
      </w:r>
    </w:p>
    <w:p w14:paraId="12DAE49E" w14:textId="77777777" w:rsidR="00B41B85" w:rsidRDefault="00B41B85" w:rsidP="00B41B85">
      <w:pPr>
        <w:pStyle w:val="aff1"/>
        <w:rPr>
          <w:rFonts w:hint="eastAsia"/>
        </w:rPr>
      </w:pPr>
      <w:r>
        <w:rPr>
          <w:rFonts w:hint="eastAsia"/>
        </w:rPr>
        <w:t>给出定义该消息的</w:t>
      </w:r>
      <w:r>
        <w:rPr>
          <w:rFonts w:hint="eastAsia"/>
        </w:rPr>
        <w:t>ASN</w:t>
      </w:r>
      <w:r>
        <w:rPr>
          <w:rFonts w:hint="eastAsia"/>
        </w:rPr>
        <w:t>文件名。</w:t>
      </w:r>
    </w:p>
    <w:p w14:paraId="728140A3" w14:textId="77777777" w:rsidR="00B41B85" w:rsidRPr="006D04B0" w:rsidRDefault="00B41B85" w:rsidP="00B41B85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639992BE" w14:textId="77777777" w:rsidR="00F462A6" w:rsidRPr="00F462A6" w:rsidRDefault="00045A22" w:rsidP="00045A22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159F61A9" w14:textId="77777777" w:rsidR="00B41B85" w:rsidRDefault="00B41B85" w:rsidP="00B41B85">
      <w:pPr>
        <w:pStyle w:val="aff1"/>
        <w:rPr>
          <w:rFonts w:hint="eastAsia"/>
        </w:rPr>
      </w:pPr>
      <w:r>
        <w:rPr>
          <w:rFonts w:hint="eastAsia"/>
        </w:rPr>
        <w:t>给出该消息的完整</w:t>
      </w:r>
      <w:r>
        <w:rPr>
          <w:rFonts w:hint="eastAsia"/>
        </w:rPr>
        <w:t>ASN1</w:t>
      </w:r>
      <w:r>
        <w:rPr>
          <w:rFonts w:hint="eastAsia"/>
        </w:rPr>
        <w:t>定义代码。</w:t>
      </w:r>
    </w:p>
    <w:p w14:paraId="1E7253AF" w14:textId="77777777" w:rsidR="00326C8C" w:rsidRDefault="00B41B85" w:rsidP="00B41B85">
      <w:pPr>
        <w:pStyle w:val="a4"/>
        <w:rPr>
          <w:rFonts w:hint="eastAsia"/>
        </w:rPr>
      </w:pPr>
      <w:r>
        <w:rPr>
          <w:rFonts w:hint="eastAsia"/>
        </w:rPr>
        <w:t>请用“正文带缩进”样式</w:t>
      </w:r>
    </w:p>
    <w:p w14:paraId="23011866" w14:textId="77777777" w:rsidR="00A4300F" w:rsidRPr="00F462A6" w:rsidRDefault="00A4300F" w:rsidP="00A4300F">
      <w:pPr>
        <w:pStyle w:val="5"/>
        <w:ind w:left="890"/>
        <w:rPr>
          <w:rFonts w:hint="eastAsia"/>
        </w:rPr>
      </w:pPr>
      <w:r>
        <w:rPr>
          <w:rFonts w:hint="eastAsia"/>
        </w:rPr>
        <w:t>字段</w:t>
      </w:r>
    </w:p>
    <w:p w14:paraId="7C11C0E4" w14:textId="77777777" w:rsidR="00A4300F" w:rsidRDefault="00A4300F" w:rsidP="00A4300F">
      <w:pPr>
        <w:pStyle w:val="aff1"/>
        <w:rPr>
          <w:rFonts w:hint="eastAsia"/>
        </w:rPr>
      </w:pPr>
      <w:r>
        <w:rPr>
          <w:rFonts w:hint="eastAsia"/>
        </w:rPr>
        <w:t>用表格给出该消息每个字段的名称、类型、含义和约束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9"/>
        <w:gridCol w:w="6633"/>
      </w:tblGrid>
      <w:tr w:rsidR="00006AE6" w14:paraId="63DA9395" w14:textId="77777777" w:rsidTr="00830266">
        <w:tc>
          <w:tcPr>
            <w:tcW w:w="1440" w:type="dxa"/>
            <w:shd w:val="clear" w:color="auto" w:fill="E0E0E0"/>
          </w:tcPr>
          <w:p w14:paraId="5021E1BD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20" w:type="dxa"/>
            <w:shd w:val="clear" w:color="auto" w:fill="E0E0E0"/>
          </w:tcPr>
          <w:p w14:paraId="3EDDF3B1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06AE6" w14:paraId="31E4DA62" w14:textId="77777777" w:rsidTr="00830266">
        <w:tc>
          <w:tcPr>
            <w:tcW w:w="1440" w:type="dxa"/>
            <w:shd w:val="clear" w:color="auto" w:fill="auto"/>
          </w:tcPr>
          <w:p w14:paraId="535CA381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720" w:type="dxa"/>
            <w:shd w:val="clear" w:color="auto" w:fill="auto"/>
          </w:tcPr>
          <w:p w14:paraId="23F966AE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006AE6" w14:paraId="1D86B273" w14:textId="77777777" w:rsidTr="00830266">
        <w:tc>
          <w:tcPr>
            <w:tcW w:w="1440" w:type="dxa"/>
            <w:shd w:val="clear" w:color="auto" w:fill="auto"/>
          </w:tcPr>
          <w:p w14:paraId="339AABC8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720" w:type="dxa"/>
            <w:shd w:val="clear" w:color="auto" w:fill="auto"/>
          </w:tcPr>
          <w:p w14:paraId="4FBCEAC0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006AE6" w14:paraId="4193D92C" w14:textId="77777777" w:rsidTr="00830266">
        <w:tc>
          <w:tcPr>
            <w:tcW w:w="1440" w:type="dxa"/>
            <w:shd w:val="clear" w:color="auto" w:fill="auto"/>
          </w:tcPr>
          <w:p w14:paraId="5378B26E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720" w:type="dxa"/>
            <w:shd w:val="clear" w:color="auto" w:fill="auto"/>
          </w:tcPr>
          <w:p w14:paraId="5861F8D5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5FFF45FF" w14:textId="77777777" w:rsidR="00A4300F" w:rsidRPr="0002058B" w:rsidRDefault="00A4300F" w:rsidP="00B41B85">
      <w:pPr>
        <w:pStyle w:val="a4"/>
        <w:rPr>
          <w:rFonts w:hint="eastAsia"/>
        </w:rPr>
      </w:pPr>
    </w:p>
    <w:p w14:paraId="5F2D3FBF" w14:textId="77777777" w:rsidR="00006AE6" w:rsidRDefault="00006AE6" w:rsidP="00006AE6">
      <w:pPr>
        <w:pStyle w:val="3"/>
        <w:rPr>
          <w:rFonts w:hint="eastAsia"/>
        </w:rPr>
      </w:pPr>
      <w:bookmarkStart w:id="23" w:name="_Toc130612711"/>
      <w:r>
        <w:rPr>
          <w:rFonts w:hint="eastAsia"/>
        </w:rPr>
        <w:t>ASN</w:t>
      </w:r>
      <w:r>
        <w:rPr>
          <w:rFonts w:hint="eastAsia"/>
        </w:rPr>
        <w:t>消息名</w:t>
      </w:r>
      <w:r>
        <w:rPr>
          <w:rFonts w:hint="eastAsia"/>
        </w:rPr>
        <w:t>N</w:t>
      </w:r>
      <w:r>
        <w:rPr>
          <w:rFonts w:hint="eastAsia"/>
        </w:rPr>
        <w:t>（空白模板）</w:t>
      </w:r>
      <w:bookmarkEnd w:id="23"/>
    </w:p>
    <w:p w14:paraId="65F362BE" w14:textId="77777777" w:rsidR="00006AE6" w:rsidRDefault="00006AE6" w:rsidP="00006AE6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4520037E" w14:textId="77777777" w:rsidR="00006AE6" w:rsidRPr="006D04B0" w:rsidRDefault="00006AE6" w:rsidP="00006AE6">
      <w:pPr>
        <w:pStyle w:val="a4"/>
        <w:rPr>
          <w:rFonts w:hint="eastAsia"/>
        </w:rPr>
      </w:pPr>
    </w:p>
    <w:p w14:paraId="7832C4E6" w14:textId="77777777" w:rsidR="00006AE6" w:rsidRDefault="00006AE6" w:rsidP="00006AE6">
      <w:pPr>
        <w:pStyle w:val="5"/>
        <w:ind w:left="890"/>
        <w:rPr>
          <w:rFonts w:hint="eastAsia"/>
        </w:rPr>
      </w:pPr>
      <w:r>
        <w:rPr>
          <w:rFonts w:hint="eastAsia"/>
        </w:rPr>
        <w:t>ASN</w:t>
      </w:r>
      <w:r>
        <w:rPr>
          <w:rFonts w:hint="eastAsia"/>
        </w:rPr>
        <w:t>文件</w:t>
      </w:r>
    </w:p>
    <w:p w14:paraId="4EB89A60" w14:textId="77777777" w:rsidR="00006AE6" w:rsidRPr="006D04B0" w:rsidRDefault="00006AE6" w:rsidP="00006AE6">
      <w:pPr>
        <w:pStyle w:val="a4"/>
        <w:rPr>
          <w:rFonts w:hint="eastAsia"/>
        </w:rPr>
      </w:pPr>
    </w:p>
    <w:p w14:paraId="1B07213B" w14:textId="77777777" w:rsidR="00006AE6" w:rsidRDefault="00006AE6" w:rsidP="00006AE6">
      <w:pPr>
        <w:pStyle w:val="5"/>
        <w:ind w:left="890"/>
        <w:rPr>
          <w:rFonts w:hint="eastAsia"/>
        </w:rPr>
      </w:pPr>
      <w:r>
        <w:rPr>
          <w:rFonts w:hint="eastAsia"/>
        </w:rPr>
        <w:t>定义</w:t>
      </w:r>
    </w:p>
    <w:p w14:paraId="7B928B6D" w14:textId="77777777" w:rsidR="00006AE6" w:rsidRPr="00006AE6" w:rsidRDefault="00006AE6" w:rsidP="00006AE6">
      <w:pPr>
        <w:pStyle w:val="a4"/>
        <w:rPr>
          <w:rFonts w:hint="eastAsia"/>
        </w:rPr>
      </w:pPr>
    </w:p>
    <w:p w14:paraId="3FFBE13D" w14:textId="77777777" w:rsidR="00006AE6" w:rsidRPr="00F462A6" w:rsidRDefault="00006AE6" w:rsidP="00006AE6">
      <w:pPr>
        <w:pStyle w:val="5"/>
        <w:ind w:left="890"/>
        <w:rPr>
          <w:rFonts w:hint="eastAsia"/>
        </w:rPr>
      </w:pPr>
      <w:r>
        <w:rPr>
          <w:rFonts w:hint="eastAsia"/>
        </w:rPr>
        <w:lastRenderedPageBreak/>
        <w:t>字段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9"/>
        <w:gridCol w:w="6633"/>
      </w:tblGrid>
      <w:tr w:rsidR="00006AE6" w14:paraId="6711F727" w14:textId="77777777" w:rsidTr="00830266">
        <w:tc>
          <w:tcPr>
            <w:tcW w:w="1440" w:type="dxa"/>
            <w:shd w:val="clear" w:color="auto" w:fill="E0E0E0"/>
          </w:tcPr>
          <w:p w14:paraId="3CFCB8C0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20" w:type="dxa"/>
            <w:shd w:val="clear" w:color="auto" w:fill="E0E0E0"/>
          </w:tcPr>
          <w:p w14:paraId="4648848D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06AE6" w14:paraId="0AAD3CD1" w14:textId="77777777" w:rsidTr="00830266">
        <w:tc>
          <w:tcPr>
            <w:tcW w:w="1440" w:type="dxa"/>
            <w:shd w:val="clear" w:color="auto" w:fill="auto"/>
          </w:tcPr>
          <w:p w14:paraId="37437C85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720" w:type="dxa"/>
            <w:shd w:val="clear" w:color="auto" w:fill="auto"/>
          </w:tcPr>
          <w:p w14:paraId="330CBCA1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006AE6" w14:paraId="2EE1717E" w14:textId="77777777" w:rsidTr="00830266">
        <w:tc>
          <w:tcPr>
            <w:tcW w:w="1440" w:type="dxa"/>
            <w:shd w:val="clear" w:color="auto" w:fill="auto"/>
          </w:tcPr>
          <w:p w14:paraId="3302C69D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720" w:type="dxa"/>
            <w:shd w:val="clear" w:color="auto" w:fill="auto"/>
          </w:tcPr>
          <w:p w14:paraId="0C8A40B7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006AE6" w14:paraId="6A3BD2D5" w14:textId="77777777" w:rsidTr="00830266">
        <w:tc>
          <w:tcPr>
            <w:tcW w:w="1440" w:type="dxa"/>
            <w:shd w:val="clear" w:color="auto" w:fill="auto"/>
          </w:tcPr>
          <w:p w14:paraId="19CBAD6B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720" w:type="dxa"/>
            <w:shd w:val="clear" w:color="auto" w:fill="auto"/>
          </w:tcPr>
          <w:p w14:paraId="35C88FA7" w14:textId="77777777" w:rsidR="00006AE6" w:rsidRDefault="00006AE6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14141511" w14:textId="77777777" w:rsidR="00006AE6" w:rsidRPr="0002058B" w:rsidRDefault="00006AE6" w:rsidP="00006AE6">
      <w:pPr>
        <w:pStyle w:val="a4"/>
        <w:rPr>
          <w:rFonts w:hint="eastAsia"/>
        </w:rPr>
      </w:pPr>
    </w:p>
    <w:p w14:paraId="6178DEED" w14:textId="77777777" w:rsidR="00326C8C" w:rsidRDefault="00326C8C" w:rsidP="00031757">
      <w:pPr>
        <w:rPr>
          <w:rFonts w:hint="eastAsia"/>
        </w:rPr>
      </w:pPr>
    </w:p>
    <w:p w14:paraId="750D1B50" w14:textId="77777777" w:rsidR="00326C8C" w:rsidRDefault="00326C8C" w:rsidP="008C0D1A">
      <w:pPr>
        <w:pStyle w:val="2"/>
        <w:rPr>
          <w:rFonts w:hint="eastAsia"/>
        </w:rPr>
      </w:pPr>
      <w:bookmarkStart w:id="24" w:name="_Toc130612712"/>
      <w:r>
        <w:rPr>
          <w:rFonts w:hint="eastAsia"/>
        </w:rPr>
        <w:t>配置文件</w:t>
      </w:r>
      <w:bookmarkEnd w:id="24"/>
    </w:p>
    <w:p w14:paraId="12DDB783" w14:textId="77777777" w:rsidR="001E3AB1" w:rsidRDefault="001E3AB1" w:rsidP="003E10CE">
      <w:pPr>
        <w:pStyle w:val="3"/>
        <w:rPr>
          <w:rFonts w:hint="eastAsia"/>
        </w:rPr>
      </w:pPr>
      <w:bookmarkStart w:id="25" w:name="_Toc130612713"/>
      <w:r>
        <w:rPr>
          <w:rFonts w:hint="eastAsia"/>
        </w:rPr>
        <w:t>配置文件名</w:t>
      </w:r>
      <w:r>
        <w:rPr>
          <w:rFonts w:hint="eastAsia"/>
        </w:rPr>
        <w:t>1</w:t>
      </w:r>
      <w:bookmarkEnd w:id="25"/>
    </w:p>
    <w:p w14:paraId="5ED5E259" w14:textId="77777777" w:rsidR="001E3AB1" w:rsidRDefault="0096304B" w:rsidP="00577D5E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4E594E4B" w14:textId="77777777" w:rsidR="0096304B" w:rsidRDefault="0096304B" w:rsidP="0096304B">
      <w:pPr>
        <w:pStyle w:val="aff1"/>
        <w:rPr>
          <w:rFonts w:hint="eastAsia"/>
        </w:rPr>
      </w:pPr>
      <w:r>
        <w:rPr>
          <w:rFonts w:hint="eastAsia"/>
        </w:rPr>
        <w:t>描述该配置文件的作用、使用场景、修改后何时生效（是否要全部或部分重启）、可能带来的不良后果、使用建议等</w:t>
      </w:r>
      <w:r w:rsidR="00857EAD">
        <w:rPr>
          <w:rFonts w:hint="eastAsia"/>
        </w:rPr>
        <w:t>等内容，请尽量详细</w:t>
      </w:r>
      <w:r>
        <w:rPr>
          <w:rFonts w:hint="eastAsia"/>
        </w:rPr>
        <w:t>。</w:t>
      </w:r>
    </w:p>
    <w:p w14:paraId="531D648B" w14:textId="77777777" w:rsidR="00076607" w:rsidRPr="00076607" w:rsidRDefault="00076607" w:rsidP="00076607">
      <w:pPr>
        <w:pStyle w:val="a4"/>
        <w:rPr>
          <w:rFonts w:hint="eastAsia"/>
        </w:rPr>
      </w:pPr>
    </w:p>
    <w:p w14:paraId="29A70569" w14:textId="77777777" w:rsidR="001E3AB1" w:rsidRDefault="00577D5E" w:rsidP="00577D5E">
      <w:pPr>
        <w:pStyle w:val="5"/>
        <w:ind w:left="890"/>
        <w:rPr>
          <w:rFonts w:hint="eastAsia"/>
        </w:rPr>
      </w:pPr>
      <w:r>
        <w:rPr>
          <w:rFonts w:hint="eastAsia"/>
        </w:rPr>
        <w:t>文件位置</w:t>
      </w:r>
    </w:p>
    <w:p w14:paraId="0787499E" w14:textId="77777777" w:rsidR="00577D5E" w:rsidRDefault="00577D5E" w:rsidP="00076607">
      <w:pPr>
        <w:pStyle w:val="aff1"/>
        <w:rPr>
          <w:rFonts w:hint="eastAsia"/>
        </w:rPr>
      </w:pPr>
      <w:r>
        <w:rPr>
          <w:rFonts w:hint="eastAsia"/>
        </w:rPr>
        <w:t>给出文件的全路径或相对路径</w:t>
      </w:r>
    </w:p>
    <w:p w14:paraId="6C1FD5E9" w14:textId="77777777" w:rsidR="00076607" w:rsidRPr="00076607" w:rsidRDefault="00076607" w:rsidP="00076607">
      <w:pPr>
        <w:pStyle w:val="a4"/>
        <w:rPr>
          <w:rFonts w:hint="eastAsia"/>
        </w:rPr>
      </w:pPr>
    </w:p>
    <w:p w14:paraId="1C5E4F99" w14:textId="77777777" w:rsidR="001E3AB1" w:rsidRDefault="00577D5E" w:rsidP="00577D5E">
      <w:pPr>
        <w:pStyle w:val="5"/>
        <w:ind w:left="890"/>
        <w:rPr>
          <w:rFonts w:hint="eastAsia"/>
        </w:rPr>
      </w:pPr>
      <w:r>
        <w:rPr>
          <w:rFonts w:hint="eastAsia"/>
        </w:rPr>
        <w:t>配置项</w:t>
      </w:r>
    </w:p>
    <w:p w14:paraId="69204F1C" w14:textId="77777777" w:rsidR="00700979" w:rsidRPr="00700979" w:rsidRDefault="00700979" w:rsidP="00700979">
      <w:pPr>
        <w:pStyle w:val="aff1"/>
        <w:rPr>
          <w:rFonts w:hint="eastAsia"/>
        </w:rPr>
      </w:pPr>
      <w:r>
        <w:rPr>
          <w:rFonts w:hint="eastAsia"/>
        </w:rPr>
        <w:t>以表格形式给出每个配置项的名称和描述，描述要包括含义、作用、取值范围、约束等信息，例如：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3"/>
        <w:gridCol w:w="6629"/>
      </w:tblGrid>
      <w:tr w:rsidR="00B80F58" w:rsidRPr="00830266" w14:paraId="482AEA83" w14:textId="77777777" w:rsidTr="00830266">
        <w:tc>
          <w:tcPr>
            <w:tcW w:w="1440" w:type="dxa"/>
            <w:shd w:val="clear" w:color="auto" w:fill="E0E0E0"/>
          </w:tcPr>
          <w:p w14:paraId="1787DDA9" w14:textId="77777777" w:rsidR="00B80F58" w:rsidRPr="00830266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color w:val="0000FF"/>
              </w:rPr>
            </w:pPr>
            <w:r w:rsidRPr="00830266">
              <w:rPr>
                <w:rFonts w:hint="eastAsia"/>
                <w:color w:val="0000FF"/>
              </w:rPr>
              <w:t>配置项</w:t>
            </w:r>
          </w:p>
        </w:tc>
        <w:tc>
          <w:tcPr>
            <w:tcW w:w="6720" w:type="dxa"/>
            <w:shd w:val="clear" w:color="auto" w:fill="E0E0E0"/>
          </w:tcPr>
          <w:p w14:paraId="524F52DE" w14:textId="77777777" w:rsidR="00B80F58" w:rsidRPr="00830266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color w:val="0000FF"/>
              </w:rPr>
            </w:pPr>
            <w:r w:rsidRPr="00830266">
              <w:rPr>
                <w:rFonts w:hint="eastAsia"/>
                <w:color w:val="0000FF"/>
              </w:rPr>
              <w:t>描述</w:t>
            </w:r>
          </w:p>
        </w:tc>
      </w:tr>
      <w:tr w:rsidR="00B80F58" w:rsidRPr="00830266" w14:paraId="18B8E385" w14:textId="77777777" w:rsidTr="00830266">
        <w:tc>
          <w:tcPr>
            <w:tcW w:w="1440" w:type="dxa"/>
            <w:shd w:val="clear" w:color="auto" w:fill="auto"/>
          </w:tcPr>
          <w:p w14:paraId="31737197" w14:textId="77777777" w:rsidR="00B80F58" w:rsidRPr="00830266" w:rsidRDefault="0070097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color w:val="0000FF"/>
              </w:rPr>
            </w:pPr>
            <w:r w:rsidRPr="00830266">
              <w:rPr>
                <w:rFonts w:hint="eastAsia"/>
                <w:color w:val="0000FF"/>
              </w:rPr>
              <w:t>Debug</w:t>
            </w:r>
          </w:p>
        </w:tc>
        <w:tc>
          <w:tcPr>
            <w:tcW w:w="6720" w:type="dxa"/>
            <w:shd w:val="clear" w:color="auto" w:fill="auto"/>
          </w:tcPr>
          <w:p w14:paraId="34D98B11" w14:textId="77777777" w:rsidR="00B80F58" w:rsidRPr="00830266" w:rsidRDefault="00700979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color w:val="0000FF"/>
              </w:rPr>
            </w:pPr>
            <w:r w:rsidRPr="00830266">
              <w:rPr>
                <w:rFonts w:hint="eastAsia"/>
                <w:color w:val="0000FF"/>
              </w:rPr>
              <w:t>用于打开或关闭调试开关，取值为</w:t>
            </w:r>
            <w:r w:rsidRPr="00830266">
              <w:rPr>
                <w:rFonts w:hint="eastAsia"/>
                <w:color w:val="0000FF"/>
              </w:rPr>
              <w:t>On</w:t>
            </w:r>
            <w:r w:rsidRPr="00830266">
              <w:rPr>
                <w:rFonts w:hint="eastAsia"/>
                <w:color w:val="0000FF"/>
              </w:rPr>
              <w:t>或</w:t>
            </w:r>
            <w:r w:rsidRPr="00830266">
              <w:rPr>
                <w:rFonts w:hint="eastAsia"/>
                <w:color w:val="0000FF"/>
              </w:rPr>
              <w:t>Yes</w:t>
            </w:r>
            <w:r w:rsidRPr="00830266">
              <w:rPr>
                <w:rFonts w:hint="eastAsia"/>
                <w:color w:val="0000FF"/>
              </w:rPr>
              <w:t>时表示调试开关打开，为</w:t>
            </w:r>
            <w:r w:rsidRPr="00830266">
              <w:rPr>
                <w:rFonts w:hint="eastAsia"/>
                <w:color w:val="0000FF"/>
              </w:rPr>
              <w:t>Off</w:t>
            </w:r>
            <w:r w:rsidRPr="00830266">
              <w:rPr>
                <w:rFonts w:hint="eastAsia"/>
                <w:color w:val="0000FF"/>
              </w:rPr>
              <w:t>或</w:t>
            </w:r>
            <w:r w:rsidRPr="00830266">
              <w:rPr>
                <w:rFonts w:hint="eastAsia"/>
                <w:color w:val="0000FF"/>
              </w:rPr>
              <w:t>No</w:t>
            </w:r>
            <w:r w:rsidRPr="00830266">
              <w:rPr>
                <w:rFonts w:hint="eastAsia"/>
                <w:color w:val="0000FF"/>
              </w:rPr>
              <w:t>时表示关闭</w:t>
            </w:r>
            <w:r w:rsidR="001E66D7" w:rsidRPr="00830266">
              <w:rPr>
                <w:rFonts w:hint="eastAsia"/>
                <w:color w:val="0000FF"/>
              </w:rPr>
              <w:t>调试开关</w:t>
            </w:r>
            <w:r w:rsidRPr="00830266">
              <w:rPr>
                <w:rFonts w:hint="eastAsia"/>
                <w:color w:val="0000FF"/>
              </w:rPr>
              <w:t>。</w:t>
            </w:r>
            <w:r w:rsidR="003505FF" w:rsidRPr="00830266">
              <w:rPr>
                <w:rFonts w:hint="eastAsia"/>
                <w:color w:val="0000FF"/>
              </w:rPr>
              <w:t>调试开关打开后，系统将在</w:t>
            </w:r>
            <w:r w:rsidR="003505FF" w:rsidRPr="00830266">
              <w:rPr>
                <w:rFonts w:hint="eastAsia"/>
                <w:color w:val="0000FF"/>
              </w:rPr>
              <w:t>Console</w:t>
            </w:r>
            <w:r w:rsidR="003505FF" w:rsidRPr="00830266">
              <w:rPr>
                <w:rFonts w:hint="eastAsia"/>
                <w:color w:val="0000FF"/>
              </w:rPr>
              <w:t>上输出文本的调试信息。</w:t>
            </w:r>
          </w:p>
        </w:tc>
      </w:tr>
      <w:tr w:rsidR="00B80F58" w:rsidRPr="00830266" w14:paraId="750A909F" w14:textId="77777777" w:rsidTr="00830266">
        <w:tc>
          <w:tcPr>
            <w:tcW w:w="1440" w:type="dxa"/>
            <w:shd w:val="clear" w:color="auto" w:fill="auto"/>
          </w:tcPr>
          <w:p w14:paraId="07FD1EB7" w14:textId="77777777" w:rsidR="00B80F58" w:rsidRPr="00830266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color w:val="0000FF"/>
              </w:rPr>
            </w:pPr>
          </w:p>
        </w:tc>
        <w:tc>
          <w:tcPr>
            <w:tcW w:w="6720" w:type="dxa"/>
            <w:shd w:val="clear" w:color="auto" w:fill="auto"/>
          </w:tcPr>
          <w:p w14:paraId="14900B34" w14:textId="77777777" w:rsidR="00B80F58" w:rsidRPr="00830266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color w:val="0000FF"/>
              </w:rPr>
            </w:pPr>
          </w:p>
        </w:tc>
      </w:tr>
      <w:tr w:rsidR="00B80F58" w:rsidRPr="00830266" w14:paraId="5D6C826B" w14:textId="77777777" w:rsidTr="00830266">
        <w:tc>
          <w:tcPr>
            <w:tcW w:w="1440" w:type="dxa"/>
            <w:shd w:val="clear" w:color="auto" w:fill="auto"/>
          </w:tcPr>
          <w:p w14:paraId="315B0F96" w14:textId="77777777" w:rsidR="00B80F58" w:rsidRPr="00830266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color w:val="0000FF"/>
              </w:rPr>
            </w:pPr>
          </w:p>
        </w:tc>
        <w:tc>
          <w:tcPr>
            <w:tcW w:w="6720" w:type="dxa"/>
            <w:shd w:val="clear" w:color="auto" w:fill="auto"/>
          </w:tcPr>
          <w:p w14:paraId="0D71AFA8" w14:textId="77777777" w:rsidR="00B80F58" w:rsidRPr="00830266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  <w:color w:val="0000FF"/>
              </w:rPr>
            </w:pPr>
          </w:p>
        </w:tc>
      </w:tr>
    </w:tbl>
    <w:p w14:paraId="26D41A2A" w14:textId="77777777" w:rsidR="001E3AB1" w:rsidRPr="001E3AB1" w:rsidRDefault="001E3AB1" w:rsidP="00031757">
      <w:pPr>
        <w:rPr>
          <w:rFonts w:hint="eastAsia"/>
        </w:rPr>
      </w:pPr>
    </w:p>
    <w:p w14:paraId="31FC8830" w14:textId="77777777" w:rsidR="00B80F58" w:rsidRDefault="00B80F58" w:rsidP="00B80F58">
      <w:pPr>
        <w:pStyle w:val="3"/>
        <w:rPr>
          <w:rFonts w:hint="eastAsia"/>
        </w:rPr>
      </w:pPr>
      <w:bookmarkStart w:id="26" w:name="_Toc130612714"/>
      <w:r>
        <w:rPr>
          <w:rFonts w:hint="eastAsia"/>
        </w:rPr>
        <w:t>配置文件名</w:t>
      </w:r>
      <w:r>
        <w:rPr>
          <w:rFonts w:hint="eastAsia"/>
        </w:rPr>
        <w:t>N</w:t>
      </w:r>
      <w:r>
        <w:rPr>
          <w:rFonts w:hint="eastAsia"/>
        </w:rPr>
        <w:t>（空白模板）</w:t>
      </w:r>
      <w:bookmarkEnd w:id="26"/>
    </w:p>
    <w:p w14:paraId="4001657D" w14:textId="77777777" w:rsidR="00B80F58" w:rsidRDefault="00B80F58" w:rsidP="00B80F58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109F5444" w14:textId="77777777" w:rsidR="00B80F58" w:rsidRPr="00B80F58" w:rsidRDefault="00B80F58" w:rsidP="00B80F58">
      <w:pPr>
        <w:pStyle w:val="a4"/>
        <w:rPr>
          <w:rFonts w:hint="eastAsia"/>
        </w:rPr>
      </w:pPr>
    </w:p>
    <w:p w14:paraId="4B705EBD" w14:textId="77777777" w:rsidR="00B80F58" w:rsidRDefault="00B80F58" w:rsidP="00B80F58">
      <w:pPr>
        <w:pStyle w:val="5"/>
        <w:ind w:left="890"/>
        <w:rPr>
          <w:rFonts w:hint="eastAsia"/>
        </w:rPr>
      </w:pPr>
      <w:r>
        <w:rPr>
          <w:rFonts w:hint="eastAsia"/>
        </w:rPr>
        <w:t>文件位置</w:t>
      </w:r>
    </w:p>
    <w:p w14:paraId="30EF4EAE" w14:textId="77777777" w:rsidR="00B80F58" w:rsidRPr="00577D5E" w:rsidRDefault="00B80F58" w:rsidP="00B80F58">
      <w:pPr>
        <w:pStyle w:val="a4"/>
        <w:rPr>
          <w:rFonts w:hint="eastAsia"/>
        </w:rPr>
      </w:pPr>
    </w:p>
    <w:p w14:paraId="67AA30C4" w14:textId="77777777" w:rsidR="00B80F58" w:rsidRDefault="00B80F58" w:rsidP="00B80F58">
      <w:pPr>
        <w:pStyle w:val="5"/>
        <w:ind w:left="890"/>
        <w:rPr>
          <w:rFonts w:hint="eastAsia"/>
        </w:rPr>
      </w:pPr>
      <w:r>
        <w:rPr>
          <w:rFonts w:hint="eastAsia"/>
        </w:rPr>
        <w:lastRenderedPageBreak/>
        <w:t>配置项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9"/>
        <w:gridCol w:w="6633"/>
      </w:tblGrid>
      <w:tr w:rsidR="00B80F58" w14:paraId="1BDD4162" w14:textId="77777777" w:rsidTr="00830266">
        <w:tc>
          <w:tcPr>
            <w:tcW w:w="1440" w:type="dxa"/>
            <w:shd w:val="clear" w:color="auto" w:fill="E0E0E0"/>
          </w:tcPr>
          <w:p w14:paraId="071DBAF4" w14:textId="77777777" w:rsidR="00B80F58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6720" w:type="dxa"/>
            <w:shd w:val="clear" w:color="auto" w:fill="E0E0E0"/>
          </w:tcPr>
          <w:p w14:paraId="1A99DDC3" w14:textId="77777777" w:rsidR="00B80F58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80F58" w14:paraId="03E7FED5" w14:textId="77777777" w:rsidTr="00830266">
        <w:tc>
          <w:tcPr>
            <w:tcW w:w="1440" w:type="dxa"/>
            <w:shd w:val="clear" w:color="auto" w:fill="auto"/>
          </w:tcPr>
          <w:p w14:paraId="12220147" w14:textId="77777777" w:rsidR="00B80F58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720" w:type="dxa"/>
            <w:shd w:val="clear" w:color="auto" w:fill="auto"/>
          </w:tcPr>
          <w:p w14:paraId="3D97CEDE" w14:textId="77777777" w:rsidR="00B80F58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B80F58" w14:paraId="46E0E619" w14:textId="77777777" w:rsidTr="00830266">
        <w:tc>
          <w:tcPr>
            <w:tcW w:w="1440" w:type="dxa"/>
            <w:shd w:val="clear" w:color="auto" w:fill="auto"/>
          </w:tcPr>
          <w:p w14:paraId="7627DF3B" w14:textId="77777777" w:rsidR="00B80F58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720" w:type="dxa"/>
            <w:shd w:val="clear" w:color="auto" w:fill="auto"/>
          </w:tcPr>
          <w:p w14:paraId="72ABE0ED" w14:textId="77777777" w:rsidR="00B80F58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B80F58" w14:paraId="6FD2C7DC" w14:textId="77777777" w:rsidTr="00830266">
        <w:tc>
          <w:tcPr>
            <w:tcW w:w="1440" w:type="dxa"/>
            <w:shd w:val="clear" w:color="auto" w:fill="auto"/>
          </w:tcPr>
          <w:p w14:paraId="3CE82C9E" w14:textId="77777777" w:rsidR="00B80F58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6720" w:type="dxa"/>
            <w:shd w:val="clear" w:color="auto" w:fill="auto"/>
          </w:tcPr>
          <w:p w14:paraId="32047394" w14:textId="77777777" w:rsidR="00B80F58" w:rsidRDefault="00B80F58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044A2DA0" w14:textId="77777777" w:rsidR="00B80F58" w:rsidRPr="001E3AB1" w:rsidRDefault="00B80F58" w:rsidP="00B80F58">
      <w:pPr>
        <w:rPr>
          <w:rFonts w:hint="eastAsia"/>
        </w:rPr>
      </w:pPr>
    </w:p>
    <w:p w14:paraId="2CC4F96A" w14:textId="77777777" w:rsidR="00326C8C" w:rsidRDefault="00326C8C" w:rsidP="008C0D1A">
      <w:pPr>
        <w:pStyle w:val="2"/>
        <w:rPr>
          <w:rFonts w:hint="eastAsia"/>
        </w:rPr>
      </w:pPr>
      <w:bookmarkStart w:id="27" w:name="_Toc130612715"/>
      <w:r>
        <w:rPr>
          <w:rFonts w:hint="eastAsia"/>
        </w:rPr>
        <w:t>数据库表</w:t>
      </w:r>
      <w:r w:rsidR="00653D6A">
        <w:rPr>
          <w:rFonts w:hint="eastAsia"/>
        </w:rPr>
        <w:t>接口</w:t>
      </w:r>
      <w:bookmarkEnd w:id="27"/>
    </w:p>
    <w:p w14:paraId="1BA12A62" w14:textId="77777777" w:rsidR="001E3AB1" w:rsidRDefault="001E3AB1" w:rsidP="003E10CE">
      <w:pPr>
        <w:pStyle w:val="3"/>
        <w:rPr>
          <w:rFonts w:hint="eastAsia"/>
        </w:rPr>
      </w:pPr>
      <w:bookmarkStart w:id="28" w:name="_Toc130612716"/>
      <w:r>
        <w:rPr>
          <w:rFonts w:hint="eastAsia"/>
        </w:rPr>
        <w:t>数据库表</w:t>
      </w:r>
      <w:r w:rsidR="00E14885">
        <w:rPr>
          <w:rFonts w:hint="eastAsia"/>
        </w:rPr>
        <w:t>名</w:t>
      </w:r>
      <w:r>
        <w:rPr>
          <w:rFonts w:hint="eastAsia"/>
        </w:rPr>
        <w:t>1</w:t>
      </w:r>
      <w:bookmarkEnd w:id="28"/>
    </w:p>
    <w:p w14:paraId="10E3A109" w14:textId="77777777" w:rsidR="001E3AB1" w:rsidRDefault="001E3AB1" w:rsidP="00E14885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07A588ED" w14:textId="77777777" w:rsidR="00E14885" w:rsidRDefault="00103849" w:rsidP="00103849">
      <w:pPr>
        <w:pStyle w:val="aff1"/>
        <w:rPr>
          <w:rFonts w:hint="eastAsia"/>
        </w:rPr>
      </w:pPr>
      <w:r>
        <w:rPr>
          <w:rFonts w:hint="eastAsia"/>
        </w:rPr>
        <w:t>描述该数据库表的作用、应用场景、注意事项、约束、与其他表的关系等内容。</w:t>
      </w:r>
    </w:p>
    <w:p w14:paraId="7482977A" w14:textId="77777777" w:rsidR="00CE1386" w:rsidRPr="00CE1386" w:rsidRDefault="00CE1386" w:rsidP="00CE1386">
      <w:pPr>
        <w:pStyle w:val="a4"/>
        <w:rPr>
          <w:rFonts w:hint="eastAsia"/>
        </w:rPr>
      </w:pPr>
    </w:p>
    <w:p w14:paraId="50FA2A0A" w14:textId="77777777" w:rsidR="001E3AB1" w:rsidRDefault="001E3AB1" w:rsidP="00E14885">
      <w:pPr>
        <w:pStyle w:val="5"/>
        <w:ind w:left="890"/>
        <w:rPr>
          <w:rFonts w:hint="eastAsia"/>
        </w:rPr>
      </w:pPr>
      <w:r>
        <w:rPr>
          <w:rFonts w:hint="eastAsia"/>
        </w:rPr>
        <w:t>字段</w:t>
      </w:r>
    </w:p>
    <w:p w14:paraId="282BB240" w14:textId="77777777" w:rsidR="00391D4E" w:rsidRPr="00E14885" w:rsidRDefault="00391D4E" w:rsidP="00391D4E">
      <w:pPr>
        <w:pStyle w:val="aff1"/>
        <w:rPr>
          <w:rFonts w:hint="eastAsia"/>
        </w:rPr>
      </w:pPr>
      <w:r>
        <w:rPr>
          <w:rFonts w:hint="eastAsia"/>
        </w:rPr>
        <w:t>给出每个字段的名称、类型和含义。包括取值范围等约束条件。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1180"/>
        <w:gridCol w:w="5355"/>
      </w:tblGrid>
      <w:tr w:rsidR="00E14885" w14:paraId="5A1BABA8" w14:textId="77777777" w:rsidTr="00830266">
        <w:tc>
          <w:tcPr>
            <w:tcW w:w="1560" w:type="dxa"/>
            <w:shd w:val="clear" w:color="auto" w:fill="E0E0E0"/>
          </w:tcPr>
          <w:p w14:paraId="2F621B51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00" w:type="dxa"/>
            <w:shd w:val="clear" w:color="auto" w:fill="E0E0E0"/>
          </w:tcPr>
          <w:p w14:paraId="61BEB2A3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E0E0E0"/>
          </w:tcPr>
          <w:p w14:paraId="6BD80A9A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14885" w14:paraId="22599602" w14:textId="77777777" w:rsidTr="00830266">
        <w:tc>
          <w:tcPr>
            <w:tcW w:w="1560" w:type="dxa"/>
            <w:shd w:val="clear" w:color="auto" w:fill="auto"/>
          </w:tcPr>
          <w:p w14:paraId="729533A8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auto"/>
          </w:tcPr>
          <w:p w14:paraId="60EB95E3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528" w:type="dxa"/>
            <w:shd w:val="clear" w:color="auto" w:fill="auto"/>
          </w:tcPr>
          <w:p w14:paraId="48E207FF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E14885" w14:paraId="716CE95C" w14:textId="77777777" w:rsidTr="00830266">
        <w:trPr>
          <w:trHeight w:val="70"/>
        </w:trPr>
        <w:tc>
          <w:tcPr>
            <w:tcW w:w="1560" w:type="dxa"/>
            <w:shd w:val="clear" w:color="auto" w:fill="auto"/>
          </w:tcPr>
          <w:p w14:paraId="61DC926E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auto"/>
          </w:tcPr>
          <w:p w14:paraId="65EA7FA4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528" w:type="dxa"/>
            <w:shd w:val="clear" w:color="auto" w:fill="auto"/>
          </w:tcPr>
          <w:p w14:paraId="702FB62E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E14885" w14:paraId="7962DF13" w14:textId="77777777" w:rsidTr="00830266">
        <w:tc>
          <w:tcPr>
            <w:tcW w:w="1560" w:type="dxa"/>
            <w:shd w:val="clear" w:color="auto" w:fill="auto"/>
          </w:tcPr>
          <w:p w14:paraId="7A4168ED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auto"/>
          </w:tcPr>
          <w:p w14:paraId="3A634BB4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528" w:type="dxa"/>
            <w:shd w:val="clear" w:color="auto" w:fill="auto"/>
          </w:tcPr>
          <w:p w14:paraId="0E5BF8C2" w14:textId="77777777" w:rsidR="00E14885" w:rsidRDefault="00E14885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6114C95F" w14:textId="77777777" w:rsidR="00E14885" w:rsidRPr="00E14885" w:rsidRDefault="00E14885" w:rsidP="00E14885">
      <w:pPr>
        <w:pStyle w:val="a4"/>
        <w:rPr>
          <w:rFonts w:hint="eastAsia"/>
        </w:rPr>
      </w:pPr>
    </w:p>
    <w:p w14:paraId="757E29E2" w14:textId="77777777" w:rsidR="001E3AB1" w:rsidRDefault="00E14885" w:rsidP="00E14885">
      <w:pPr>
        <w:pStyle w:val="5"/>
        <w:ind w:left="890"/>
        <w:rPr>
          <w:rFonts w:hint="eastAsia"/>
        </w:rPr>
      </w:pPr>
      <w:r>
        <w:rPr>
          <w:rFonts w:hint="eastAsia"/>
        </w:rPr>
        <w:t>应用</w:t>
      </w:r>
      <w:r w:rsidR="001E3AB1">
        <w:rPr>
          <w:rFonts w:hint="eastAsia"/>
        </w:rPr>
        <w:t>举例</w:t>
      </w:r>
    </w:p>
    <w:p w14:paraId="0419C448" w14:textId="77777777" w:rsidR="00CE1386" w:rsidRPr="00E14885" w:rsidRDefault="00293CE0" w:rsidP="00CE1386">
      <w:pPr>
        <w:pStyle w:val="aff1"/>
        <w:rPr>
          <w:rFonts w:hint="eastAsia"/>
        </w:rPr>
      </w:pPr>
      <w:r>
        <w:rPr>
          <w:rFonts w:hint="eastAsia"/>
        </w:rPr>
        <w:t>最好举例说明如何通过修改或插入数据来扩展。</w:t>
      </w:r>
    </w:p>
    <w:p w14:paraId="6B8BB753" w14:textId="77777777" w:rsidR="00CE1386" w:rsidRPr="00CE1386" w:rsidRDefault="00CE1386" w:rsidP="00CE1386">
      <w:pPr>
        <w:pStyle w:val="a4"/>
        <w:rPr>
          <w:rFonts w:hint="eastAsia"/>
        </w:rPr>
      </w:pPr>
    </w:p>
    <w:p w14:paraId="6A04DBB1" w14:textId="77777777" w:rsidR="00DE409C" w:rsidRDefault="00DE409C" w:rsidP="00DE409C">
      <w:pPr>
        <w:pStyle w:val="3"/>
        <w:rPr>
          <w:rFonts w:hint="eastAsia"/>
        </w:rPr>
      </w:pPr>
      <w:bookmarkStart w:id="29" w:name="_Toc130612717"/>
      <w:r>
        <w:rPr>
          <w:rFonts w:hint="eastAsia"/>
        </w:rPr>
        <w:t>数据库表名</w:t>
      </w:r>
      <w:r>
        <w:rPr>
          <w:rFonts w:hint="eastAsia"/>
        </w:rPr>
        <w:t>N</w:t>
      </w:r>
      <w:r>
        <w:rPr>
          <w:rFonts w:hint="eastAsia"/>
        </w:rPr>
        <w:t>（空白模板）</w:t>
      </w:r>
      <w:bookmarkEnd w:id="29"/>
    </w:p>
    <w:p w14:paraId="576D0EE9" w14:textId="77777777" w:rsidR="00DE409C" w:rsidRDefault="00DE409C" w:rsidP="00DE409C">
      <w:pPr>
        <w:pStyle w:val="5"/>
        <w:ind w:left="890"/>
        <w:rPr>
          <w:rFonts w:hint="eastAsia"/>
        </w:rPr>
      </w:pPr>
      <w:r>
        <w:rPr>
          <w:rFonts w:hint="eastAsia"/>
        </w:rPr>
        <w:t>描述</w:t>
      </w:r>
    </w:p>
    <w:p w14:paraId="0DE1D2EB" w14:textId="77777777" w:rsidR="00DE409C" w:rsidRPr="00E14885" w:rsidRDefault="00DE409C" w:rsidP="00DE409C">
      <w:pPr>
        <w:pStyle w:val="a4"/>
        <w:rPr>
          <w:rFonts w:hint="eastAsia"/>
        </w:rPr>
      </w:pPr>
    </w:p>
    <w:p w14:paraId="2B6545C8" w14:textId="77777777" w:rsidR="00DE409C" w:rsidRDefault="00DE409C" w:rsidP="00DE409C">
      <w:pPr>
        <w:pStyle w:val="5"/>
        <w:ind w:left="890"/>
        <w:rPr>
          <w:rFonts w:hint="eastAsia"/>
        </w:rPr>
      </w:pPr>
      <w:r>
        <w:rPr>
          <w:rFonts w:hint="eastAsia"/>
        </w:rPr>
        <w:t>字段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1180"/>
        <w:gridCol w:w="5355"/>
      </w:tblGrid>
      <w:tr w:rsidR="00DE409C" w14:paraId="7FD5E43F" w14:textId="77777777" w:rsidTr="00830266">
        <w:tc>
          <w:tcPr>
            <w:tcW w:w="1560" w:type="dxa"/>
            <w:shd w:val="clear" w:color="auto" w:fill="E0E0E0"/>
          </w:tcPr>
          <w:p w14:paraId="6732DD46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00" w:type="dxa"/>
            <w:shd w:val="clear" w:color="auto" w:fill="E0E0E0"/>
          </w:tcPr>
          <w:p w14:paraId="255FBB8B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E0E0E0"/>
          </w:tcPr>
          <w:p w14:paraId="64AA99A9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E409C" w14:paraId="45BBF735" w14:textId="77777777" w:rsidTr="00830266">
        <w:tc>
          <w:tcPr>
            <w:tcW w:w="1560" w:type="dxa"/>
            <w:shd w:val="clear" w:color="auto" w:fill="auto"/>
          </w:tcPr>
          <w:p w14:paraId="4BA24EC1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auto"/>
          </w:tcPr>
          <w:p w14:paraId="2CB42459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528" w:type="dxa"/>
            <w:shd w:val="clear" w:color="auto" w:fill="auto"/>
          </w:tcPr>
          <w:p w14:paraId="15E322D5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DE409C" w14:paraId="2EF81460" w14:textId="77777777" w:rsidTr="00830266">
        <w:tc>
          <w:tcPr>
            <w:tcW w:w="1560" w:type="dxa"/>
            <w:shd w:val="clear" w:color="auto" w:fill="auto"/>
          </w:tcPr>
          <w:p w14:paraId="57077E13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auto"/>
          </w:tcPr>
          <w:p w14:paraId="557C863A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528" w:type="dxa"/>
            <w:shd w:val="clear" w:color="auto" w:fill="auto"/>
          </w:tcPr>
          <w:p w14:paraId="25364B6B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  <w:tr w:rsidR="00DE409C" w14:paraId="54652E8C" w14:textId="77777777" w:rsidTr="00830266">
        <w:tc>
          <w:tcPr>
            <w:tcW w:w="1560" w:type="dxa"/>
            <w:shd w:val="clear" w:color="auto" w:fill="auto"/>
          </w:tcPr>
          <w:p w14:paraId="7E326BCE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auto"/>
          </w:tcPr>
          <w:p w14:paraId="6F5EC23B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  <w:tc>
          <w:tcPr>
            <w:tcW w:w="5528" w:type="dxa"/>
            <w:shd w:val="clear" w:color="auto" w:fill="auto"/>
          </w:tcPr>
          <w:p w14:paraId="214E5024" w14:textId="77777777" w:rsidR="00DE409C" w:rsidRDefault="00DE409C" w:rsidP="00830266">
            <w:pPr>
              <w:pStyle w:val="a4"/>
              <w:widowControl w:val="0"/>
              <w:autoSpaceDN w:val="0"/>
              <w:ind w:leftChars="0" w:left="0" w:rightChars="100" w:right="210" w:firstLineChars="0" w:firstLine="0"/>
              <w:rPr>
                <w:rFonts w:hint="eastAsia"/>
              </w:rPr>
            </w:pPr>
          </w:p>
        </w:tc>
      </w:tr>
    </w:tbl>
    <w:p w14:paraId="48B796E9" w14:textId="77777777" w:rsidR="00DE409C" w:rsidRPr="00E14885" w:rsidRDefault="00DE409C" w:rsidP="00DE409C">
      <w:pPr>
        <w:pStyle w:val="a4"/>
        <w:rPr>
          <w:rFonts w:hint="eastAsia"/>
        </w:rPr>
      </w:pPr>
    </w:p>
    <w:p w14:paraId="4625519E" w14:textId="77777777" w:rsidR="00DE409C" w:rsidRDefault="00DE409C" w:rsidP="00DE409C">
      <w:pPr>
        <w:pStyle w:val="5"/>
        <w:ind w:left="890"/>
        <w:rPr>
          <w:rFonts w:hint="eastAsia"/>
        </w:rPr>
      </w:pPr>
      <w:r>
        <w:rPr>
          <w:rFonts w:hint="eastAsia"/>
        </w:rPr>
        <w:lastRenderedPageBreak/>
        <w:t>应用举例</w:t>
      </w:r>
    </w:p>
    <w:p w14:paraId="20B90699" w14:textId="77777777" w:rsidR="00DE409C" w:rsidRPr="00DE409C" w:rsidRDefault="00DE409C" w:rsidP="00DE409C">
      <w:pPr>
        <w:pStyle w:val="a4"/>
        <w:rPr>
          <w:rFonts w:hint="eastAsia"/>
        </w:rPr>
      </w:pPr>
    </w:p>
    <w:p w14:paraId="753EDA25" w14:textId="77777777" w:rsidR="00F25F8E" w:rsidRPr="0002058B" w:rsidRDefault="00F25F8E" w:rsidP="008C0D1A">
      <w:pPr>
        <w:pStyle w:val="1"/>
        <w:rPr>
          <w:rFonts w:hint="eastAsia"/>
        </w:rPr>
      </w:pPr>
      <w:bookmarkStart w:id="30" w:name="_Toc130612718"/>
      <w:r>
        <w:rPr>
          <w:rFonts w:hint="eastAsia"/>
        </w:rPr>
        <w:t>子模块</w:t>
      </w:r>
      <w:r>
        <w:rPr>
          <w:rFonts w:hint="eastAsia"/>
        </w:rPr>
        <w:t>/</w:t>
      </w:r>
      <w:r>
        <w:rPr>
          <w:rFonts w:hint="eastAsia"/>
        </w:rPr>
        <w:t>子组件</w:t>
      </w:r>
      <w:r>
        <w:rPr>
          <w:rFonts w:hint="eastAsia"/>
        </w:rPr>
        <w:t>/</w:t>
      </w:r>
      <w:r>
        <w:rPr>
          <w:rFonts w:hint="eastAsia"/>
        </w:rPr>
        <w:t>子功能块名</w:t>
      </w:r>
      <w:r>
        <w:rPr>
          <w:rFonts w:hint="eastAsia"/>
        </w:rPr>
        <w:t>2</w:t>
      </w:r>
      <w:bookmarkEnd w:id="30"/>
    </w:p>
    <w:p w14:paraId="0743B0FC" w14:textId="77777777" w:rsidR="00075956" w:rsidRDefault="00CA05E3" w:rsidP="008C0D1A">
      <w:pPr>
        <w:pStyle w:val="1"/>
        <w:rPr>
          <w:rFonts w:hint="eastAsia"/>
        </w:rPr>
      </w:pPr>
      <w:bookmarkStart w:id="31" w:name="_Toc130612719"/>
      <w:r>
        <w:rPr>
          <w:rFonts w:hint="eastAsia"/>
        </w:rPr>
        <w:t>子模块</w:t>
      </w:r>
      <w:r>
        <w:rPr>
          <w:rFonts w:hint="eastAsia"/>
        </w:rPr>
        <w:t>/</w:t>
      </w:r>
      <w:r>
        <w:rPr>
          <w:rFonts w:hint="eastAsia"/>
        </w:rPr>
        <w:t>子组件</w:t>
      </w:r>
      <w:r>
        <w:rPr>
          <w:rFonts w:hint="eastAsia"/>
        </w:rPr>
        <w:t>/</w:t>
      </w:r>
      <w:r>
        <w:rPr>
          <w:rFonts w:hint="eastAsia"/>
        </w:rPr>
        <w:t>子功能块名</w:t>
      </w:r>
      <w:r w:rsidR="00554464">
        <w:rPr>
          <w:rFonts w:hint="eastAsia"/>
        </w:rPr>
        <w:t>……</w:t>
      </w:r>
      <w:bookmarkEnd w:id="31"/>
    </w:p>
    <w:p w14:paraId="4AE96A9E" w14:textId="77777777" w:rsidR="00075956" w:rsidRPr="0002058B" w:rsidRDefault="0028772F" w:rsidP="008C0D1A">
      <w:pPr>
        <w:pStyle w:val="1"/>
        <w:rPr>
          <w:rFonts w:hint="eastAsia"/>
        </w:rPr>
      </w:pPr>
      <w:bookmarkStart w:id="32" w:name="_Toc130612720"/>
      <w:r>
        <w:rPr>
          <w:rFonts w:hint="eastAsia"/>
        </w:rPr>
        <w:t>子模块</w:t>
      </w:r>
      <w:r>
        <w:rPr>
          <w:rFonts w:hint="eastAsia"/>
        </w:rPr>
        <w:t>/</w:t>
      </w:r>
      <w:r>
        <w:rPr>
          <w:rFonts w:hint="eastAsia"/>
        </w:rPr>
        <w:t>子组件</w:t>
      </w:r>
      <w:r>
        <w:rPr>
          <w:rFonts w:hint="eastAsia"/>
        </w:rPr>
        <w:t>/</w:t>
      </w:r>
      <w:r>
        <w:rPr>
          <w:rFonts w:hint="eastAsia"/>
        </w:rPr>
        <w:t>子功能块名</w:t>
      </w:r>
      <w:r w:rsidR="00075956">
        <w:rPr>
          <w:rFonts w:hint="eastAsia"/>
        </w:rPr>
        <w:t>N</w:t>
      </w:r>
      <w:bookmarkEnd w:id="32"/>
    </w:p>
    <w:p w14:paraId="77AC1CA4" w14:textId="77777777" w:rsidR="0002058B" w:rsidRDefault="0002058B" w:rsidP="008C0D1A">
      <w:pPr>
        <w:pStyle w:val="1"/>
        <w:rPr>
          <w:rFonts w:hint="eastAsia"/>
        </w:rPr>
      </w:pPr>
      <w:bookmarkStart w:id="33" w:name="_Toc130612721"/>
      <w:r>
        <w:rPr>
          <w:rFonts w:hint="eastAsia"/>
        </w:rPr>
        <w:t>参考文献</w:t>
      </w:r>
      <w:bookmarkEnd w:id="33"/>
    </w:p>
    <w:p w14:paraId="20D3B957" w14:textId="77777777" w:rsidR="0002058B" w:rsidRDefault="0002058B" w:rsidP="00031757">
      <w:pPr>
        <w:rPr>
          <w:rFonts w:hint="eastAsia"/>
        </w:rPr>
      </w:pPr>
      <w:r>
        <w:rPr>
          <w:rFonts w:hint="eastAsia"/>
        </w:rPr>
        <w:t>制定本</w:t>
      </w:r>
      <w:r w:rsidR="002C368D">
        <w:rPr>
          <w:rFonts w:hint="eastAsia"/>
        </w:rPr>
        <w:t>规范</w:t>
      </w:r>
      <w:r>
        <w:rPr>
          <w:rFonts w:hint="eastAsia"/>
        </w:rPr>
        <w:t>参考的文献，但没有直接引用里面的内容</w:t>
      </w:r>
    </w:p>
    <w:p w14:paraId="7579F886" w14:textId="77777777" w:rsidR="00EA1FBE" w:rsidRDefault="00B02C9F" w:rsidP="008D1F4C">
      <w:pPr>
        <w:pStyle w:val="aff1"/>
      </w:pPr>
      <w:r>
        <w:rPr>
          <w:rFonts w:hint="eastAsia"/>
        </w:rPr>
        <w:t>（没有参考文献，可删除</w:t>
      </w:r>
      <w:r w:rsidR="00900E6F">
        <w:rPr>
          <w:rFonts w:hint="eastAsia"/>
        </w:rPr>
        <w:t>本章</w:t>
      </w:r>
      <w:r>
        <w:rPr>
          <w:rFonts w:hint="eastAsia"/>
        </w:rPr>
        <w:t>）</w:t>
      </w:r>
    </w:p>
    <w:sectPr w:rsidR="00EA1FBE" w:rsidSect="00F53677">
      <w:headerReference w:type="even" r:id="rId9"/>
      <w:pgSz w:w="11900" w:h="16832"/>
      <w:pgMar w:top="1554" w:right="1440" w:bottom="1327" w:left="1440" w:header="646" w:footer="6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6715" w14:textId="77777777" w:rsidR="00E24293" w:rsidRDefault="00E24293">
      <w:r>
        <w:separator/>
      </w:r>
    </w:p>
  </w:endnote>
  <w:endnote w:type="continuationSeparator" w:id="0">
    <w:p w14:paraId="3923D633" w14:textId="77777777" w:rsidR="00E24293" w:rsidRDefault="00E24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1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01"/>
      <w:gridCol w:w="4962"/>
      <w:gridCol w:w="2409"/>
    </w:tblGrid>
    <w:tr w:rsidR="00E46F1D" w:rsidRPr="00870010" w14:paraId="44FE1101" w14:textId="77777777" w:rsidTr="00B621A4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1701" w:type="dxa"/>
          <w:vAlign w:val="bottom"/>
        </w:tcPr>
        <w:p w14:paraId="2EF0C0AC" w14:textId="77777777" w:rsidR="00E46F1D" w:rsidRPr="00870010" w:rsidRDefault="00E46F1D" w:rsidP="006506E0">
          <w:pPr>
            <w:pStyle w:val="a8"/>
            <w:jc w:val="center"/>
            <w:rPr>
              <w:sz w:val="20"/>
            </w:rPr>
          </w:pPr>
          <w:r w:rsidRPr="00870010">
            <w:rPr>
              <w:sz w:val="20"/>
            </w:rPr>
            <w:fldChar w:fldCharType="begin"/>
          </w:r>
          <w:r w:rsidRPr="00870010">
            <w:rPr>
              <w:sz w:val="20"/>
            </w:rPr>
            <w:instrText xml:space="preserve"> DATE \@ "yyyy-M-d" </w:instrText>
          </w:r>
          <w:r w:rsidRPr="00870010">
            <w:rPr>
              <w:sz w:val="20"/>
            </w:rPr>
            <w:fldChar w:fldCharType="separate"/>
          </w:r>
          <w:r w:rsidR="00B621A4">
            <w:rPr>
              <w:noProof/>
              <w:sz w:val="20"/>
            </w:rPr>
            <w:t>2021-11-11</w:t>
          </w:r>
          <w:r w:rsidRPr="00870010">
            <w:rPr>
              <w:sz w:val="20"/>
            </w:rPr>
            <w:fldChar w:fldCharType="end"/>
          </w:r>
        </w:p>
      </w:tc>
      <w:tc>
        <w:tcPr>
          <w:tcW w:w="4962" w:type="dxa"/>
          <w:vAlign w:val="bottom"/>
        </w:tcPr>
        <w:p w14:paraId="651C5562" w14:textId="3DC61BE6" w:rsidR="00E46F1D" w:rsidRPr="00870010" w:rsidRDefault="00B621A4" w:rsidP="006506E0">
          <w:pPr>
            <w:pStyle w:val="a8"/>
            <w:jc w:val="center"/>
            <w:rPr>
              <w:sz w:val="20"/>
            </w:rPr>
          </w:pPr>
          <w:r>
            <w:rPr>
              <w:rFonts w:hint="eastAsia"/>
              <w:sz w:val="20"/>
            </w:rPr>
            <w:t>普渡</w:t>
          </w:r>
          <w:r w:rsidR="00E46F1D" w:rsidRPr="00870010">
            <w:rPr>
              <w:rFonts w:hint="eastAsia"/>
              <w:sz w:val="20"/>
            </w:rPr>
            <w:t>机密，未经许可不得扩散</w:t>
          </w:r>
          <w:r w:rsidR="00E46F1D">
            <w:rPr>
              <w:rFonts w:hint="eastAsia"/>
              <w:sz w:val="20"/>
            </w:rPr>
            <w:t xml:space="preserve">   </w:t>
          </w:r>
        </w:p>
      </w:tc>
      <w:tc>
        <w:tcPr>
          <w:tcW w:w="2409" w:type="dxa"/>
          <w:vAlign w:val="bottom"/>
        </w:tcPr>
        <w:p w14:paraId="0B0474B6" w14:textId="77777777" w:rsidR="00E46F1D" w:rsidRPr="00870010" w:rsidRDefault="00E46F1D" w:rsidP="006506E0">
          <w:pPr>
            <w:pStyle w:val="a8"/>
            <w:ind w:leftChars="0" w:left="0" w:firstLineChars="250" w:firstLine="500"/>
            <w:rPr>
              <w:sz w:val="20"/>
            </w:rPr>
          </w:pPr>
          <w:r w:rsidRPr="00870010">
            <w:rPr>
              <w:rFonts w:hint="eastAsia"/>
              <w:sz w:val="20"/>
            </w:rPr>
            <w:t>第</w:t>
          </w:r>
          <w:r w:rsidRPr="00870010">
            <w:rPr>
              <w:sz w:val="20"/>
            </w:rPr>
            <w:fldChar w:fldCharType="begin"/>
          </w:r>
          <w:r w:rsidRPr="00870010">
            <w:rPr>
              <w:sz w:val="20"/>
            </w:rPr>
            <w:instrText>PAGE</w:instrText>
          </w:r>
          <w:r w:rsidRPr="00870010">
            <w:rPr>
              <w:sz w:val="20"/>
            </w:rPr>
            <w:fldChar w:fldCharType="separate"/>
          </w:r>
          <w:r w:rsidR="00C22408">
            <w:rPr>
              <w:noProof/>
              <w:sz w:val="20"/>
            </w:rPr>
            <w:t>19</w:t>
          </w:r>
          <w:r w:rsidRPr="00870010">
            <w:rPr>
              <w:sz w:val="20"/>
            </w:rPr>
            <w:fldChar w:fldCharType="end"/>
          </w:r>
          <w:r w:rsidRPr="00870010">
            <w:rPr>
              <w:rFonts w:hint="eastAsia"/>
              <w:sz w:val="20"/>
            </w:rPr>
            <w:t>页</w:t>
          </w:r>
          <w:r w:rsidRPr="00870010">
            <w:rPr>
              <w:sz w:val="20"/>
            </w:rPr>
            <w:t xml:space="preserve">, </w:t>
          </w:r>
          <w:r w:rsidRPr="00870010">
            <w:rPr>
              <w:rFonts w:hint="eastAsia"/>
              <w:sz w:val="20"/>
            </w:rPr>
            <w:t>共</w:t>
          </w:r>
          <w:r w:rsidRPr="00870010">
            <w:rPr>
              <w:sz w:val="20"/>
            </w:rPr>
            <w:fldChar w:fldCharType="begin"/>
          </w:r>
          <w:r w:rsidRPr="00870010">
            <w:rPr>
              <w:sz w:val="20"/>
            </w:rPr>
            <w:instrText xml:space="preserve"> NUMPAGES  \* Arabic  \* MERGEFORMAT </w:instrText>
          </w:r>
          <w:r w:rsidRPr="00870010">
            <w:rPr>
              <w:sz w:val="20"/>
            </w:rPr>
            <w:fldChar w:fldCharType="separate"/>
          </w:r>
          <w:r w:rsidR="00C22408">
            <w:rPr>
              <w:noProof/>
              <w:sz w:val="20"/>
            </w:rPr>
            <w:t>19</w:t>
          </w:r>
          <w:r w:rsidRPr="00870010">
            <w:rPr>
              <w:sz w:val="20"/>
            </w:rPr>
            <w:fldChar w:fldCharType="end"/>
          </w:r>
          <w:r w:rsidRPr="00870010">
            <w:rPr>
              <w:rFonts w:hint="eastAsia"/>
              <w:sz w:val="20"/>
            </w:rPr>
            <w:t>页</w:t>
          </w:r>
        </w:p>
      </w:tc>
    </w:tr>
  </w:tbl>
  <w:p w14:paraId="61DF379E" w14:textId="77777777" w:rsidR="00E46F1D" w:rsidRPr="004B39FD" w:rsidRDefault="00E46F1D" w:rsidP="004B39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2304" w14:textId="77777777" w:rsidR="00E24293" w:rsidRDefault="00E24293">
      <w:r>
        <w:separator/>
      </w:r>
    </w:p>
  </w:footnote>
  <w:footnote w:type="continuationSeparator" w:id="0">
    <w:p w14:paraId="27FF66B4" w14:textId="77777777" w:rsidR="00E24293" w:rsidRDefault="00E24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93"/>
      <w:gridCol w:w="5968"/>
      <w:gridCol w:w="2268"/>
    </w:tblGrid>
    <w:tr w:rsidR="00E46F1D" w:rsidRPr="00C0122E" w14:paraId="33289BAC" w14:textId="77777777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893" w:type="dxa"/>
        </w:tcPr>
        <w:p w14:paraId="4AF9E0AC" w14:textId="4D534DBD" w:rsidR="00E46F1D" w:rsidRPr="00C0122E" w:rsidRDefault="00E46F1D" w:rsidP="006506E0">
          <w:pPr>
            <w:pStyle w:val="afa"/>
            <w:pBdr>
              <w:bottom w:val="single" w:sz="4" w:space="1" w:color="auto"/>
            </w:pBdr>
            <w:rPr>
              <w:sz w:val="18"/>
              <w:szCs w:val="18"/>
            </w:rPr>
          </w:pPr>
        </w:p>
        <w:p w14:paraId="6F2CF6E1" w14:textId="77777777" w:rsidR="00E46F1D" w:rsidRPr="00C0122E" w:rsidRDefault="00E46F1D" w:rsidP="006506E0">
          <w:pPr>
            <w:pBdr>
              <w:bottom w:val="single" w:sz="4" w:space="1" w:color="auto"/>
            </w:pBdr>
            <w:rPr>
              <w:sz w:val="18"/>
              <w:szCs w:val="18"/>
            </w:rPr>
          </w:pPr>
        </w:p>
      </w:tc>
      <w:tc>
        <w:tcPr>
          <w:tcW w:w="5968" w:type="dxa"/>
          <w:vAlign w:val="bottom"/>
        </w:tcPr>
        <w:p w14:paraId="2B08121F" w14:textId="77777777" w:rsidR="00E46F1D" w:rsidRPr="006F6FAA" w:rsidRDefault="00E46F1D" w:rsidP="006506E0">
          <w:pPr>
            <w:pStyle w:val="aa"/>
            <w:rPr>
              <w:rFonts w:hint="eastAsia"/>
              <w:sz w:val="21"/>
            </w:rPr>
          </w:pPr>
          <w:r w:rsidRPr="006F6FAA">
            <w:rPr>
              <w:rFonts w:hint="eastAsia"/>
              <w:sz w:val="21"/>
            </w:rPr>
            <w:t>XXX</w:t>
          </w:r>
          <w:r>
            <w:rPr>
              <w:rFonts w:hint="eastAsia"/>
              <w:sz w:val="21"/>
            </w:rPr>
            <w:t>软件</w:t>
          </w:r>
          <w:r w:rsidRPr="006F6FAA">
            <w:rPr>
              <w:rFonts w:hint="eastAsia"/>
              <w:sz w:val="21"/>
            </w:rPr>
            <w:t>平台</w:t>
          </w:r>
          <w:r>
            <w:rPr>
              <w:rFonts w:hint="eastAsia"/>
              <w:sz w:val="21"/>
            </w:rPr>
            <w:t>接口</w:t>
          </w:r>
          <w:r w:rsidRPr="006F6FAA">
            <w:rPr>
              <w:rFonts w:hint="eastAsia"/>
              <w:sz w:val="21"/>
            </w:rPr>
            <w:t>规范</w:t>
          </w:r>
        </w:p>
      </w:tc>
      <w:tc>
        <w:tcPr>
          <w:tcW w:w="2268" w:type="dxa"/>
          <w:vAlign w:val="bottom"/>
        </w:tcPr>
        <w:p w14:paraId="6FABF6D1" w14:textId="77777777" w:rsidR="00E46F1D" w:rsidRPr="001E0EDB" w:rsidRDefault="00E46F1D" w:rsidP="006506E0">
          <w:pPr>
            <w:pStyle w:val="aa"/>
            <w:rPr>
              <w:rFonts w:hint="eastAsia"/>
              <w:sz w:val="21"/>
            </w:rPr>
          </w:pPr>
          <w:r w:rsidRPr="001E0EDB">
            <w:rPr>
              <w:rFonts w:hint="eastAsia"/>
              <w:sz w:val="21"/>
            </w:rPr>
            <w:t>内部公开</w:t>
          </w:r>
        </w:p>
      </w:tc>
    </w:tr>
  </w:tbl>
  <w:p w14:paraId="37E8F71E" w14:textId="77777777" w:rsidR="00E46F1D" w:rsidRPr="004B39FD" w:rsidRDefault="00E46F1D" w:rsidP="004B39F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ED82" w14:textId="77777777" w:rsidR="00E46F1D" w:rsidRDefault="00E46F1D" w:rsidP="000317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 w15:restartNumberingAfterBreak="0">
    <w:nsid w:val="56AF4192"/>
    <w:multiLevelType w:val="multilevel"/>
    <w:tmpl w:val="845EAB0A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7F"/>
    <w:rsid w:val="00006AE6"/>
    <w:rsid w:val="00015491"/>
    <w:rsid w:val="00016C36"/>
    <w:rsid w:val="0002058B"/>
    <w:rsid w:val="00021946"/>
    <w:rsid w:val="00025464"/>
    <w:rsid w:val="00027443"/>
    <w:rsid w:val="000310E7"/>
    <w:rsid w:val="0003125E"/>
    <w:rsid w:val="00031757"/>
    <w:rsid w:val="00032E9D"/>
    <w:rsid w:val="00045A22"/>
    <w:rsid w:val="00052590"/>
    <w:rsid w:val="00054E0E"/>
    <w:rsid w:val="000553F3"/>
    <w:rsid w:val="00060E50"/>
    <w:rsid w:val="000637D3"/>
    <w:rsid w:val="0006384C"/>
    <w:rsid w:val="00063E43"/>
    <w:rsid w:val="00070797"/>
    <w:rsid w:val="00075956"/>
    <w:rsid w:val="00076607"/>
    <w:rsid w:val="000862A7"/>
    <w:rsid w:val="000867B2"/>
    <w:rsid w:val="00094C00"/>
    <w:rsid w:val="00096B78"/>
    <w:rsid w:val="000A0DD8"/>
    <w:rsid w:val="000A0DE3"/>
    <w:rsid w:val="000A3227"/>
    <w:rsid w:val="000A7795"/>
    <w:rsid w:val="000B3735"/>
    <w:rsid w:val="000C397E"/>
    <w:rsid w:val="000C3BF4"/>
    <w:rsid w:val="000D3ABC"/>
    <w:rsid w:val="000E1019"/>
    <w:rsid w:val="000E6C48"/>
    <w:rsid w:val="000F04BA"/>
    <w:rsid w:val="00103849"/>
    <w:rsid w:val="0010455D"/>
    <w:rsid w:val="00111AFC"/>
    <w:rsid w:val="001159ED"/>
    <w:rsid w:val="00116A22"/>
    <w:rsid w:val="0012045C"/>
    <w:rsid w:val="00121F31"/>
    <w:rsid w:val="0012474F"/>
    <w:rsid w:val="00132159"/>
    <w:rsid w:val="00133DF9"/>
    <w:rsid w:val="00136F87"/>
    <w:rsid w:val="00142BC0"/>
    <w:rsid w:val="0014392A"/>
    <w:rsid w:val="00143CB7"/>
    <w:rsid w:val="001468D7"/>
    <w:rsid w:val="001479BD"/>
    <w:rsid w:val="00147A77"/>
    <w:rsid w:val="00155219"/>
    <w:rsid w:val="00157338"/>
    <w:rsid w:val="00160805"/>
    <w:rsid w:val="00160F44"/>
    <w:rsid w:val="0016551F"/>
    <w:rsid w:val="00165C17"/>
    <w:rsid w:val="001702D8"/>
    <w:rsid w:val="00170E01"/>
    <w:rsid w:val="00172B5F"/>
    <w:rsid w:val="00182315"/>
    <w:rsid w:val="0018786A"/>
    <w:rsid w:val="001A0774"/>
    <w:rsid w:val="001A2BD2"/>
    <w:rsid w:val="001A42CB"/>
    <w:rsid w:val="001A5848"/>
    <w:rsid w:val="001B2CAA"/>
    <w:rsid w:val="001B5D89"/>
    <w:rsid w:val="001B72AA"/>
    <w:rsid w:val="001C0229"/>
    <w:rsid w:val="001C1917"/>
    <w:rsid w:val="001C1C80"/>
    <w:rsid w:val="001C4E70"/>
    <w:rsid w:val="001C5E16"/>
    <w:rsid w:val="001C6C27"/>
    <w:rsid w:val="001D17A0"/>
    <w:rsid w:val="001D2BAE"/>
    <w:rsid w:val="001D60A2"/>
    <w:rsid w:val="001E2451"/>
    <w:rsid w:val="001E33EF"/>
    <w:rsid w:val="001E3AB1"/>
    <w:rsid w:val="001E66D7"/>
    <w:rsid w:val="001E6AA0"/>
    <w:rsid w:val="001E7FC6"/>
    <w:rsid w:val="001F7120"/>
    <w:rsid w:val="0020482E"/>
    <w:rsid w:val="0020493A"/>
    <w:rsid w:val="002053A6"/>
    <w:rsid w:val="00205FE8"/>
    <w:rsid w:val="00210BF0"/>
    <w:rsid w:val="002163F1"/>
    <w:rsid w:val="00222303"/>
    <w:rsid w:val="0023291E"/>
    <w:rsid w:val="00233643"/>
    <w:rsid w:val="00237545"/>
    <w:rsid w:val="00241A29"/>
    <w:rsid w:val="002422DA"/>
    <w:rsid w:val="00252151"/>
    <w:rsid w:val="00272C01"/>
    <w:rsid w:val="00284107"/>
    <w:rsid w:val="0028772F"/>
    <w:rsid w:val="00293CE0"/>
    <w:rsid w:val="00296626"/>
    <w:rsid w:val="00296E56"/>
    <w:rsid w:val="002A5650"/>
    <w:rsid w:val="002A65B1"/>
    <w:rsid w:val="002A70A3"/>
    <w:rsid w:val="002B0971"/>
    <w:rsid w:val="002B1184"/>
    <w:rsid w:val="002B4868"/>
    <w:rsid w:val="002C132C"/>
    <w:rsid w:val="002C368D"/>
    <w:rsid w:val="002C4881"/>
    <w:rsid w:val="002D26F1"/>
    <w:rsid w:val="002E10D1"/>
    <w:rsid w:val="002E23D9"/>
    <w:rsid w:val="002F7B1E"/>
    <w:rsid w:val="00313D4E"/>
    <w:rsid w:val="00326C8C"/>
    <w:rsid w:val="00330CA1"/>
    <w:rsid w:val="00332390"/>
    <w:rsid w:val="003378B2"/>
    <w:rsid w:val="003505FF"/>
    <w:rsid w:val="00351504"/>
    <w:rsid w:val="003538A2"/>
    <w:rsid w:val="003666BF"/>
    <w:rsid w:val="00366E2E"/>
    <w:rsid w:val="00370042"/>
    <w:rsid w:val="003701D9"/>
    <w:rsid w:val="00372CBE"/>
    <w:rsid w:val="00377726"/>
    <w:rsid w:val="00383DD1"/>
    <w:rsid w:val="00385245"/>
    <w:rsid w:val="00387AAA"/>
    <w:rsid w:val="00391D4E"/>
    <w:rsid w:val="003A4FA4"/>
    <w:rsid w:val="003B34C7"/>
    <w:rsid w:val="003D5E3E"/>
    <w:rsid w:val="003D6EEE"/>
    <w:rsid w:val="003E10CE"/>
    <w:rsid w:val="003E4AF1"/>
    <w:rsid w:val="003E60B2"/>
    <w:rsid w:val="003F0979"/>
    <w:rsid w:val="004019D6"/>
    <w:rsid w:val="00402498"/>
    <w:rsid w:val="00416CCD"/>
    <w:rsid w:val="0044111F"/>
    <w:rsid w:val="0044117B"/>
    <w:rsid w:val="004460A2"/>
    <w:rsid w:val="00446F2A"/>
    <w:rsid w:val="00462F36"/>
    <w:rsid w:val="0046446A"/>
    <w:rsid w:val="00465360"/>
    <w:rsid w:val="004705AD"/>
    <w:rsid w:val="004716FE"/>
    <w:rsid w:val="004728E7"/>
    <w:rsid w:val="00474641"/>
    <w:rsid w:val="00475D17"/>
    <w:rsid w:val="004B39FD"/>
    <w:rsid w:val="004B5AB1"/>
    <w:rsid w:val="004B720C"/>
    <w:rsid w:val="004C1DC4"/>
    <w:rsid w:val="004C1E93"/>
    <w:rsid w:val="004D17D2"/>
    <w:rsid w:val="004D2AF6"/>
    <w:rsid w:val="004E4610"/>
    <w:rsid w:val="004F6AA5"/>
    <w:rsid w:val="0051156F"/>
    <w:rsid w:val="005139D2"/>
    <w:rsid w:val="0052544B"/>
    <w:rsid w:val="005274EC"/>
    <w:rsid w:val="00527D6F"/>
    <w:rsid w:val="0053481A"/>
    <w:rsid w:val="005375FB"/>
    <w:rsid w:val="00537ED1"/>
    <w:rsid w:val="0054449B"/>
    <w:rsid w:val="005445E9"/>
    <w:rsid w:val="00547A60"/>
    <w:rsid w:val="0055177E"/>
    <w:rsid w:val="00554464"/>
    <w:rsid w:val="0056444D"/>
    <w:rsid w:val="00573EA6"/>
    <w:rsid w:val="00577D5E"/>
    <w:rsid w:val="00586E03"/>
    <w:rsid w:val="00587E18"/>
    <w:rsid w:val="00597BD6"/>
    <w:rsid w:val="005A08EF"/>
    <w:rsid w:val="005A1B78"/>
    <w:rsid w:val="005A4A74"/>
    <w:rsid w:val="005B1F0C"/>
    <w:rsid w:val="005C14B4"/>
    <w:rsid w:val="005D4B1F"/>
    <w:rsid w:val="005E06D5"/>
    <w:rsid w:val="005E3423"/>
    <w:rsid w:val="005E3573"/>
    <w:rsid w:val="005E3D4A"/>
    <w:rsid w:val="005F2562"/>
    <w:rsid w:val="00604417"/>
    <w:rsid w:val="00607563"/>
    <w:rsid w:val="00624117"/>
    <w:rsid w:val="0063469A"/>
    <w:rsid w:val="00642773"/>
    <w:rsid w:val="00642E6C"/>
    <w:rsid w:val="00643817"/>
    <w:rsid w:val="00647AC9"/>
    <w:rsid w:val="006506E0"/>
    <w:rsid w:val="00652B18"/>
    <w:rsid w:val="00653D6A"/>
    <w:rsid w:val="00660CD9"/>
    <w:rsid w:val="0066278A"/>
    <w:rsid w:val="0066568D"/>
    <w:rsid w:val="00667CF0"/>
    <w:rsid w:val="00686099"/>
    <w:rsid w:val="0069362E"/>
    <w:rsid w:val="00693E7B"/>
    <w:rsid w:val="006959CC"/>
    <w:rsid w:val="006A1789"/>
    <w:rsid w:val="006B11E1"/>
    <w:rsid w:val="006C07DE"/>
    <w:rsid w:val="006D04B0"/>
    <w:rsid w:val="006D3034"/>
    <w:rsid w:val="006F5074"/>
    <w:rsid w:val="006F70BB"/>
    <w:rsid w:val="00700979"/>
    <w:rsid w:val="00700BDD"/>
    <w:rsid w:val="00712BD1"/>
    <w:rsid w:val="00716A3F"/>
    <w:rsid w:val="0072075C"/>
    <w:rsid w:val="00721414"/>
    <w:rsid w:val="00724B99"/>
    <w:rsid w:val="00724C67"/>
    <w:rsid w:val="00732ADC"/>
    <w:rsid w:val="00734056"/>
    <w:rsid w:val="007424F3"/>
    <w:rsid w:val="007524A2"/>
    <w:rsid w:val="00771C35"/>
    <w:rsid w:val="00772264"/>
    <w:rsid w:val="00773098"/>
    <w:rsid w:val="00774C1A"/>
    <w:rsid w:val="00780E66"/>
    <w:rsid w:val="00781DC2"/>
    <w:rsid w:val="007923D9"/>
    <w:rsid w:val="00793C24"/>
    <w:rsid w:val="00795E00"/>
    <w:rsid w:val="007969BC"/>
    <w:rsid w:val="007A325D"/>
    <w:rsid w:val="007B1D60"/>
    <w:rsid w:val="007B69A0"/>
    <w:rsid w:val="007C7023"/>
    <w:rsid w:val="007D0097"/>
    <w:rsid w:val="007D33D6"/>
    <w:rsid w:val="007D46AE"/>
    <w:rsid w:val="007D588B"/>
    <w:rsid w:val="007E0677"/>
    <w:rsid w:val="007E791A"/>
    <w:rsid w:val="007E7DA5"/>
    <w:rsid w:val="007F5E93"/>
    <w:rsid w:val="00803682"/>
    <w:rsid w:val="008041AB"/>
    <w:rsid w:val="00806EC7"/>
    <w:rsid w:val="00822D18"/>
    <w:rsid w:val="00830266"/>
    <w:rsid w:val="00830386"/>
    <w:rsid w:val="008312DF"/>
    <w:rsid w:val="00835F4A"/>
    <w:rsid w:val="0084053C"/>
    <w:rsid w:val="00846B53"/>
    <w:rsid w:val="0085204C"/>
    <w:rsid w:val="00856BF8"/>
    <w:rsid w:val="00857221"/>
    <w:rsid w:val="00857EAD"/>
    <w:rsid w:val="008716FE"/>
    <w:rsid w:val="00877F02"/>
    <w:rsid w:val="00885085"/>
    <w:rsid w:val="00887865"/>
    <w:rsid w:val="00892934"/>
    <w:rsid w:val="00896EF4"/>
    <w:rsid w:val="008A0345"/>
    <w:rsid w:val="008C0D1A"/>
    <w:rsid w:val="008D1F4C"/>
    <w:rsid w:val="008E28C2"/>
    <w:rsid w:val="008E68DC"/>
    <w:rsid w:val="008F3BB2"/>
    <w:rsid w:val="008F60F2"/>
    <w:rsid w:val="00900E6F"/>
    <w:rsid w:val="00905A79"/>
    <w:rsid w:val="00914177"/>
    <w:rsid w:val="00917E94"/>
    <w:rsid w:val="0092456F"/>
    <w:rsid w:val="009255E3"/>
    <w:rsid w:val="00925B47"/>
    <w:rsid w:val="00927312"/>
    <w:rsid w:val="00927A8C"/>
    <w:rsid w:val="00930BB9"/>
    <w:rsid w:val="00931AC5"/>
    <w:rsid w:val="00944FE3"/>
    <w:rsid w:val="00950742"/>
    <w:rsid w:val="00962D7F"/>
    <w:rsid w:val="0096304B"/>
    <w:rsid w:val="009724B5"/>
    <w:rsid w:val="00974471"/>
    <w:rsid w:val="00983784"/>
    <w:rsid w:val="00990917"/>
    <w:rsid w:val="00990F69"/>
    <w:rsid w:val="00992DE2"/>
    <w:rsid w:val="009942A3"/>
    <w:rsid w:val="0099793D"/>
    <w:rsid w:val="009B400F"/>
    <w:rsid w:val="009B5AF7"/>
    <w:rsid w:val="009B7A50"/>
    <w:rsid w:val="009C08F9"/>
    <w:rsid w:val="009C42C4"/>
    <w:rsid w:val="009E1057"/>
    <w:rsid w:val="009E2568"/>
    <w:rsid w:val="009E41AF"/>
    <w:rsid w:val="009E6B04"/>
    <w:rsid w:val="009E76E5"/>
    <w:rsid w:val="009F617D"/>
    <w:rsid w:val="00A00F57"/>
    <w:rsid w:val="00A0630B"/>
    <w:rsid w:val="00A11221"/>
    <w:rsid w:val="00A136ED"/>
    <w:rsid w:val="00A13719"/>
    <w:rsid w:val="00A15E6D"/>
    <w:rsid w:val="00A20D15"/>
    <w:rsid w:val="00A218C5"/>
    <w:rsid w:val="00A21FD4"/>
    <w:rsid w:val="00A24DC0"/>
    <w:rsid w:val="00A31ED2"/>
    <w:rsid w:val="00A42F5D"/>
    <w:rsid w:val="00A4300F"/>
    <w:rsid w:val="00A45FD9"/>
    <w:rsid w:val="00A607FE"/>
    <w:rsid w:val="00A62CD4"/>
    <w:rsid w:val="00A73167"/>
    <w:rsid w:val="00A811EA"/>
    <w:rsid w:val="00A8589B"/>
    <w:rsid w:val="00A85C18"/>
    <w:rsid w:val="00A85CF9"/>
    <w:rsid w:val="00A9570A"/>
    <w:rsid w:val="00AA0A80"/>
    <w:rsid w:val="00AB2995"/>
    <w:rsid w:val="00AB5B92"/>
    <w:rsid w:val="00AC48E2"/>
    <w:rsid w:val="00AE1392"/>
    <w:rsid w:val="00AF2858"/>
    <w:rsid w:val="00AF4009"/>
    <w:rsid w:val="00B025DE"/>
    <w:rsid w:val="00B02C9F"/>
    <w:rsid w:val="00B07596"/>
    <w:rsid w:val="00B07871"/>
    <w:rsid w:val="00B15C2D"/>
    <w:rsid w:val="00B21370"/>
    <w:rsid w:val="00B251B5"/>
    <w:rsid w:val="00B30DFB"/>
    <w:rsid w:val="00B31C49"/>
    <w:rsid w:val="00B34D3F"/>
    <w:rsid w:val="00B41B85"/>
    <w:rsid w:val="00B44A07"/>
    <w:rsid w:val="00B50CD8"/>
    <w:rsid w:val="00B621A4"/>
    <w:rsid w:val="00B74A31"/>
    <w:rsid w:val="00B77D8F"/>
    <w:rsid w:val="00B80F58"/>
    <w:rsid w:val="00B83513"/>
    <w:rsid w:val="00BA0181"/>
    <w:rsid w:val="00BA047F"/>
    <w:rsid w:val="00BA6D4F"/>
    <w:rsid w:val="00BC09A4"/>
    <w:rsid w:val="00BC1635"/>
    <w:rsid w:val="00BD673F"/>
    <w:rsid w:val="00BE189D"/>
    <w:rsid w:val="00BE5287"/>
    <w:rsid w:val="00BF4AD9"/>
    <w:rsid w:val="00BF4B9D"/>
    <w:rsid w:val="00C13030"/>
    <w:rsid w:val="00C13D7F"/>
    <w:rsid w:val="00C14F2B"/>
    <w:rsid w:val="00C1527B"/>
    <w:rsid w:val="00C16BF2"/>
    <w:rsid w:val="00C16E05"/>
    <w:rsid w:val="00C209E3"/>
    <w:rsid w:val="00C22408"/>
    <w:rsid w:val="00C2450D"/>
    <w:rsid w:val="00C30EAD"/>
    <w:rsid w:val="00C328F7"/>
    <w:rsid w:val="00C44713"/>
    <w:rsid w:val="00C472C1"/>
    <w:rsid w:val="00C474CC"/>
    <w:rsid w:val="00C50795"/>
    <w:rsid w:val="00C51069"/>
    <w:rsid w:val="00C531D1"/>
    <w:rsid w:val="00C67547"/>
    <w:rsid w:val="00C87A94"/>
    <w:rsid w:val="00C94B7A"/>
    <w:rsid w:val="00C95074"/>
    <w:rsid w:val="00C95B61"/>
    <w:rsid w:val="00CA05E3"/>
    <w:rsid w:val="00CA2925"/>
    <w:rsid w:val="00CA49DF"/>
    <w:rsid w:val="00CA724D"/>
    <w:rsid w:val="00CB39D9"/>
    <w:rsid w:val="00CE0828"/>
    <w:rsid w:val="00CE08A8"/>
    <w:rsid w:val="00CE1386"/>
    <w:rsid w:val="00CE79A5"/>
    <w:rsid w:val="00CF009D"/>
    <w:rsid w:val="00D102F2"/>
    <w:rsid w:val="00D11662"/>
    <w:rsid w:val="00D11BCC"/>
    <w:rsid w:val="00D204FA"/>
    <w:rsid w:val="00D22ED1"/>
    <w:rsid w:val="00D2572C"/>
    <w:rsid w:val="00D3190E"/>
    <w:rsid w:val="00D36CA1"/>
    <w:rsid w:val="00D36CD3"/>
    <w:rsid w:val="00D506E5"/>
    <w:rsid w:val="00D50A7E"/>
    <w:rsid w:val="00D5265C"/>
    <w:rsid w:val="00D56190"/>
    <w:rsid w:val="00D76535"/>
    <w:rsid w:val="00D80403"/>
    <w:rsid w:val="00D807DF"/>
    <w:rsid w:val="00D864FE"/>
    <w:rsid w:val="00D868F7"/>
    <w:rsid w:val="00DA612C"/>
    <w:rsid w:val="00DA71D5"/>
    <w:rsid w:val="00DB00DE"/>
    <w:rsid w:val="00DB11AE"/>
    <w:rsid w:val="00DB3A0B"/>
    <w:rsid w:val="00DD33B1"/>
    <w:rsid w:val="00DD443F"/>
    <w:rsid w:val="00DD5D0F"/>
    <w:rsid w:val="00DD651C"/>
    <w:rsid w:val="00DE409C"/>
    <w:rsid w:val="00DF1924"/>
    <w:rsid w:val="00DF4E03"/>
    <w:rsid w:val="00DF64AE"/>
    <w:rsid w:val="00DF7D87"/>
    <w:rsid w:val="00E01856"/>
    <w:rsid w:val="00E04A72"/>
    <w:rsid w:val="00E109C8"/>
    <w:rsid w:val="00E132E7"/>
    <w:rsid w:val="00E14885"/>
    <w:rsid w:val="00E24293"/>
    <w:rsid w:val="00E30A78"/>
    <w:rsid w:val="00E37BEF"/>
    <w:rsid w:val="00E461CE"/>
    <w:rsid w:val="00E46F1D"/>
    <w:rsid w:val="00E70BD2"/>
    <w:rsid w:val="00E73C90"/>
    <w:rsid w:val="00E8448D"/>
    <w:rsid w:val="00E85B11"/>
    <w:rsid w:val="00EA1FBE"/>
    <w:rsid w:val="00EA2328"/>
    <w:rsid w:val="00EA779A"/>
    <w:rsid w:val="00EB0057"/>
    <w:rsid w:val="00EB4D81"/>
    <w:rsid w:val="00EC4125"/>
    <w:rsid w:val="00EC5520"/>
    <w:rsid w:val="00ED46B5"/>
    <w:rsid w:val="00EE5FF0"/>
    <w:rsid w:val="00F015C4"/>
    <w:rsid w:val="00F1087C"/>
    <w:rsid w:val="00F13209"/>
    <w:rsid w:val="00F152E6"/>
    <w:rsid w:val="00F15540"/>
    <w:rsid w:val="00F1787B"/>
    <w:rsid w:val="00F25F8E"/>
    <w:rsid w:val="00F335F3"/>
    <w:rsid w:val="00F33EBF"/>
    <w:rsid w:val="00F42DA0"/>
    <w:rsid w:val="00F431A8"/>
    <w:rsid w:val="00F462A6"/>
    <w:rsid w:val="00F46F78"/>
    <w:rsid w:val="00F52170"/>
    <w:rsid w:val="00F53677"/>
    <w:rsid w:val="00F53AEE"/>
    <w:rsid w:val="00F635B3"/>
    <w:rsid w:val="00F84057"/>
    <w:rsid w:val="00F85FD9"/>
    <w:rsid w:val="00F920CA"/>
    <w:rsid w:val="00FD0901"/>
    <w:rsid w:val="00F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70ED808"/>
  <w15:chartTrackingRefBased/>
  <w15:docId w15:val="{8268B5EB-5594-4D13-937D-EE6089A4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autoRedefine/>
    <w:qFormat/>
    <w:rsid w:val="00031757"/>
    <w:pPr>
      <w:widowControl w:val="0"/>
      <w:autoSpaceDN w:val="0"/>
      <w:ind w:leftChars="100" w:left="210" w:rightChars="100" w:right="210"/>
    </w:pPr>
    <w:rPr>
      <w:sz w:val="21"/>
    </w:rPr>
  </w:style>
  <w:style w:type="paragraph" w:styleId="1">
    <w:name w:val="heading 1"/>
    <w:basedOn w:val="a3"/>
    <w:next w:val="2"/>
    <w:autoRedefine/>
    <w:qFormat/>
    <w:rsid w:val="008C0D1A"/>
    <w:pPr>
      <w:keepNext/>
      <w:widowControl/>
      <w:numPr>
        <w:numId w:val="4"/>
      </w:numPr>
      <w:spacing w:before="600" w:after="240"/>
      <w:ind w:left="641" w:hanging="431"/>
      <w:outlineLvl w:val="0"/>
    </w:pPr>
    <w:rPr>
      <w:rFonts w:ascii="Arial" w:eastAsia="黑体" w:hAnsi="Arial"/>
      <w:b/>
      <w:sz w:val="36"/>
      <w:szCs w:val="36"/>
    </w:rPr>
  </w:style>
  <w:style w:type="paragraph" w:styleId="2">
    <w:name w:val="heading 2"/>
    <w:basedOn w:val="a3"/>
    <w:next w:val="3"/>
    <w:autoRedefine/>
    <w:qFormat/>
    <w:rsid w:val="008C0D1A"/>
    <w:pPr>
      <w:keepNext/>
      <w:widowControl/>
      <w:numPr>
        <w:ilvl w:val="1"/>
        <w:numId w:val="4"/>
      </w:numPr>
      <w:spacing w:before="600" w:after="240"/>
      <w:ind w:left="788" w:hanging="578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4"/>
    <w:autoRedefine/>
    <w:qFormat/>
    <w:rsid w:val="003E10CE"/>
    <w:pPr>
      <w:keepNext/>
      <w:widowControl/>
      <w:numPr>
        <w:ilvl w:val="2"/>
        <w:numId w:val="4"/>
      </w:numPr>
      <w:spacing w:before="480" w:after="240"/>
      <w:ind w:left="930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3"/>
    <w:next w:val="5"/>
    <w:autoRedefine/>
    <w:qFormat/>
    <w:rsid w:val="00F1787B"/>
    <w:pPr>
      <w:keepNext/>
      <w:widowControl/>
      <w:numPr>
        <w:ilvl w:val="3"/>
        <w:numId w:val="4"/>
      </w:numPr>
      <w:spacing w:before="360" w:after="160"/>
      <w:ind w:left="890"/>
      <w:outlineLvl w:val="3"/>
    </w:pPr>
    <w:rPr>
      <w:rFonts w:ascii="Arial" w:hAnsi="Arial"/>
      <w:szCs w:val="21"/>
    </w:rPr>
  </w:style>
  <w:style w:type="paragraph" w:styleId="5">
    <w:name w:val="heading 5"/>
    <w:basedOn w:val="a3"/>
    <w:next w:val="a4"/>
    <w:autoRedefine/>
    <w:qFormat/>
    <w:rsid w:val="00A85C18"/>
    <w:pPr>
      <w:keepNext/>
      <w:widowControl/>
      <w:numPr>
        <w:ilvl w:val="4"/>
        <w:numId w:val="4"/>
      </w:numPr>
      <w:spacing w:line="360" w:lineRule="auto"/>
      <w:outlineLvl w:val="4"/>
    </w:pPr>
    <w:rPr>
      <w:rFonts w:ascii="Arial" w:hAnsi="Arial"/>
      <w:szCs w:val="21"/>
    </w:rPr>
  </w:style>
  <w:style w:type="paragraph" w:styleId="6">
    <w:name w:val="heading 6"/>
    <w:basedOn w:val="a3"/>
    <w:autoRedefine/>
    <w:qFormat/>
    <w:rsid w:val="003701D9"/>
    <w:pPr>
      <w:widowControl/>
      <w:numPr>
        <w:ilvl w:val="5"/>
        <w:numId w:val="4"/>
      </w:numPr>
      <w:spacing w:line="360" w:lineRule="auto"/>
      <w:outlineLvl w:val="5"/>
    </w:pPr>
    <w:rPr>
      <w:rFonts w:ascii="Arial" w:eastAsia="黑体" w:hAnsi="Arial"/>
      <w:szCs w:val="21"/>
    </w:rPr>
  </w:style>
  <w:style w:type="paragraph" w:styleId="7">
    <w:name w:val="heading 7"/>
    <w:basedOn w:val="a3"/>
    <w:autoRedefine/>
    <w:qFormat/>
    <w:rsid w:val="003701D9"/>
    <w:pPr>
      <w:widowControl/>
      <w:numPr>
        <w:ilvl w:val="6"/>
        <w:numId w:val="4"/>
      </w:numPr>
      <w:spacing w:line="360" w:lineRule="auto"/>
      <w:outlineLvl w:val="6"/>
    </w:pPr>
    <w:rPr>
      <w:rFonts w:ascii="Arial" w:eastAsia="黑体" w:hAnsi="Arial"/>
      <w:szCs w:val="21"/>
    </w:rPr>
  </w:style>
  <w:style w:type="paragraph" w:styleId="8">
    <w:name w:val="heading 8"/>
    <w:basedOn w:val="a3"/>
    <w:next w:val="a3"/>
    <w:qFormat/>
    <w:rsid w:val="003701D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3701D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link w:val="ParaCharCharCharCharCharCharChar"/>
    <w:semiHidden/>
  </w:style>
  <w:style w:type="table" w:default="1" w:styleId="a6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</w:style>
  <w:style w:type="paragraph" w:customStyle="1" w:styleId="a4">
    <w:name w:val="正文带缩进"/>
    <w:rsid w:val="002B1184"/>
    <w:pPr>
      <w:spacing w:line="360" w:lineRule="auto"/>
      <w:ind w:leftChars="200" w:left="420" w:firstLineChars="200" w:firstLine="420"/>
    </w:pPr>
    <w:rPr>
      <w:rFonts w:ascii="Arial" w:hAnsi="Arial" w:cs="Arial"/>
      <w:iCs/>
      <w:sz w:val="21"/>
      <w:szCs w:val="21"/>
    </w:rPr>
  </w:style>
  <w:style w:type="paragraph" w:styleId="20">
    <w:name w:val="目录 2"/>
    <w:basedOn w:val="a3"/>
    <w:autoRedefine/>
    <w:semiHidden/>
    <w:rsid w:val="00E37BEF"/>
    <w:pPr>
      <w:ind w:left="453" w:hanging="283"/>
    </w:pPr>
    <w:rPr>
      <w:rFonts w:ascii="Arial" w:hAnsi="Arial"/>
      <w:szCs w:val="21"/>
    </w:rPr>
  </w:style>
  <w:style w:type="paragraph" w:styleId="a8">
    <w:name w:val="footer"/>
    <w:basedOn w:val="a3"/>
    <w:autoRedefine/>
    <w:rsid w:val="00E37BEF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">
    <w:name w:val="List Bullet"/>
    <w:basedOn w:val="a3"/>
    <w:link w:val="Char"/>
    <w:autoRedefine/>
    <w:rsid w:val="00AB5B92"/>
    <w:pPr>
      <w:numPr>
        <w:numId w:val="1"/>
      </w:numPr>
      <w:spacing w:line="360" w:lineRule="auto"/>
      <w:ind w:leftChars="200" w:left="400" w:firstLine="0"/>
    </w:pPr>
    <w:rPr>
      <w:rFonts w:ascii="Arial" w:hAnsi="Arial"/>
      <w:szCs w:val="21"/>
    </w:rPr>
  </w:style>
  <w:style w:type="paragraph" w:styleId="10">
    <w:name w:val="目录 1"/>
    <w:basedOn w:val="a3"/>
    <w:next w:val="a3"/>
    <w:autoRedefine/>
    <w:semiHidden/>
    <w:rsid w:val="00E37BEF"/>
    <w:pPr>
      <w:widowControl/>
      <w:ind w:left="198" w:hanging="113"/>
    </w:pPr>
    <w:rPr>
      <w:rFonts w:ascii="Arial" w:hAnsi="Arial"/>
      <w:szCs w:val="21"/>
    </w:rPr>
  </w:style>
  <w:style w:type="paragraph" w:styleId="30">
    <w:name w:val="目录 3"/>
    <w:basedOn w:val="a3"/>
    <w:autoRedefine/>
    <w:semiHidden/>
    <w:rsid w:val="00E37BEF"/>
    <w:pPr>
      <w:ind w:left="794" w:hanging="454"/>
    </w:pPr>
    <w:rPr>
      <w:rFonts w:ascii="Arial" w:hAnsi="Arial"/>
      <w:szCs w:val="21"/>
    </w:rPr>
  </w:style>
  <w:style w:type="paragraph" w:styleId="40">
    <w:name w:val="目录 4"/>
    <w:basedOn w:val="a3"/>
    <w:autoRedefine/>
    <w:semiHidden/>
    <w:rsid w:val="00E37BEF"/>
    <w:pPr>
      <w:ind w:left="1134" w:hanging="567"/>
    </w:pPr>
    <w:rPr>
      <w:rFonts w:ascii="Arial" w:hAnsi="Arial"/>
      <w:szCs w:val="21"/>
    </w:rPr>
  </w:style>
  <w:style w:type="paragraph" w:styleId="60">
    <w:name w:val="目录 6"/>
    <w:basedOn w:val="a3"/>
    <w:autoRedefine/>
    <w:semiHidden/>
    <w:pPr>
      <w:ind w:left="1757" w:hanging="907"/>
    </w:pPr>
  </w:style>
  <w:style w:type="paragraph" w:styleId="a9">
    <w:name w:val="Document Map"/>
    <w:basedOn w:val="a3"/>
    <w:semiHidden/>
    <w:pPr>
      <w:shd w:val="clear" w:color="auto" w:fill="000080"/>
    </w:pPr>
  </w:style>
  <w:style w:type="paragraph" w:styleId="50">
    <w:name w:val="目录 5"/>
    <w:basedOn w:val="a3"/>
    <w:next w:val="a3"/>
    <w:autoRedefine/>
    <w:semiHidden/>
    <w:pPr>
      <w:ind w:left="1680"/>
    </w:pPr>
  </w:style>
  <w:style w:type="paragraph" w:styleId="70">
    <w:name w:val="目录 7"/>
    <w:basedOn w:val="a3"/>
    <w:next w:val="a3"/>
    <w:autoRedefine/>
    <w:semiHidden/>
    <w:pPr>
      <w:ind w:left="2520"/>
    </w:pPr>
  </w:style>
  <w:style w:type="paragraph" w:styleId="80">
    <w:name w:val="目录 8"/>
    <w:basedOn w:val="a3"/>
    <w:next w:val="a3"/>
    <w:autoRedefine/>
    <w:semiHidden/>
    <w:pPr>
      <w:ind w:left="2940"/>
    </w:pPr>
  </w:style>
  <w:style w:type="paragraph" w:styleId="90">
    <w:name w:val="目录 9"/>
    <w:basedOn w:val="a3"/>
    <w:next w:val="a3"/>
    <w:autoRedefine/>
    <w:semiHidden/>
    <w:pPr>
      <w:ind w:left="3360"/>
    </w:pPr>
  </w:style>
  <w:style w:type="paragraph" w:styleId="aa">
    <w:name w:val="header"/>
    <w:basedOn w:val="a3"/>
    <w:autoRedefine/>
    <w:rsid w:val="00E37BEF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b">
    <w:name w:val="table of figures"/>
    <w:basedOn w:val="10"/>
    <w:autoRedefine/>
    <w:semiHidden/>
    <w:rsid w:val="00E37BEF"/>
    <w:pPr>
      <w:widowControl w:val="0"/>
      <w:spacing w:before="300" w:after="150" w:line="360" w:lineRule="auto"/>
      <w:jc w:val="center"/>
    </w:pPr>
  </w:style>
  <w:style w:type="paragraph" w:customStyle="1" w:styleId="a2">
    <w:name w:val="表号"/>
    <w:basedOn w:val="a3"/>
    <w:next w:val="a3"/>
    <w:autoRedefine/>
    <w:rsid w:val="00DF1924"/>
    <w:pPr>
      <w:keepLines/>
      <w:numPr>
        <w:ilvl w:val="8"/>
        <w:numId w:val="2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c">
    <w:name w:val="封面表格文本"/>
    <w:basedOn w:val="a3"/>
    <w:autoRedefine/>
    <w:rsid w:val="003F0979"/>
    <w:pPr>
      <w:jc w:val="center"/>
    </w:pPr>
    <w:rPr>
      <w:rFonts w:ascii="Arial" w:hAnsi="Arial"/>
      <w:szCs w:val="21"/>
    </w:rPr>
  </w:style>
  <w:style w:type="paragraph" w:customStyle="1" w:styleId="ad">
    <w:name w:val="封面文档标题"/>
    <w:basedOn w:val="a3"/>
    <w:autoRedefine/>
    <w:rsid w:val="0066278A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e">
    <w:name w:val="缺省文本"/>
    <w:basedOn w:val="a3"/>
    <w:autoRedefine/>
    <w:rsid w:val="003378B2"/>
    <w:pPr>
      <w:spacing w:line="360" w:lineRule="auto"/>
    </w:pPr>
    <w:rPr>
      <w:rFonts w:ascii="Arial" w:hAnsi="Arial"/>
      <w:szCs w:val="21"/>
    </w:rPr>
  </w:style>
  <w:style w:type="paragraph" w:customStyle="1" w:styleId="af">
    <w:name w:val="封面华为技术"/>
    <w:basedOn w:val="a3"/>
    <w:autoRedefine/>
    <w:rsid w:val="00AB5B92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0">
    <w:name w:val="修订记录"/>
    <w:basedOn w:val="a3"/>
    <w:autoRedefine/>
    <w:rsid w:val="00AB5B92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1">
    <w:name w:val="表头样式"/>
    <w:basedOn w:val="a3"/>
    <w:link w:val="Char0"/>
    <w:autoRedefine/>
    <w:rsid w:val="003666BF"/>
    <w:rPr>
      <w:rFonts w:ascii="Arial" w:hAnsi="Arial"/>
      <w:b/>
      <w:szCs w:val="21"/>
    </w:rPr>
  </w:style>
  <w:style w:type="paragraph" w:customStyle="1" w:styleId="af2">
    <w:name w:val="表格文本"/>
    <w:basedOn w:val="a3"/>
    <w:autoRedefine/>
    <w:rsid w:val="003666BF"/>
    <w:pPr>
      <w:tabs>
        <w:tab w:val="decimal" w:pos="-57"/>
      </w:tabs>
      <w:ind w:leftChars="31" w:left="62" w:rightChars="-28" w:right="-56"/>
      <w:jc w:val="both"/>
    </w:pPr>
    <w:rPr>
      <w:rFonts w:ascii="Arial" w:hAnsi="Arial"/>
      <w:noProof/>
      <w:szCs w:val="21"/>
    </w:rPr>
  </w:style>
  <w:style w:type="paragraph" w:customStyle="1" w:styleId="af3">
    <w:name w:val="目录"/>
    <w:basedOn w:val="a3"/>
    <w:autoRedefine/>
    <w:rsid w:val="004F6AA5"/>
    <w:pPr>
      <w:keepNext/>
      <w:pageBreakBefore/>
      <w:spacing w:before="480" w:after="360"/>
    </w:pPr>
    <w:rPr>
      <w:rFonts w:ascii="Arial" w:eastAsia="黑体" w:hAnsi="Arial"/>
      <w:sz w:val="32"/>
      <w:szCs w:val="32"/>
    </w:rPr>
  </w:style>
  <w:style w:type="paragraph" w:customStyle="1" w:styleId="af4">
    <w:name w:val="文档标题"/>
    <w:basedOn w:val="a3"/>
    <w:autoRedefine/>
    <w:rsid w:val="003378B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5">
    <w:name w:val="摘要"/>
    <w:basedOn w:val="a3"/>
    <w:link w:val="Char1"/>
    <w:autoRedefine/>
    <w:rsid w:val="00712BD1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Cs w:val="21"/>
    </w:rPr>
  </w:style>
  <w:style w:type="paragraph" w:customStyle="1" w:styleId="a0">
    <w:name w:val="参考资料清单"/>
    <w:basedOn w:val="a3"/>
    <w:autoRedefine/>
    <w:rsid w:val="00917E94"/>
    <w:pPr>
      <w:numPr>
        <w:numId w:val="3"/>
      </w:numPr>
      <w:spacing w:line="360" w:lineRule="auto"/>
      <w:jc w:val="both"/>
    </w:pPr>
    <w:rPr>
      <w:rFonts w:ascii="Arial" w:hAnsi="Arial"/>
      <w:szCs w:val="21"/>
    </w:rPr>
  </w:style>
  <w:style w:type="paragraph" w:customStyle="1" w:styleId="Char2">
    <w:name w:val="编写建议 Char"/>
    <w:basedOn w:val="a3"/>
    <w:link w:val="CharChar"/>
    <w:autoRedefine/>
    <w:rsid w:val="004E4610"/>
    <w:pPr>
      <w:spacing w:line="360" w:lineRule="auto"/>
      <w:ind w:firstLineChars="200" w:firstLine="420"/>
    </w:pPr>
    <w:rPr>
      <w:rFonts w:ascii="Arial" w:hAnsi="Arial" w:cs="Arial"/>
      <w:i/>
      <w:color w:val="0000FF"/>
      <w:szCs w:val="21"/>
    </w:rPr>
  </w:style>
  <w:style w:type="paragraph" w:styleId="af6">
    <w:name w:val="Balloon Text"/>
    <w:basedOn w:val="a3"/>
    <w:semiHidden/>
    <w:rsid w:val="00962D7F"/>
    <w:rPr>
      <w:sz w:val="18"/>
      <w:szCs w:val="18"/>
    </w:rPr>
  </w:style>
  <w:style w:type="paragraph" w:customStyle="1" w:styleId="af7">
    <w:name w:val="注示头"/>
    <w:basedOn w:val="a3"/>
    <w:rsid w:val="00712BD1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8">
    <w:name w:val="表样式"/>
    <w:basedOn w:val="a6"/>
    <w:rsid w:val="00712BD1"/>
    <w:pPr>
      <w:jc w:val="both"/>
    </w:pPr>
    <w:rPr>
      <w:sz w:val="21"/>
    </w:rPr>
    <w:tblPr/>
    <w:tcPr>
      <w:vAlign w:val="center"/>
    </w:tcPr>
  </w:style>
  <w:style w:type="paragraph" w:customStyle="1" w:styleId="af9">
    <w:name w:val="参考资料清单+倾斜+蓝色"/>
    <w:basedOn w:val="a3"/>
    <w:autoRedefine/>
    <w:rsid w:val="003378B2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Cs w:val="21"/>
    </w:rPr>
  </w:style>
  <w:style w:type="paragraph" w:customStyle="1" w:styleId="a1">
    <w:name w:val="图号"/>
    <w:basedOn w:val="a3"/>
    <w:autoRedefine/>
    <w:rsid w:val="00DF1924"/>
    <w:pPr>
      <w:numPr>
        <w:ilvl w:val="7"/>
        <w:numId w:val="2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a">
    <w:name w:val="图样式"/>
    <w:basedOn w:val="a3"/>
    <w:autoRedefine/>
    <w:rsid w:val="00DF1924"/>
    <w:pPr>
      <w:keepNext/>
      <w:widowControl/>
      <w:spacing w:before="80" w:after="80" w:line="360" w:lineRule="auto"/>
      <w:jc w:val="center"/>
    </w:pPr>
  </w:style>
  <w:style w:type="character" w:customStyle="1" w:styleId="Char0">
    <w:name w:val="表头样式 Char"/>
    <w:link w:val="af1"/>
    <w:rsid w:val="003666BF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b">
    <w:name w:val="注示文本"/>
    <w:basedOn w:val="a3"/>
    <w:rsid w:val="00712BD1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CharChar">
    <w:name w:val="编写建议 Char Char"/>
    <w:link w:val="Char2"/>
    <w:rsid w:val="004E4610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styleId="afc">
    <w:name w:val="Hyperlink"/>
    <w:rsid w:val="00170E01"/>
    <w:rPr>
      <w:color w:val="0000FF"/>
      <w:u w:val="single"/>
    </w:rPr>
  </w:style>
  <w:style w:type="character" w:styleId="afd">
    <w:name w:val="page number"/>
    <w:basedOn w:val="a5"/>
    <w:rsid w:val="00724B99"/>
  </w:style>
  <w:style w:type="paragraph" w:customStyle="1" w:styleId="afe">
    <w:name w:val="关键词"/>
    <w:basedOn w:val="af5"/>
    <w:link w:val="Char3"/>
    <w:rsid w:val="00121F31"/>
  </w:style>
  <w:style w:type="paragraph" w:customStyle="1" w:styleId="Aff">
    <w:name w:val="A"/>
    <w:basedOn w:val="a3"/>
    <w:rsid w:val="00896EF4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character" w:customStyle="1" w:styleId="Char">
    <w:name w:val="列表项目符号 Char"/>
    <w:link w:val="a"/>
    <w:rsid w:val="00060E50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11">
    <w:name w:val="目录1"/>
    <w:basedOn w:val="af3"/>
    <w:rsid w:val="00A218C5"/>
    <w:pPr>
      <w:pageBreakBefore w:val="0"/>
    </w:pPr>
  </w:style>
  <w:style w:type="paragraph" w:customStyle="1" w:styleId="DKBA">
    <w:name w:val="DKBA"/>
    <w:basedOn w:val="a3"/>
    <w:autoRedefine/>
    <w:rsid w:val="00597BD6"/>
    <w:pPr>
      <w:jc w:val="right"/>
    </w:pPr>
    <w:rPr>
      <w:sz w:val="72"/>
      <w:szCs w:val="72"/>
    </w:rPr>
  </w:style>
  <w:style w:type="paragraph" w:customStyle="1" w:styleId="aff0">
    <w:name w:val="文档编号"/>
    <w:basedOn w:val="a3"/>
    <w:autoRedefine/>
    <w:rsid w:val="00597BD6"/>
    <w:pPr>
      <w:wordWrap w:val="0"/>
      <w:jc w:val="right"/>
    </w:pPr>
    <w:rPr>
      <w:sz w:val="24"/>
      <w:szCs w:val="24"/>
    </w:rPr>
  </w:style>
  <w:style w:type="paragraph" w:customStyle="1" w:styleId="aff1">
    <w:name w:val="编写建议"/>
    <w:basedOn w:val="Char2"/>
    <w:next w:val="a4"/>
    <w:autoRedefine/>
    <w:rsid w:val="009C08F9"/>
    <w:pPr>
      <w:adjustRightInd w:val="0"/>
      <w:ind w:leftChars="200" w:left="420"/>
    </w:pPr>
    <w:rPr>
      <w:i w:val="0"/>
    </w:rPr>
  </w:style>
  <w:style w:type="paragraph" w:customStyle="1" w:styleId="21">
    <w:name w:val="编写建议2"/>
    <w:basedOn w:val="aff1"/>
    <w:next w:val="22"/>
    <w:rsid w:val="009942A3"/>
  </w:style>
  <w:style w:type="table" w:styleId="aff2">
    <w:name w:val="Table Grid"/>
    <w:basedOn w:val="a6"/>
    <w:rsid w:val="00642E6C"/>
    <w:pPr>
      <w:widowControl w:val="0"/>
      <w:autoSpaceDN w:val="0"/>
      <w:ind w:leftChars="100" w:left="210" w:rightChars="100" w:right="21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3"/>
    <w:rsid w:val="000C397E"/>
    <w:pPr>
      <w:spacing w:after="120" w:line="480" w:lineRule="auto"/>
    </w:pPr>
  </w:style>
  <w:style w:type="paragraph" w:customStyle="1" w:styleId="ParaCharCharCharCharCharCharChar">
    <w:name w:val="默认段落字体 Para Char Char Char Char Char Char Char"/>
    <w:basedOn w:val="a3"/>
    <w:link w:val="a5"/>
    <w:rsid w:val="004B39FD"/>
    <w:pPr>
      <w:widowControl/>
      <w:autoSpaceDN/>
      <w:ind w:leftChars="0" w:left="0" w:rightChars="0" w:right="0"/>
      <w:jc w:val="both"/>
    </w:pPr>
    <w:rPr>
      <w:rFonts w:ascii="Tahoma" w:hAnsi="Tahoma"/>
      <w:kern w:val="2"/>
      <w:sz w:val="24"/>
      <w:szCs w:val="21"/>
    </w:rPr>
  </w:style>
  <w:style w:type="character" w:customStyle="1" w:styleId="Char1">
    <w:name w:val="摘要 Char"/>
    <w:link w:val="af5"/>
    <w:rsid w:val="004B39FD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har3">
    <w:name w:val="关键词 Char"/>
    <w:basedOn w:val="Char1"/>
    <w:link w:val="afe"/>
    <w:rsid w:val="004B39FD"/>
    <w:rPr>
      <w:rFonts w:ascii="Arial" w:eastAsia="宋体" w:hAnsi="Arial"/>
      <w:b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4892;&#19994;&#31649;&#29702;\&#20869;&#37096;&#35268;&#33539;\&#27169;&#26495;\&#20869;&#37096;&#25216;&#26415;&#35268;&#33539;&#27169;&#26495;20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内部技术规范模板2005.dot</Template>
  <TotalTime>1</TotalTime>
  <Pages>19</Pages>
  <Words>844</Words>
  <Characters>4811</Characters>
  <Application>Microsoft Office Word</Application>
  <DocSecurity>0</DocSecurity>
  <Lines>40</Lines>
  <Paragraphs>11</Paragraphs>
  <ScaleCrop>false</ScaleCrop>
  <Company>iMAP</Company>
  <LinksUpToDate>false</LinksUpToDate>
  <CharactersWithSpaces>5644</CharactersWithSpaces>
  <SharedDoc>false</SharedDoc>
  <HLinks>
    <vt:vector size="12" baseType="variant">
      <vt:variant>
        <vt:i4>1966138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_Toc46995325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_Toc29782624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subject/>
  <dc:creator>贺炜</dc:creator>
  <cp:keywords/>
  <cp:lastModifiedBy>郭 磊</cp:lastModifiedBy>
  <cp:revision>2</cp:revision>
  <cp:lastPrinted>1601-01-01T00:00:00Z</cp:lastPrinted>
  <dcterms:created xsi:type="dcterms:W3CDTF">2021-11-11T11:05:00Z</dcterms:created>
  <dcterms:modified xsi:type="dcterms:W3CDTF">2021-11-11T11:05:00Z</dcterms:modified>
  <cp:category>其它</cp:category>
</cp:coreProperties>
</file>