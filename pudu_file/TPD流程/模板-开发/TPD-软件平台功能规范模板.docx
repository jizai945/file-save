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3000"/>
        <w:gridCol w:w="3379"/>
        <w:gridCol w:w="1061"/>
        <w:gridCol w:w="1207"/>
      </w:tblGrid>
      <w:tr w:rsidR="007416EB" w:rsidRPr="007416EB" w14:paraId="7D7EDA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 w:val="restart"/>
            <w:vAlign w:val="center"/>
          </w:tcPr>
          <w:p w14:paraId="26B7778A" w14:textId="0452FEAC" w:rsidR="007416EB" w:rsidRPr="007416EB" w:rsidRDefault="00B7311D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</w:t>
            </w:r>
            <w:proofErr w:type="gramStart"/>
            <w:r>
              <w:rPr>
                <w:rFonts w:hint="eastAsia"/>
                <w:b/>
                <w:sz w:val="24"/>
              </w:rPr>
              <w:t>渡</w:t>
            </w:r>
            <w:r w:rsidR="007416EB" w:rsidRPr="007416EB">
              <w:rPr>
                <w:rFonts w:hint="eastAsia"/>
                <w:b/>
                <w:sz w:val="24"/>
              </w:rPr>
              <w:t>技术</w:t>
            </w:r>
            <w:proofErr w:type="gramEnd"/>
            <w:r w:rsidR="007416EB" w:rsidRPr="007416EB">
              <w:rPr>
                <w:rFonts w:hint="eastAsia"/>
                <w:b/>
                <w:sz w:val="24"/>
              </w:rPr>
              <w:t>有限公司</w:t>
            </w:r>
            <w:r w:rsidR="007416EB" w:rsidRPr="007416EB">
              <w:rPr>
                <w:b/>
                <w:sz w:val="24"/>
              </w:rPr>
              <w:t xml:space="preserve"> </w:t>
            </w:r>
          </w:p>
        </w:tc>
        <w:tc>
          <w:tcPr>
            <w:tcW w:w="3379" w:type="dxa"/>
          </w:tcPr>
          <w:p w14:paraId="6771BF99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技术</w:t>
            </w:r>
            <w:r w:rsidRPr="007416EB">
              <w:rPr>
                <w:rFonts w:hint="eastAsia"/>
                <w:b/>
                <w:sz w:val="24"/>
              </w:rPr>
              <w:t>/</w:t>
            </w:r>
            <w:r w:rsidRPr="007416EB">
              <w:rPr>
                <w:rFonts w:hint="eastAsia"/>
                <w:b/>
                <w:sz w:val="24"/>
              </w:rPr>
              <w:t>平台名称</w:t>
            </w:r>
          </w:p>
        </w:tc>
        <w:tc>
          <w:tcPr>
            <w:tcW w:w="2268" w:type="dxa"/>
            <w:gridSpan w:val="2"/>
          </w:tcPr>
          <w:p w14:paraId="11D041F4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密级</w:t>
            </w:r>
          </w:p>
        </w:tc>
      </w:tr>
      <w:tr w:rsidR="007416EB" w:rsidRPr="007416EB" w14:paraId="375705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06897958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</w:p>
        </w:tc>
        <w:tc>
          <w:tcPr>
            <w:tcW w:w="3379" w:type="dxa"/>
          </w:tcPr>
          <w:p w14:paraId="6300CF74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268" w:type="dxa"/>
            <w:gridSpan w:val="2"/>
          </w:tcPr>
          <w:p w14:paraId="31236E9B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</w:p>
        </w:tc>
      </w:tr>
      <w:tr w:rsidR="007416EB" w:rsidRPr="007416EB" w14:paraId="2044B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207AED7F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</w:p>
        </w:tc>
        <w:tc>
          <w:tcPr>
            <w:tcW w:w="4440" w:type="dxa"/>
            <w:gridSpan w:val="2"/>
          </w:tcPr>
          <w:p w14:paraId="26F5ED7E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 w:firstLineChars="350" w:firstLine="843"/>
              <w:jc w:val="both"/>
              <w:rPr>
                <w:rFonts w:hint="eastAsia"/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技术</w:t>
            </w:r>
            <w:r w:rsidRPr="007416EB">
              <w:rPr>
                <w:rFonts w:hint="eastAsia"/>
                <w:b/>
                <w:sz w:val="24"/>
              </w:rPr>
              <w:t>/</w:t>
            </w:r>
            <w:r w:rsidRPr="007416EB">
              <w:rPr>
                <w:rFonts w:hint="eastAsia"/>
                <w:b/>
                <w:sz w:val="24"/>
              </w:rPr>
              <w:t>平台版本：</w:t>
            </w:r>
          </w:p>
        </w:tc>
        <w:tc>
          <w:tcPr>
            <w:tcW w:w="1207" w:type="dxa"/>
            <w:vAlign w:val="center"/>
          </w:tcPr>
          <w:p w14:paraId="43A4B1C5" w14:textId="77777777" w:rsidR="007416EB" w:rsidRPr="007416EB" w:rsidRDefault="007416EB" w:rsidP="007416EB">
            <w:pPr>
              <w:autoSpaceDE w:val="0"/>
              <w:adjustRightInd w:val="0"/>
              <w:ind w:leftChars="0" w:left="0" w:rightChars="0" w:right="0"/>
              <w:jc w:val="center"/>
              <w:rPr>
                <w:b/>
                <w:sz w:val="24"/>
              </w:rPr>
            </w:pPr>
            <w:r w:rsidRPr="007416EB">
              <w:rPr>
                <w:rFonts w:hint="eastAsia"/>
                <w:b/>
                <w:sz w:val="24"/>
              </w:rPr>
              <w:t>共</w:t>
            </w:r>
            <w:r w:rsidRPr="007416EB">
              <w:rPr>
                <w:b/>
                <w:sz w:val="24"/>
              </w:rPr>
              <w:fldChar w:fldCharType="begin"/>
            </w:r>
            <w:r w:rsidRPr="007416EB">
              <w:rPr>
                <w:b/>
                <w:sz w:val="24"/>
              </w:rPr>
              <w:instrText xml:space="preserve"> NUMPAGES   \* MERGEFORMAT </w:instrText>
            </w:r>
            <w:r w:rsidRPr="007416EB">
              <w:rPr>
                <w:b/>
                <w:sz w:val="24"/>
              </w:rPr>
              <w:fldChar w:fldCharType="separate"/>
            </w:r>
            <w:r w:rsidRPr="007416EB">
              <w:rPr>
                <w:b/>
                <w:noProof/>
                <w:sz w:val="24"/>
              </w:rPr>
              <w:t>6</w:t>
            </w:r>
            <w:r w:rsidRPr="007416EB">
              <w:rPr>
                <w:b/>
                <w:sz w:val="24"/>
              </w:rPr>
              <w:fldChar w:fldCharType="end"/>
            </w:r>
            <w:r w:rsidRPr="007416EB">
              <w:rPr>
                <w:rFonts w:hint="eastAsia"/>
                <w:b/>
                <w:sz w:val="24"/>
              </w:rPr>
              <w:t>页</w:t>
            </w:r>
          </w:p>
        </w:tc>
      </w:tr>
    </w:tbl>
    <w:p w14:paraId="07740DFD" w14:textId="77777777" w:rsidR="007416EB" w:rsidRPr="007416EB" w:rsidRDefault="007416EB" w:rsidP="007416EB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0A495C62" w14:textId="77777777" w:rsidR="007416EB" w:rsidRPr="007416EB" w:rsidRDefault="007416EB" w:rsidP="007416EB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3B69DB4B" w14:textId="77777777" w:rsidR="007416EB" w:rsidRPr="007416EB" w:rsidRDefault="007416EB" w:rsidP="007416EB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670E8EDB" w14:textId="77777777" w:rsidR="007416EB" w:rsidRPr="007416EB" w:rsidRDefault="007416EB" w:rsidP="007416EB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</w:p>
    <w:p w14:paraId="348B53C2" w14:textId="77777777" w:rsidR="007416EB" w:rsidRPr="007416EB" w:rsidRDefault="007416EB" w:rsidP="007416EB">
      <w:pPr>
        <w:widowControl/>
        <w:autoSpaceDN/>
        <w:spacing w:before="80" w:after="80"/>
        <w:ind w:leftChars="0" w:left="0"/>
        <w:jc w:val="center"/>
        <w:rPr>
          <w:rFonts w:ascii="黑体" w:eastAsia="黑体" w:hAnsi="宋体" w:cs="Arial" w:hint="eastAsia"/>
          <w:kern w:val="2"/>
          <w:sz w:val="44"/>
          <w:szCs w:val="44"/>
        </w:rPr>
      </w:pPr>
      <w:r w:rsidRPr="007416EB">
        <w:rPr>
          <w:rFonts w:ascii="黑体" w:eastAsia="黑体" w:hAnsi="宋体" w:cs="Arial" w:hint="eastAsia"/>
          <w:kern w:val="2"/>
          <w:sz w:val="44"/>
          <w:szCs w:val="44"/>
        </w:rPr>
        <w:t>XXX</w:t>
      </w:r>
      <w:r w:rsidR="007D134C">
        <w:rPr>
          <w:rFonts w:ascii="黑体" w:eastAsia="黑体" w:hAnsi="宋体" w:cs="Arial" w:hint="eastAsia"/>
          <w:kern w:val="2"/>
          <w:sz w:val="44"/>
          <w:szCs w:val="44"/>
        </w:rPr>
        <w:t>软件</w:t>
      </w:r>
      <w:r w:rsidRPr="007416EB">
        <w:rPr>
          <w:rFonts w:ascii="黑体" w:eastAsia="黑体" w:hAnsi="宋体" w:cs="Arial" w:hint="eastAsia"/>
          <w:kern w:val="2"/>
          <w:sz w:val="44"/>
          <w:szCs w:val="44"/>
        </w:rPr>
        <w:t>平台功能规范</w:t>
      </w:r>
    </w:p>
    <w:p w14:paraId="6018F80A" w14:textId="77777777" w:rsidR="007416EB" w:rsidRPr="007416EB" w:rsidRDefault="007416EB" w:rsidP="007416EB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 w:hint="eastAsia"/>
          <w:kern w:val="2"/>
          <w:sz w:val="20"/>
        </w:rPr>
      </w:pPr>
    </w:p>
    <w:p w14:paraId="38F08B2C" w14:textId="77777777" w:rsidR="007416EB" w:rsidRPr="007416EB" w:rsidRDefault="007416EB" w:rsidP="007416EB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 w:hint="eastAsia"/>
          <w:kern w:val="2"/>
          <w:sz w:val="20"/>
        </w:rPr>
      </w:pPr>
    </w:p>
    <w:p w14:paraId="7F17F444" w14:textId="77777777" w:rsidR="007416EB" w:rsidRPr="007416EB" w:rsidRDefault="007416EB" w:rsidP="007416EB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 w:hint="eastAsia"/>
          <w:kern w:val="2"/>
          <w:sz w:val="20"/>
        </w:rPr>
      </w:pPr>
    </w:p>
    <w:p w14:paraId="5502DA60" w14:textId="77777777" w:rsidR="007416EB" w:rsidRPr="007416EB" w:rsidRDefault="007416EB" w:rsidP="007416EB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/>
          <w:kern w:val="2"/>
          <w:sz w:val="20"/>
        </w:rPr>
      </w:pPr>
    </w:p>
    <w:p w14:paraId="69807083" w14:textId="77777777" w:rsidR="007416EB" w:rsidRPr="007416EB" w:rsidRDefault="007416EB" w:rsidP="007416EB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/>
          <w:kern w:val="2"/>
          <w:sz w:val="20"/>
        </w:rPr>
      </w:pPr>
    </w:p>
    <w:p w14:paraId="7F69310C" w14:textId="77777777" w:rsidR="007416EB" w:rsidRPr="007416EB" w:rsidRDefault="007416EB" w:rsidP="007416EB">
      <w:pPr>
        <w:widowControl/>
        <w:autoSpaceDN/>
        <w:spacing w:before="80" w:after="80"/>
        <w:ind w:leftChars="0" w:left="1134" w:rightChars="0" w:right="0"/>
        <w:jc w:val="both"/>
        <w:rPr>
          <w:rFonts w:ascii="Arial" w:hAnsi="Arial"/>
          <w:kern w:val="2"/>
          <w:sz w:val="20"/>
        </w:rPr>
      </w:pPr>
    </w:p>
    <w:tbl>
      <w:tblPr>
        <w:tblW w:w="4669" w:type="pct"/>
        <w:jc w:val="center"/>
        <w:tblLayout w:type="fixed"/>
        <w:tblLook w:val="0000" w:firstRow="0" w:lastRow="0" w:firstColumn="0" w:lastColumn="0" w:noHBand="0" w:noVBand="0"/>
      </w:tblPr>
      <w:tblGrid>
        <w:gridCol w:w="1670"/>
        <w:gridCol w:w="3096"/>
        <w:gridCol w:w="1137"/>
        <w:gridCol w:w="2520"/>
      </w:tblGrid>
      <w:tr w:rsidR="007416EB" w:rsidRPr="007416EB" w14:paraId="3B5BA8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B82F0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拟制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2AE21D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163D3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CF9388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</w:tr>
      <w:tr w:rsidR="007416EB" w:rsidRPr="007416EB" w14:paraId="021E55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21236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审核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918A97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EAF0D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60E6AA6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</w:p>
        </w:tc>
      </w:tr>
      <w:tr w:rsidR="007416EB" w:rsidRPr="007416EB" w14:paraId="0D1F70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1CC1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批准</w:t>
            </w:r>
          </w:p>
        </w:tc>
        <w:tc>
          <w:tcPr>
            <w:tcW w:w="183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EBF76D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/>
                <w:sz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FDCE0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 w:hint="eastAsia"/>
                <w:sz w:val="24"/>
              </w:rPr>
            </w:pPr>
            <w:r w:rsidRPr="007416EB">
              <w:rPr>
                <w:rFonts w:ascii="Arial Narrow" w:hAnsi="Arial Narrow" w:hint="eastAsia"/>
                <w:sz w:val="24"/>
              </w:rPr>
              <w:t>日期</w:t>
            </w:r>
          </w:p>
        </w:tc>
        <w:tc>
          <w:tcPr>
            <w:tcW w:w="149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4953C4" w14:textId="77777777" w:rsidR="007416EB" w:rsidRPr="007416EB" w:rsidRDefault="007416EB" w:rsidP="007416EB">
            <w:pPr>
              <w:widowControl/>
              <w:autoSpaceDE w:val="0"/>
              <w:ind w:leftChars="0" w:left="0" w:rightChars="0" w:right="0"/>
              <w:textAlignment w:val="bottom"/>
              <w:rPr>
                <w:rFonts w:ascii="Arial Narrow" w:hAnsi="Arial Narrow"/>
                <w:sz w:val="24"/>
              </w:rPr>
            </w:pPr>
          </w:p>
        </w:tc>
      </w:tr>
    </w:tbl>
    <w:p w14:paraId="0A2F9B17" w14:textId="77777777" w:rsidR="007416EB" w:rsidRPr="007416EB" w:rsidRDefault="007416EB" w:rsidP="007416EB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5F5D7E58" w14:textId="77777777" w:rsidR="007416EB" w:rsidRPr="007416EB" w:rsidRDefault="007416EB" w:rsidP="007416EB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20C4F0A1" w14:textId="77777777" w:rsidR="007416EB" w:rsidRPr="007416EB" w:rsidRDefault="007416EB" w:rsidP="007416EB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3E50113A" w14:textId="77777777" w:rsidR="007416EB" w:rsidRPr="007416EB" w:rsidRDefault="007416EB" w:rsidP="007416EB">
      <w:pPr>
        <w:widowControl/>
        <w:autoSpaceDN/>
        <w:spacing w:before="80" w:after="80" w:line="360" w:lineRule="auto"/>
        <w:ind w:leftChars="-1" w:left="-2" w:rightChars="0" w:right="0" w:firstLineChars="540" w:firstLine="1134"/>
        <w:jc w:val="center"/>
        <w:rPr>
          <w:rFonts w:ascii="Arial" w:hAnsi="Arial" w:cs="Arial" w:hint="eastAsia"/>
          <w:kern w:val="2"/>
          <w:szCs w:val="21"/>
        </w:rPr>
      </w:pPr>
    </w:p>
    <w:p w14:paraId="20B1B584" w14:textId="0AB6A8EB" w:rsidR="007416EB" w:rsidRPr="007416EB" w:rsidRDefault="007416EB" w:rsidP="007416EB">
      <w:pPr>
        <w:widowControl/>
        <w:autoSpaceDN/>
        <w:spacing w:before="80" w:after="80" w:line="360" w:lineRule="auto"/>
        <w:ind w:leftChars="0" w:left="0" w:rightChars="0" w:right="0"/>
        <w:jc w:val="center"/>
        <w:rPr>
          <w:rFonts w:ascii="Arial" w:hAnsi="Arial" w:cs="Arial"/>
          <w:kern w:val="2"/>
          <w:szCs w:val="21"/>
        </w:rPr>
      </w:pPr>
    </w:p>
    <w:p w14:paraId="5C8D3B74" w14:textId="62A6FF30" w:rsidR="007416EB" w:rsidRPr="007416EB" w:rsidRDefault="00B7311D" w:rsidP="007416EB">
      <w:pPr>
        <w:widowControl/>
        <w:autoSpaceDN/>
        <w:spacing w:before="80" w:after="80" w:line="360" w:lineRule="auto"/>
        <w:ind w:leftChars="7" w:left="15"/>
        <w:jc w:val="center"/>
        <w:rPr>
          <w:rFonts w:ascii="Arial" w:eastAsia="黑体" w:hAnsi="Arial" w:cs="Arial"/>
          <w:kern w:val="2"/>
          <w:sz w:val="32"/>
          <w:szCs w:val="32"/>
        </w:rPr>
      </w:pPr>
      <w:r>
        <w:rPr>
          <w:rFonts w:ascii="Arial" w:eastAsia="黑体" w:hAnsi="Arial" w:cs="Arial" w:hint="eastAsia"/>
          <w:kern w:val="2"/>
          <w:sz w:val="32"/>
          <w:szCs w:val="32"/>
          <w:lang w:val="fr-FR"/>
        </w:rPr>
        <w:t>普</w:t>
      </w:r>
      <w:proofErr w:type="gramStart"/>
      <w:r>
        <w:rPr>
          <w:rFonts w:ascii="Arial" w:eastAsia="黑体" w:hAnsi="Arial" w:cs="Arial" w:hint="eastAsia"/>
          <w:kern w:val="2"/>
          <w:sz w:val="32"/>
          <w:szCs w:val="32"/>
          <w:lang w:val="fr-FR"/>
        </w:rPr>
        <w:t>渡科技</w:t>
      </w:r>
      <w:proofErr w:type="gramEnd"/>
      <w:r w:rsidR="007416EB" w:rsidRPr="007416EB">
        <w:rPr>
          <w:rFonts w:ascii="Arial" w:eastAsia="黑体" w:hAnsi="Arial" w:cs="Arial" w:hint="eastAsia"/>
          <w:kern w:val="2"/>
          <w:sz w:val="32"/>
          <w:szCs w:val="32"/>
          <w:lang w:val="fr-FR"/>
        </w:rPr>
        <w:t>有限公司</w:t>
      </w:r>
    </w:p>
    <w:p w14:paraId="312EBB51" w14:textId="77777777" w:rsidR="00AF2858" w:rsidRDefault="00AF2858" w:rsidP="00031757">
      <w:pPr>
        <w:pStyle w:val="ae"/>
        <w:rPr>
          <w:rFonts w:hint="eastAsia"/>
        </w:rPr>
      </w:pPr>
    </w:p>
    <w:p w14:paraId="68D4D4A9" w14:textId="77777777" w:rsidR="000E1019" w:rsidRPr="00AB5B92" w:rsidRDefault="000E1019" w:rsidP="00031757">
      <w:pPr>
        <w:pStyle w:val="ae"/>
        <w:rPr>
          <w:rFonts w:hint="eastAsia"/>
        </w:rPr>
      </w:pPr>
    </w:p>
    <w:p w14:paraId="47EF471D" w14:textId="77777777" w:rsidR="007416EB" w:rsidRPr="001E7025" w:rsidRDefault="007416EB" w:rsidP="007416EB">
      <w:pPr>
        <w:pStyle w:val="af1"/>
        <w:outlineLvl w:val="1"/>
        <w:rPr>
          <w:rFonts w:ascii="黑体" w:hAnsi="Times New Roman"/>
          <w:sz w:val="30"/>
        </w:rPr>
      </w:pPr>
      <w:bookmarkStart w:id="0" w:name="_Toc121052494"/>
      <w:bookmarkStart w:id="1" w:name="_Toc121907771"/>
      <w:bookmarkStart w:id="2" w:name="_Toc121907946"/>
      <w:bookmarkStart w:id="3" w:name="_Toc129176970"/>
      <w:bookmarkStart w:id="4" w:name="_Toc130718039"/>
      <w:r w:rsidRPr="001E7025">
        <w:rPr>
          <w:rFonts w:ascii="黑体" w:hAnsi="Times New Roman" w:hint="eastAsia"/>
          <w:sz w:val="30"/>
        </w:rPr>
        <w:lastRenderedPageBreak/>
        <w:t>修订记录</w:t>
      </w:r>
      <w:bookmarkEnd w:id="0"/>
      <w:bookmarkEnd w:id="1"/>
      <w:bookmarkEnd w:id="2"/>
      <w:bookmarkEnd w:id="3"/>
      <w:bookmarkEnd w:id="4"/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24"/>
        <w:gridCol w:w="954"/>
        <w:gridCol w:w="849"/>
        <w:gridCol w:w="1013"/>
        <w:gridCol w:w="3412"/>
        <w:gridCol w:w="1752"/>
      </w:tblGrid>
      <w:tr w:rsidR="007416EB" w:rsidRPr="001E7025" w14:paraId="68A1F8D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F6B5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0490F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修订</w:t>
            </w:r>
            <w:r w:rsidRPr="001E7025">
              <w:rPr>
                <w:b/>
                <w:szCs w:val="21"/>
              </w:rPr>
              <w:br/>
            </w:r>
            <w:r w:rsidRPr="001E7025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F8CFB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b/>
                <w:bCs/>
                <w:szCs w:val="21"/>
              </w:rPr>
              <w:t>CR</w:t>
            </w:r>
            <w:r w:rsidRPr="001E7025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4C6F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修改</w:t>
            </w:r>
            <w:r w:rsidRPr="001E7025">
              <w:rPr>
                <w:b/>
                <w:bCs/>
                <w:szCs w:val="21"/>
              </w:rPr>
              <w:br/>
            </w:r>
            <w:r w:rsidRPr="001E7025"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0EA3B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修改描述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6C435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szCs w:val="21"/>
              </w:rPr>
            </w:pPr>
            <w:r w:rsidRPr="001E7025">
              <w:rPr>
                <w:rFonts w:hint="eastAsia"/>
                <w:b/>
                <w:szCs w:val="21"/>
              </w:rPr>
              <w:t>作者</w:t>
            </w:r>
          </w:p>
        </w:tc>
      </w:tr>
      <w:tr w:rsidR="007416EB" w:rsidRPr="001E7025" w14:paraId="7ADD71C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57820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5"/>
                <w:attr w:name="Year" w:val="2006"/>
              </w:smartTagPr>
              <w:r w:rsidRPr="001E7025">
                <w:rPr>
                  <w:szCs w:val="21"/>
                </w:rPr>
                <w:t>200</w:t>
              </w:r>
              <w:r>
                <w:rPr>
                  <w:rFonts w:hint="eastAsia"/>
                  <w:szCs w:val="21"/>
                </w:rPr>
                <w:t>6</w:t>
              </w:r>
              <w:r w:rsidRPr="001E7025">
                <w:rPr>
                  <w:szCs w:val="21"/>
                </w:rPr>
                <w:t>-0</w:t>
              </w:r>
              <w:r>
                <w:rPr>
                  <w:rFonts w:hint="eastAsia"/>
                  <w:szCs w:val="21"/>
                </w:rPr>
                <w:t>5</w:t>
              </w:r>
              <w:r w:rsidRPr="001E7025">
                <w:rPr>
                  <w:szCs w:val="21"/>
                </w:rPr>
                <w:t>-08</w:t>
              </w:r>
            </w:smartTag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E39CB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F63D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65AA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30CFD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初稿完成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624C5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7416EB" w:rsidRPr="001E7025" w14:paraId="33E9759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61F14D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72D7EF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1.01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D82B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DCA3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C2C29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3706FDA8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223DEAED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3C6A5838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7392E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7416EB" w:rsidRPr="001E7025" w14:paraId="5A016FA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505668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0F8AA2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1AD4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16C7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6892A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4AF8E4ED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49733BAD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64C5450C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6B818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7416EB" w:rsidRPr="001E7025" w14:paraId="6A09294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501C2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129C6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508A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AC680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E0CD2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928E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</w:tr>
      <w:tr w:rsidR="007416EB" w:rsidRPr="001E7025" w14:paraId="582653B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6A04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01FA0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1.02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A26DA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37FB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DA0A1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7448117C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0BD3A974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52186DBA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66751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7416EB" w:rsidRPr="001E7025" w14:paraId="251B023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72DCF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4838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08D5F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C4741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8F55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A07E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……</w:t>
            </w:r>
          </w:p>
        </w:tc>
      </w:tr>
      <w:tr w:rsidR="007416EB" w:rsidRPr="001E7025" w14:paraId="459F763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304542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DDA994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2.00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59DF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7A851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x.x.x</w:t>
            </w:r>
            <w:proofErr w:type="spellEnd"/>
            <w:r w:rsidRPr="001E7025">
              <w:rPr>
                <w:szCs w:val="21"/>
              </w:rPr>
              <w:t xml:space="preserve">; </w:t>
            </w:r>
            <w:proofErr w:type="spellStart"/>
            <w:r w:rsidRPr="001E7025">
              <w:rPr>
                <w:szCs w:val="21"/>
              </w:rPr>
              <w:t>y.</w:t>
            </w:r>
            <w:proofErr w:type="gramStart"/>
            <w:r w:rsidRPr="001E7025">
              <w:rPr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D8E8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修改</w:t>
            </w:r>
            <w:r w:rsidRPr="001E7025">
              <w:rPr>
                <w:szCs w:val="21"/>
              </w:rPr>
              <w:t>XXX</w:t>
            </w:r>
          </w:p>
          <w:p w14:paraId="7DFE1FEF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191C03FF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Xxx</w:t>
            </w:r>
          </w:p>
          <w:p w14:paraId="62D1FDF7" w14:textId="77777777" w:rsidR="007416EB" w:rsidRPr="001E7025" w:rsidRDefault="007416EB" w:rsidP="007416EB">
            <w:pPr>
              <w:tabs>
                <w:tab w:val="decimal" w:pos="0"/>
              </w:tabs>
              <w:autoSpaceDE w:val="0"/>
              <w:adjustRightInd w:val="0"/>
              <w:rPr>
                <w:szCs w:val="21"/>
              </w:rPr>
            </w:pPr>
            <w:r w:rsidRPr="001E7025">
              <w:rPr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8CCA4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rFonts w:hint="eastAsia"/>
                <w:szCs w:val="21"/>
              </w:rPr>
              <w:t>作者名</w:t>
            </w:r>
          </w:p>
        </w:tc>
      </w:tr>
      <w:tr w:rsidR="007416EB" w:rsidRPr="001E7025" w14:paraId="14474B9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87C0A7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F68CE1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74EC8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62D96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FD904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53C4E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</w:tr>
      <w:tr w:rsidR="007416EB" w:rsidRPr="001E7025" w14:paraId="7B3FE3F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C8042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11C9F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3E5E4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2568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2EEDC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2CDC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</w:p>
        </w:tc>
      </w:tr>
    </w:tbl>
    <w:p w14:paraId="5D185D4E" w14:textId="77777777" w:rsidR="007416EB" w:rsidRPr="001E7025" w:rsidRDefault="007416EB" w:rsidP="007416EB">
      <w:pPr>
        <w:autoSpaceDE w:val="0"/>
        <w:adjustRightInd w:val="0"/>
        <w:jc w:val="center"/>
        <w:rPr>
          <w:rFonts w:ascii="黑体" w:eastAsia="黑体" w:hint="eastAsia"/>
          <w:sz w:val="36"/>
        </w:rPr>
      </w:pPr>
    </w:p>
    <w:p w14:paraId="0AC06191" w14:textId="77777777" w:rsidR="007416EB" w:rsidRPr="001E7025" w:rsidRDefault="007416EB" w:rsidP="007416EB">
      <w:pPr>
        <w:autoSpaceDE w:val="0"/>
        <w:adjustRightInd w:val="0"/>
        <w:jc w:val="center"/>
        <w:rPr>
          <w:rFonts w:ascii="黑体" w:eastAsia="黑体" w:hint="eastAsia"/>
          <w:sz w:val="32"/>
        </w:rPr>
      </w:pPr>
      <w:r w:rsidRPr="001E7025">
        <w:rPr>
          <w:rFonts w:ascii="黑体" w:eastAsia="黑体" w:hint="eastAsia"/>
          <w:sz w:val="32"/>
        </w:rPr>
        <w:t>分发记录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46"/>
        <w:gridCol w:w="5704"/>
        <w:gridCol w:w="2354"/>
      </w:tblGrid>
      <w:tr w:rsidR="007416EB" w:rsidRPr="001E7025" w14:paraId="7590D848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9E31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b/>
                <w:bCs/>
                <w:szCs w:val="21"/>
              </w:rPr>
              <w:t>No.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07F36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持有者和角色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2A68" w14:textId="77777777" w:rsidR="007416EB" w:rsidRPr="001E7025" w:rsidRDefault="007416EB" w:rsidP="007416EB">
            <w:pPr>
              <w:autoSpaceDE w:val="0"/>
              <w:adjustRightInd w:val="0"/>
              <w:jc w:val="center"/>
              <w:rPr>
                <w:b/>
                <w:bCs/>
                <w:szCs w:val="21"/>
              </w:rPr>
            </w:pPr>
            <w:r w:rsidRPr="001E7025">
              <w:rPr>
                <w:rFonts w:hint="eastAsia"/>
                <w:b/>
                <w:bCs/>
                <w:szCs w:val="21"/>
              </w:rPr>
              <w:t>分发日期</w:t>
            </w:r>
          </w:p>
        </w:tc>
      </w:tr>
      <w:tr w:rsidR="007416EB" w:rsidRPr="001E7025" w14:paraId="0C111F01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62FC7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1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3B53D" w14:textId="77777777" w:rsidR="007416EB" w:rsidRPr="001E7025" w:rsidRDefault="007416EB" w:rsidP="007416EB">
            <w:pPr>
              <w:keepNext/>
              <w:autoSpaceDE w:val="0"/>
              <w:adjustRightInd w:val="0"/>
            </w:pPr>
            <w:r w:rsidRPr="001E7025">
              <w:t>&lt;</w:t>
            </w:r>
            <w:r w:rsidRPr="001E7025">
              <w:rPr>
                <w:rFonts w:hint="eastAsia"/>
              </w:rPr>
              <w:t>开发代表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DE19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7416EB" w:rsidRPr="001E7025" w14:paraId="56933E2D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F2C81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3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FAC0" w14:textId="77777777" w:rsidR="007416EB" w:rsidRPr="001E7025" w:rsidRDefault="007416EB" w:rsidP="007416EB">
            <w:pPr>
              <w:keepNext/>
              <w:autoSpaceDE w:val="0"/>
              <w:adjustRightInd w:val="0"/>
            </w:pPr>
            <w:r w:rsidRPr="001E7025">
              <w:t>&lt; SE</w:t>
            </w:r>
            <w:proofErr w:type="gramStart"/>
            <w:r w:rsidRPr="001E7025">
              <w:rPr>
                <w:rFonts w:hint="eastAsia"/>
              </w:rPr>
              <w:t>扩展组</w:t>
            </w:r>
            <w:proofErr w:type="gramEnd"/>
            <w:r w:rsidRPr="001E7025">
              <w:rPr>
                <w:rFonts w:hint="eastAsia"/>
              </w:rPr>
              <w:t>成员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5FD4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7416EB" w:rsidRPr="001E7025" w14:paraId="7EBC612C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52F6B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4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0B5D" w14:textId="77777777" w:rsidR="007416EB" w:rsidRPr="001E7025" w:rsidRDefault="007416EB" w:rsidP="007416EB">
            <w:pPr>
              <w:keepNext/>
              <w:autoSpaceDE w:val="0"/>
              <w:adjustRightInd w:val="0"/>
            </w:pPr>
            <w:r w:rsidRPr="001E7025">
              <w:t>&lt;</w:t>
            </w:r>
            <w:r w:rsidRPr="001E7025">
              <w:rPr>
                <w:rFonts w:hint="eastAsia"/>
              </w:rPr>
              <w:t>其它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D369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  <w:tr w:rsidR="007416EB" w:rsidRPr="001E7025" w14:paraId="0860DDF5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8C2E8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r w:rsidRPr="001E7025">
              <w:rPr>
                <w:szCs w:val="21"/>
              </w:rPr>
              <w:t>5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A03BD" w14:textId="77777777" w:rsidR="007416EB" w:rsidRPr="001E7025" w:rsidRDefault="007416EB" w:rsidP="007416EB">
            <w:pPr>
              <w:keepNext/>
              <w:autoSpaceDE w:val="0"/>
              <w:adjustRightInd w:val="0"/>
            </w:pP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E521D" w14:textId="77777777" w:rsidR="007416EB" w:rsidRPr="001E7025" w:rsidRDefault="007416EB" w:rsidP="007416EB">
            <w:pPr>
              <w:autoSpaceDE w:val="0"/>
              <w:adjustRightInd w:val="0"/>
              <w:spacing w:line="360" w:lineRule="auto"/>
              <w:rPr>
                <w:szCs w:val="21"/>
              </w:rPr>
            </w:pPr>
            <w:proofErr w:type="spellStart"/>
            <w:r w:rsidRPr="001E7025">
              <w:rPr>
                <w:szCs w:val="21"/>
              </w:rPr>
              <w:t>yyyy</w:t>
            </w:r>
            <w:proofErr w:type="spellEnd"/>
            <w:r w:rsidRPr="001E7025">
              <w:rPr>
                <w:szCs w:val="21"/>
              </w:rPr>
              <w:t>-mm-dd</w:t>
            </w:r>
          </w:p>
        </w:tc>
      </w:tr>
    </w:tbl>
    <w:p w14:paraId="072FB50F" w14:textId="77777777" w:rsidR="007416EB" w:rsidRPr="001E7025" w:rsidRDefault="007416EB" w:rsidP="007416EB">
      <w:pPr>
        <w:autoSpaceDE w:val="0"/>
        <w:adjustRightInd w:val="0"/>
        <w:rPr>
          <w:rFonts w:hint="eastAsia"/>
        </w:rPr>
      </w:pPr>
    </w:p>
    <w:p w14:paraId="4C41A4A4" w14:textId="77777777" w:rsidR="00F1213C" w:rsidRDefault="007416EB" w:rsidP="00D107E1">
      <w:pPr>
        <w:pStyle w:val="11"/>
        <w:rPr>
          <w:noProof/>
        </w:rPr>
      </w:pPr>
      <w:r>
        <w:br w:type="page"/>
      </w:r>
      <w:r w:rsidR="00EA1FBE" w:rsidRPr="00160805">
        <w:rPr>
          <w:rFonts w:hint="eastAsia"/>
        </w:rPr>
        <w:lastRenderedPageBreak/>
        <w:t>目</w:t>
      </w:r>
      <w:r w:rsidR="00DF1924" w:rsidRPr="000B43B3">
        <w:rPr>
          <w:rFonts w:hint="eastAsia"/>
          <w:lang w:val="es-AR"/>
        </w:rPr>
        <w:t xml:space="preserve">  </w:t>
      </w:r>
      <w:r w:rsidR="00EA1FBE" w:rsidRPr="00160805">
        <w:rPr>
          <w:rFonts w:hint="eastAsia"/>
        </w:rPr>
        <w:t>录</w:t>
      </w:r>
      <w:r w:rsidR="00624117">
        <w:fldChar w:fldCharType="begin"/>
      </w:r>
      <w:r w:rsidR="00624117" w:rsidRPr="000B43B3">
        <w:rPr>
          <w:lang w:val="es-AR"/>
        </w:rPr>
        <w:instrText xml:space="preserve"> TOC \o "1-4" \u </w:instrText>
      </w:r>
      <w:r w:rsidR="00624117">
        <w:fldChar w:fldCharType="separate"/>
      </w:r>
    </w:p>
    <w:p w14:paraId="0D55F728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76943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8DFDDD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0EEE9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平台简介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A4293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应用上下文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08EAC0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架构介绍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22B093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3.4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DCD5AA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3.5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FDA1B7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31C3D8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功能类别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33118E" w14:textId="77777777" w:rsidR="00F1213C" w:rsidRDefault="00F1213C" w:rsidP="00F1213C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4.1.1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35577E" w14:textId="77777777" w:rsidR="00F1213C" w:rsidRDefault="00F1213C" w:rsidP="00F1213C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4.1.2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A4D9F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功能类别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0A63B" w14:textId="77777777" w:rsidR="00F1213C" w:rsidRDefault="00F1213C" w:rsidP="00F1213C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4.2.1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65D443" w14:textId="77777777" w:rsidR="00F1213C" w:rsidRDefault="00F1213C" w:rsidP="00F1213C">
      <w:pPr>
        <w:pStyle w:val="30"/>
        <w:tabs>
          <w:tab w:val="left" w:pos="1134"/>
          <w:tab w:val="right" w:leader="dot" w:pos="9010"/>
        </w:tabs>
        <w:ind w:left="664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4.2.2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8CFC56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4.3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功能类别</w:t>
      </w:r>
      <w:r>
        <w:rPr>
          <w:noProof/>
        </w:rPr>
        <w:t>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952AC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5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性能指标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A56BBF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6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操作维护要求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23615E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7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平台设计约束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5B2AF7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7.1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标准符合性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8C1B14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7.2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硬件约束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F77D79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7.3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软件约束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954F11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7.4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技术限制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071D49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8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待确定问题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FB58C1" w14:textId="77777777" w:rsidR="00F1213C" w:rsidRDefault="00F1213C" w:rsidP="00F1213C">
      <w:pPr>
        <w:pStyle w:val="10"/>
        <w:tabs>
          <w:tab w:val="left" w:pos="794"/>
          <w:tab w:val="right" w:leader="dot" w:pos="9010"/>
        </w:tabs>
        <w:ind w:left="32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9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88B8C7" w14:textId="77777777" w:rsidR="00F1213C" w:rsidRDefault="00F1213C" w:rsidP="00F1213C">
      <w:pPr>
        <w:pStyle w:val="20"/>
        <w:tabs>
          <w:tab w:val="left" w:pos="794"/>
          <w:tab w:val="right" w:leader="dot" w:pos="9010"/>
        </w:tabs>
        <w:ind w:left="493"/>
        <w:rPr>
          <w:rFonts w:ascii="Times New Roman" w:hAnsi="Times New Roman"/>
          <w:noProof/>
          <w:kern w:val="2"/>
          <w:szCs w:val="24"/>
        </w:rPr>
      </w:pPr>
      <w:r>
        <w:rPr>
          <w:noProof/>
        </w:rPr>
        <w:t>9.1</w:t>
      </w:r>
      <w:r>
        <w:rPr>
          <w:rFonts w:ascii="Times New Roman" w:hAnsi="Times New Roman"/>
          <w:noProof/>
          <w:kern w:val="2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_Toc130718066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25B43C" w14:textId="77777777" w:rsidR="00D107E1" w:rsidRPr="00D107E1" w:rsidRDefault="00624117" w:rsidP="00D107E1">
      <w:pPr>
        <w:pStyle w:val="11"/>
      </w:pPr>
      <w:r>
        <w:fldChar w:fldCharType="end"/>
      </w:r>
      <w:r w:rsidR="001C0229">
        <w:br w:type="page"/>
      </w:r>
      <w:r w:rsidR="00D107E1" w:rsidRPr="00D107E1">
        <w:rPr>
          <w:rFonts w:hint="eastAsia"/>
        </w:rPr>
        <w:lastRenderedPageBreak/>
        <w:t>表目录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1"/>
        <w:gridCol w:w="1939"/>
      </w:tblGrid>
      <w:tr w:rsidR="00D107E1" w:rsidRPr="00D107E1" w14:paraId="6BD0EC5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5" w:type="pct"/>
          </w:tcPr>
          <w:p w14:paraId="43804B12" w14:textId="77777777" w:rsidR="00D107E1" w:rsidRPr="00D107E1" w:rsidRDefault="00D107E1" w:rsidP="00D107E1">
            <w:pPr>
              <w:autoSpaceDE w:val="0"/>
              <w:adjustRightInd w:val="0"/>
              <w:ind w:leftChars="0" w:left="0" w:rightChars="0" w:right="0"/>
              <w:jc w:val="center"/>
              <w:rPr>
                <w:sz w:val="22"/>
              </w:rPr>
            </w:pPr>
            <w:r w:rsidRPr="00D107E1">
              <w:rPr>
                <w:rFonts w:hint="eastAsia"/>
                <w:sz w:val="22"/>
              </w:rPr>
              <w:t>表</w:t>
            </w:r>
            <w:r w:rsidRPr="00D107E1">
              <w:rPr>
                <w:sz w:val="22"/>
              </w:rPr>
              <w:t xml:space="preserve">1 </w:t>
            </w:r>
            <w:r w:rsidRPr="00D107E1">
              <w:rPr>
                <w:rFonts w:hint="eastAsia"/>
                <w:sz w:val="22"/>
              </w:rPr>
              <w:t xml:space="preserve">    </w:t>
            </w:r>
            <w:r w:rsidRPr="00D107E1">
              <w:rPr>
                <w:sz w:val="22"/>
              </w:rPr>
              <w:t xml:space="preserve">xxx  </w:t>
            </w:r>
            <w:proofErr w:type="spellStart"/>
            <w:r w:rsidRPr="00D107E1">
              <w:rPr>
                <w:sz w:val="22"/>
              </w:rPr>
              <w:t>xxx</w:t>
            </w:r>
            <w:proofErr w:type="spellEnd"/>
            <w:r w:rsidRPr="00D107E1">
              <w:rPr>
                <w:rFonts w:hint="eastAsia"/>
                <w:sz w:val="22"/>
              </w:rPr>
              <w:t>表</w:t>
            </w:r>
          </w:p>
        </w:tc>
        <w:tc>
          <w:tcPr>
            <w:tcW w:w="1075" w:type="pct"/>
          </w:tcPr>
          <w:p w14:paraId="2BCCD33F" w14:textId="77777777" w:rsidR="00D107E1" w:rsidRPr="00607706" w:rsidRDefault="00D107E1" w:rsidP="00D107E1">
            <w:pPr>
              <w:autoSpaceDE w:val="0"/>
              <w:adjustRightInd w:val="0"/>
              <w:ind w:leftChars="0" w:left="0" w:rightChars="0" w:right="0"/>
              <w:jc w:val="right"/>
            </w:pPr>
            <w:r w:rsidRPr="00607706">
              <w:t>7</w:t>
            </w:r>
          </w:p>
        </w:tc>
      </w:tr>
    </w:tbl>
    <w:p w14:paraId="4907478E" w14:textId="77777777" w:rsidR="00D107E1" w:rsidRPr="00D107E1" w:rsidRDefault="00D107E1" w:rsidP="00D107E1">
      <w:pPr>
        <w:keepNext/>
        <w:autoSpaceDE w:val="0"/>
        <w:spacing w:before="480" w:after="360"/>
        <w:ind w:leftChars="0" w:left="0" w:rightChars="0" w:right="0"/>
        <w:jc w:val="center"/>
        <w:outlineLvl w:val="1"/>
        <w:rPr>
          <w:rFonts w:ascii="Arial" w:eastAsia="黑体" w:hAnsi="Arial"/>
          <w:sz w:val="32"/>
          <w:szCs w:val="32"/>
        </w:rPr>
      </w:pPr>
      <w:bookmarkStart w:id="5" w:name="_Toc130718040"/>
      <w:r w:rsidRPr="00D107E1">
        <w:rPr>
          <w:rFonts w:ascii="Arial" w:eastAsia="黑体" w:hAnsi="Arial" w:hint="eastAsia"/>
          <w:sz w:val="32"/>
          <w:szCs w:val="32"/>
        </w:rPr>
        <w:t>图目录</w:t>
      </w:r>
      <w:bookmarkEnd w:id="5"/>
      <w:r w:rsidRPr="00D107E1">
        <w:rPr>
          <w:rFonts w:ascii="Arial" w:eastAsia="黑体" w:hAnsi="Arial"/>
          <w:sz w:val="32"/>
          <w:szCs w:val="32"/>
        </w:rPr>
        <w:t xml:space="preserve">   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1"/>
        <w:gridCol w:w="1939"/>
      </w:tblGrid>
      <w:tr w:rsidR="00D107E1" w:rsidRPr="00D107E1" w14:paraId="3ABBBEC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5" w:type="pct"/>
          </w:tcPr>
          <w:p w14:paraId="3750E1F0" w14:textId="77777777" w:rsidR="00D107E1" w:rsidRPr="00607706" w:rsidRDefault="00D107E1" w:rsidP="00D107E1">
            <w:pPr>
              <w:autoSpaceDE w:val="0"/>
              <w:adjustRightInd w:val="0"/>
              <w:spacing w:line="360" w:lineRule="auto"/>
              <w:ind w:leftChars="0" w:left="0" w:rightChars="0" w:right="0"/>
            </w:pPr>
          </w:p>
        </w:tc>
        <w:tc>
          <w:tcPr>
            <w:tcW w:w="1075" w:type="pct"/>
          </w:tcPr>
          <w:p w14:paraId="34F87560" w14:textId="77777777" w:rsidR="00D107E1" w:rsidRPr="00607706" w:rsidRDefault="00D107E1" w:rsidP="00D107E1">
            <w:pPr>
              <w:autoSpaceDE w:val="0"/>
              <w:adjustRightInd w:val="0"/>
              <w:spacing w:line="360" w:lineRule="auto"/>
              <w:ind w:leftChars="0" w:left="0" w:rightChars="0" w:right="0"/>
            </w:pPr>
          </w:p>
        </w:tc>
      </w:tr>
    </w:tbl>
    <w:p w14:paraId="4F922557" w14:textId="77777777" w:rsidR="00D107E1" w:rsidRPr="00D107E1" w:rsidRDefault="00D107E1" w:rsidP="00D107E1">
      <w:pPr>
        <w:autoSpaceDE w:val="0"/>
        <w:adjustRightInd w:val="0"/>
        <w:ind w:leftChars="0" w:left="0" w:rightChars="0" w:right="0"/>
        <w:rPr>
          <w:rFonts w:hint="eastAsia"/>
          <w:sz w:val="22"/>
        </w:rPr>
      </w:pPr>
    </w:p>
    <w:p w14:paraId="34AF6707" w14:textId="77777777" w:rsidR="00D107E1" w:rsidRPr="00D107E1" w:rsidRDefault="00D107E1" w:rsidP="00D107E1">
      <w:pPr>
        <w:autoSpaceDE w:val="0"/>
        <w:adjustRightInd w:val="0"/>
        <w:ind w:leftChars="0" w:left="0" w:rightChars="0" w:right="0"/>
        <w:rPr>
          <w:rFonts w:hint="eastAsia"/>
          <w:sz w:val="22"/>
        </w:rPr>
      </w:pPr>
    </w:p>
    <w:p w14:paraId="48104B03" w14:textId="77777777" w:rsidR="00EA1FBE" w:rsidRDefault="00D107E1" w:rsidP="00031757">
      <w:pPr>
        <w:pStyle w:val="af5"/>
      </w:pPr>
      <w:r>
        <w:rPr>
          <w:sz w:val="36"/>
          <w:szCs w:val="36"/>
        </w:rPr>
        <w:br w:type="page"/>
      </w:r>
      <w:r w:rsidR="006F70BB" w:rsidRPr="00160805">
        <w:rPr>
          <w:sz w:val="36"/>
          <w:szCs w:val="36"/>
        </w:rPr>
        <w:lastRenderedPageBreak/>
        <w:fldChar w:fldCharType="begin"/>
      </w:r>
      <w:r w:rsidR="006F70BB" w:rsidRPr="00160805">
        <w:rPr>
          <w:sz w:val="36"/>
          <w:szCs w:val="36"/>
        </w:rPr>
        <w:instrText xml:space="preserve"> REF </w:instrText>
      </w:r>
      <w:r w:rsidR="006F70BB" w:rsidRPr="00160805">
        <w:rPr>
          <w:rFonts w:hint="eastAsia"/>
          <w:sz w:val="36"/>
          <w:szCs w:val="36"/>
        </w:rPr>
        <w:instrText>文档名称</w:instrText>
      </w:r>
      <w:r w:rsidR="006F70BB" w:rsidRPr="00160805">
        <w:rPr>
          <w:rFonts w:hint="eastAsia"/>
          <w:sz w:val="36"/>
          <w:szCs w:val="36"/>
        </w:rPr>
        <w:instrText xml:space="preserve"> \h</w:instrText>
      </w:r>
      <w:r w:rsidR="006F70BB" w:rsidRPr="00160805">
        <w:rPr>
          <w:sz w:val="36"/>
          <w:szCs w:val="36"/>
        </w:rPr>
        <w:instrText xml:space="preserve"> </w:instrText>
      </w:r>
      <w:r w:rsidR="006F70BB" w:rsidRPr="00160805">
        <w:rPr>
          <w:sz w:val="36"/>
          <w:szCs w:val="36"/>
        </w:rPr>
      </w:r>
      <w:r w:rsidR="006F70BB" w:rsidRPr="00160805">
        <w:rPr>
          <w:sz w:val="36"/>
          <w:szCs w:val="36"/>
        </w:rPr>
        <w:instrText xml:space="preserve"> \* MERGEFORMAT </w:instrText>
      </w:r>
      <w:r w:rsidR="006F70BB" w:rsidRPr="00160805">
        <w:rPr>
          <w:sz w:val="36"/>
          <w:szCs w:val="36"/>
        </w:rPr>
        <w:fldChar w:fldCharType="separate"/>
      </w:r>
      <w:r w:rsidR="00B968E0" w:rsidRPr="00B968E0">
        <w:rPr>
          <w:rFonts w:hint="eastAsia"/>
          <w:sz w:val="36"/>
          <w:szCs w:val="36"/>
        </w:rPr>
        <w:t>XXX</w:t>
      </w:r>
      <w:r w:rsidR="00C720D7">
        <w:rPr>
          <w:rFonts w:hint="eastAsia"/>
          <w:sz w:val="36"/>
          <w:szCs w:val="36"/>
        </w:rPr>
        <w:t>软件</w:t>
      </w:r>
      <w:r w:rsidR="00B968E0" w:rsidRPr="00B968E0">
        <w:rPr>
          <w:rFonts w:hint="eastAsia"/>
          <w:sz w:val="36"/>
          <w:szCs w:val="36"/>
        </w:rPr>
        <w:t>平台功能规范</w:t>
      </w:r>
      <w:r w:rsidR="006F70BB" w:rsidRPr="00160805">
        <w:rPr>
          <w:sz w:val="36"/>
          <w:szCs w:val="36"/>
        </w:rPr>
        <w:fldChar w:fldCharType="end"/>
      </w:r>
    </w:p>
    <w:p w14:paraId="341A9944" w14:textId="77777777" w:rsidR="00D107E1" w:rsidRPr="008531B6" w:rsidRDefault="00D107E1" w:rsidP="00D107E1">
      <w:pPr>
        <w:pStyle w:val="aff"/>
        <w:ind w:left="1089"/>
        <w:rPr>
          <w:b w:val="0"/>
        </w:rPr>
      </w:pPr>
      <w:r w:rsidRPr="008531B6">
        <w:rPr>
          <w:rFonts w:hint="eastAsia"/>
          <w:b w:val="0"/>
        </w:rPr>
        <w:t>关键词：</w:t>
      </w:r>
    </w:p>
    <w:p w14:paraId="7B76A41C" w14:textId="77777777" w:rsidR="00D107E1" w:rsidRPr="008531B6" w:rsidRDefault="00D107E1" w:rsidP="00D107E1">
      <w:pPr>
        <w:pStyle w:val="af6"/>
        <w:ind w:left="1089"/>
        <w:rPr>
          <w:b w:val="0"/>
        </w:rPr>
      </w:pPr>
      <w:r w:rsidRPr="008531B6">
        <w:rPr>
          <w:rFonts w:hint="eastAsia"/>
          <w:b w:val="0"/>
        </w:rPr>
        <w:t>摘</w:t>
      </w:r>
      <w:r w:rsidRPr="008531B6">
        <w:rPr>
          <w:b w:val="0"/>
        </w:rPr>
        <w:t xml:space="preserve">    </w:t>
      </w:r>
      <w:r w:rsidRPr="008531B6">
        <w:rPr>
          <w:rFonts w:hint="eastAsia"/>
          <w:b w:val="0"/>
        </w:rPr>
        <w:t>要：</w:t>
      </w:r>
    </w:p>
    <w:p w14:paraId="1182C148" w14:textId="77777777" w:rsidR="00D107E1" w:rsidRPr="008531B6" w:rsidRDefault="00D107E1" w:rsidP="00D107E1">
      <w:pPr>
        <w:pStyle w:val="af6"/>
        <w:ind w:left="1089"/>
        <w:rPr>
          <w:b w:val="0"/>
        </w:rPr>
      </w:pPr>
      <w:r w:rsidRPr="008531B6">
        <w:rPr>
          <w:rFonts w:hint="eastAsia"/>
          <w:b w:val="0"/>
        </w:rPr>
        <w:t>缩略语清单：</w:t>
      </w:r>
      <w:r w:rsidRPr="008531B6">
        <w:rPr>
          <w:b w:val="0"/>
        </w:rPr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18"/>
        <w:gridCol w:w="3355"/>
        <w:gridCol w:w="3202"/>
      </w:tblGrid>
      <w:tr w:rsidR="00D107E1" w:rsidRPr="00E37BEF" w14:paraId="467BFE2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03DAB6A" w14:textId="77777777" w:rsidR="00D107E1" w:rsidRPr="00E37BEF" w:rsidRDefault="00D107E1" w:rsidP="00F2222C">
            <w:pPr>
              <w:pStyle w:val="af2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8E5ED8E" w14:textId="77777777" w:rsidR="00D107E1" w:rsidRPr="00E37BEF" w:rsidRDefault="00D107E1" w:rsidP="00F2222C">
            <w:pPr>
              <w:pStyle w:val="af2"/>
              <w:rPr>
                <w:rFonts w:hint="eastAsia"/>
              </w:rPr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7D73793" w14:textId="77777777" w:rsidR="00D107E1" w:rsidRPr="00E37BEF" w:rsidRDefault="00D107E1" w:rsidP="00F2222C">
            <w:pPr>
              <w:pStyle w:val="af2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D107E1" w:rsidRPr="00E37BEF" w14:paraId="326D29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32D9D" w14:textId="77777777" w:rsidR="00D107E1" w:rsidRPr="008531B6" w:rsidRDefault="00D107E1" w:rsidP="00F2222C">
            <w:pPr>
              <w:pStyle w:val="af3"/>
              <w:rPr>
                <w:rFonts w:hint="eastAsia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9A006" w14:textId="77777777" w:rsidR="00D107E1" w:rsidRPr="008531B6" w:rsidRDefault="00D107E1" w:rsidP="00F2222C">
            <w:pPr>
              <w:pStyle w:val="af3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CE4AA" w14:textId="77777777" w:rsidR="00D107E1" w:rsidRPr="008531B6" w:rsidRDefault="00D107E1" w:rsidP="00F2222C">
            <w:pPr>
              <w:pStyle w:val="af3"/>
            </w:pPr>
          </w:p>
        </w:tc>
      </w:tr>
      <w:tr w:rsidR="00D107E1" w:rsidRPr="00E37BEF" w14:paraId="73B539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C706" w14:textId="77777777" w:rsidR="00D107E1" w:rsidRPr="008531B6" w:rsidRDefault="00D107E1" w:rsidP="00F2222C">
            <w:pPr>
              <w:pStyle w:val="af3"/>
              <w:tabs>
                <w:tab w:val="decimal" w:pos="-2"/>
              </w:tabs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BF045" w14:textId="77777777" w:rsidR="00D107E1" w:rsidRPr="008531B6" w:rsidRDefault="00D107E1" w:rsidP="00F2222C">
            <w:pPr>
              <w:pStyle w:val="af3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D5EA9" w14:textId="77777777" w:rsidR="00D107E1" w:rsidRPr="008531B6" w:rsidRDefault="00D107E1" w:rsidP="00F2222C">
            <w:pPr>
              <w:pStyle w:val="af3"/>
            </w:pPr>
          </w:p>
        </w:tc>
      </w:tr>
      <w:tr w:rsidR="00D107E1" w:rsidRPr="00E37BEF" w14:paraId="58A39E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8250" w14:textId="77777777" w:rsidR="00D107E1" w:rsidRPr="008531B6" w:rsidRDefault="00D107E1" w:rsidP="00F2222C">
            <w:pPr>
              <w:pStyle w:val="af3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FA1F" w14:textId="77777777" w:rsidR="00D107E1" w:rsidRPr="008531B6" w:rsidRDefault="00D107E1" w:rsidP="00F2222C">
            <w:pPr>
              <w:pStyle w:val="af3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766E8" w14:textId="77777777" w:rsidR="00D107E1" w:rsidRPr="008531B6" w:rsidRDefault="00D107E1" w:rsidP="00F2222C">
            <w:pPr>
              <w:pStyle w:val="af3"/>
            </w:pPr>
          </w:p>
        </w:tc>
      </w:tr>
      <w:tr w:rsidR="00D107E1" w:rsidRPr="00E37BEF" w14:paraId="1D3B2F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CA79" w14:textId="77777777" w:rsidR="00D107E1" w:rsidRPr="008531B6" w:rsidRDefault="00D107E1" w:rsidP="00F2222C">
            <w:pPr>
              <w:pStyle w:val="af3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B4C1C" w14:textId="77777777" w:rsidR="00D107E1" w:rsidRPr="008531B6" w:rsidRDefault="00D107E1" w:rsidP="00F2222C">
            <w:pPr>
              <w:pStyle w:val="af3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CB4D" w14:textId="77777777" w:rsidR="00D107E1" w:rsidRPr="008531B6" w:rsidRDefault="00D107E1" w:rsidP="00F2222C">
            <w:pPr>
              <w:pStyle w:val="af3"/>
            </w:pPr>
          </w:p>
        </w:tc>
      </w:tr>
    </w:tbl>
    <w:p w14:paraId="02A780BC" w14:textId="77777777" w:rsidR="00D107E1" w:rsidRPr="00675B20" w:rsidRDefault="00D107E1" w:rsidP="00D107E1">
      <w:pPr>
        <w:rPr>
          <w:rFonts w:hint="eastAsia"/>
        </w:rPr>
      </w:pPr>
    </w:p>
    <w:p w14:paraId="6F026B29" w14:textId="77777777" w:rsidR="008B43B2" w:rsidRPr="005A284B" w:rsidRDefault="00EA1FBE" w:rsidP="00E27800">
      <w:pPr>
        <w:pStyle w:val="1"/>
        <w:tabs>
          <w:tab w:val="clear" w:pos="630"/>
          <w:tab w:val="num" w:pos="432"/>
        </w:tabs>
        <w:autoSpaceDE w:val="0"/>
        <w:spacing w:before="240"/>
        <w:ind w:left="432" w:rightChars="0" w:right="0"/>
        <w:jc w:val="both"/>
      </w:pPr>
      <w:r>
        <w:br w:type="page"/>
      </w:r>
      <w:bookmarkStart w:id="6" w:name="_Toc50881689"/>
      <w:bookmarkStart w:id="7" w:name="_Toc122603010"/>
      <w:bookmarkStart w:id="8" w:name="_Toc130718041"/>
      <w:r w:rsidR="008B43B2" w:rsidRPr="005A284B">
        <w:rPr>
          <w:rFonts w:hint="eastAsia"/>
        </w:rPr>
        <w:lastRenderedPageBreak/>
        <w:t>目的</w:t>
      </w:r>
      <w:bookmarkEnd w:id="6"/>
      <w:bookmarkEnd w:id="7"/>
      <w:bookmarkEnd w:id="8"/>
    </w:p>
    <w:p w14:paraId="4AD5ECF2" w14:textId="77777777" w:rsidR="00EF3EE4" w:rsidRDefault="00EF3EE4" w:rsidP="00EF3EE4">
      <w:pPr>
        <w:pStyle w:val="Char20"/>
        <w:rPr>
          <w:rFonts w:hint="eastAsia"/>
        </w:rPr>
      </w:pPr>
      <w:bookmarkStart w:id="9" w:name="_Toc50881690"/>
      <w:bookmarkStart w:id="10" w:name="_Toc122603011"/>
      <w:r w:rsidRPr="004964AC">
        <w:rPr>
          <w:rFonts w:hint="eastAsia"/>
        </w:rPr>
        <w:t>这部分要描述文档的目的。应该指明读者。</w:t>
      </w:r>
    </w:p>
    <w:p w14:paraId="0BEFE3CC" w14:textId="77777777" w:rsidR="009A6CD4" w:rsidRPr="009A6CD4" w:rsidRDefault="009A6CD4" w:rsidP="009A6CD4">
      <w:pPr>
        <w:pStyle w:val="aff5"/>
        <w:ind w:firstLine="210"/>
        <w:rPr>
          <w:rFonts w:hint="eastAsia"/>
        </w:rPr>
      </w:pPr>
    </w:p>
    <w:p w14:paraId="0D02C175" w14:textId="77777777" w:rsidR="00EF3EE4" w:rsidRPr="00EF3EE4" w:rsidRDefault="00EF3EE4" w:rsidP="00EF3EE4">
      <w:pPr>
        <w:pStyle w:val="aff5"/>
        <w:ind w:firstLine="210"/>
        <w:rPr>
          <w:rFonts w:hint="eastAsia"/>
        </w:rPr>
      </w:pPr>
    </w:p>
    <w:p w14:paraId="3DC46FC2" w14:textId="77777777" w:rsidR="008B43B2" w:rsidRPr="005A284B" w:rsidRDefault="008B43B2" w:rsidP="00E27800">
      <w:pPr>
        <w:pStyle w:val="1"/>
        <w:tabs>
          <w:tab w:val="clear" w:pos="630"/>
          <w:tab w:val="num" w:pos="432"/>
        </w:tabs>
        <w:autoSpaceDE w:val="0"/>
        <w:spacing w:before="240"/>
        <w:ind w:left="432" w:rightChars="0" w:right="0"/>
        <w:jc w:val="both"/>
      </w:pPr>
      <w:bookmarkStart w:id="11" w:name="_Toc130718042"/>
      <w:r w:rsidRPr="005A284B">
        <w:rPr>
          <w:rFonts w:hint="eastAsia"/>
        </w:rPr>
        <w:t>范围</w:t>
      </w:r>
      <w:bookmarkEnd w:id="9"/>
      <w:bookmarkEnd w:id="10"/>
      <w:bookmarkEnd w:id="11"/>
    </w:p>
    <w:p w14:paraId="34003F8B" w14:textId="77777777" w:rsidR="00EF3EE4" w:rsidRDefault="00EF3EE4" w:rsidP="00EF3EE4">
      <w:pPr>
        <w:pStyle w:val="Char20"/>
        <w:rPr>
          <w:rFonts w:hint="eastAsia"/>
        </w:rPr>
      </w:pPr>
      <w:bookmarkStart w:id="12" w:name="_Toc50881691"/>
      <w:bookmarkStart w:id="13" w:name="_Toc122603012"/>
      <w:r w:rsidRPr="004964AC">
        <w:rPr>
          <w:rFonts w:hint="eastAsia"/>
        </w:rPr>
        <w:t>本节应描述文档所包括和不包括的内容。</w:t>
      </w:r>
    </w:p>
    <w:p w14:paraId="089277B7" w14:textId="77777777" w:rsidR="00332F0E" w:rsidRPr="00332F0E" w:rsidRDefault="00332F0E" w:rsidP="00332F0E">
      <w:pPr>
        <w:pStyle w:val="aff5"/>
        <w:ind w:firstLine="210"/>
        <w:rPr>
          <w:rFonts w:hint="eastAsia"/>
        </w:rPr>
      </w:pPr>
    </w:p>
    <w:p w14:paraId="76074E24" w14:textId="77777777" w:rsidR="008B43B2" w:rsidRPr="005A284B" w:rsidRDefault="0015461A" w:rsidP="008B43B2">
      <w:pPr>
        <w:pStyle w:val="1"/>
        <w:tabs>
          <w:tab w:val="clear" w:pos="630"/>
          <w:tab w:val="num" w:pos="432"/>
        </w:tabs>
        <w:autoSpaceDE w:val="0"/>
        <w:spacing w:before="240"/>
        <w:ind w:left="432" w:rightChars="0" w:right="0"/>
        <w:jc w:val="both"/>
      </w:pPr>
      <w:bookmarkStart w:id="14" w:name="_Toc130718043"/>
      <w:r>
        <w:rPr>
          <w:rFonts w:hint="eastAsia"/>
        </w:rPr>
        <w:t>概</w:t>
      </w:r>
      <w:r w:rsidR="008B43B2" w:rsidRPr="005A284B">
        <w:rPr>
          <w:rFonts w:hint="eastAsia"/>
        </w:rPr>
        <w:t>述</w:t>
      </w:r>
      <w:bookmarkEnd w:id="12"/>
      <w:bookmarkEnd w:id="13"/>
      <w:bookmarkEnd w:id="14"/>
    </w:p>
    <w:p w14:paraId="114DB0CB" w14:textId="77777777" w:rsidR="00310806" w:rsidRDefault="00310806" w:rsidP="00310806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15" w:name="_Toc50881694"/>
      <w:bookmarkStart w:id="16" w:name="_Toc122603014"/>
      <w:bookmarkStart w:id="17" w:name="_Toc130718044"/>
      <w:r>
        <w:rPr>
          <w:rFonts w:hint="eastAsia"/>
        </w:rPr>
        <w:t>平台简介</w:t>
      </w:r>
      <w:bookmarkEnd w:id="17"/>
    </w:p>
    <w:p w14:paraId="6C841D02" w14:textId="77777777" w:rsidR="00310806" w:rsidRDefault="00310806" w:rsidP="00310806">
      <w:pPr>
        <w:pStyle w:val="Char20"/>
        <w:rPr>
          <w:rFonts w:hint="eastAsia"/>
        </w:rPr>
      </w:pPr>
      <w:r w:rsidRPr="004964AC">
        <w:rPr>
          <w:rFonts w:hint="eastAsia"/>
        </w:rPr>
        <w:t>描述本</w:t>
      </w:r>
      <w:r>
        <w:rPr>
          <w:rFonts w:hint="eastAsia"/>
        </w:rPr>
        <w:t>平台情况</w:t>
      </w:r>
      <w:r w:rsidRPr="004964AC">
        <w:rPr>
          <w:rFonts w:hint="eastAsia"/>
        </w:rPr>
        <w:t>。</w:t>
      </w:r>
    </w:p>
    <w:p w14:paraId="2359B796" w14:textId="77777777" w:rsidR="00332F0E" w:rsidRPr="00332F0E" w:rsidRDefault="00332F0E" w:rsidP="00332F0E">
      <w:pPr>
        <w:pStyle w:val="aff5"/>
        <w:ind w:firstLine="210"/>
        <w:rPr>
          <w:rFonts w:hint="eastAsia"/>
        </w:rPr>
      </w:pPr>
    </w:p>
    <w:p w14:paraId="43E4B1A9" w14:textId="77777777" w:rsidR="008B43B2" w:rsidRDefault="00CB5227" w:rsidP="00711635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18" w:name="_Toc130718045"/>
      <w:bookmarkEnd w:id="16"/>
      <w:r>
        <w:rPr>
          <w:rFonts w:hint="eastAsia"/>
        </w:rPr>
        <w:t>应用</w:t>
      </w:r>
      <w:r w:rsidR="00711635">
        <w:rPr>
          <w:rFonts w:hint="eastAsia"/>
        </w:rPr>
        <w:t>上下文</w:t>
      </w:r>
      <w:bookmarkEnd w:id="18"/>
    </w:p>
    <w:p w14:paraId="378074C4" w14:textId="77777777" w:rsidR="00D617D7" w:rsidRPr="004964AC" w:rsidRDefault="00D617D7" w:rsidP="00D617D7">
      <w:pPr>
        <w:pStyle w:val="Char20"/>
      </w:pPr>
      <w:bookmarkStart w:id="19" w:name="_Toc122603015"/>
      <w:r w:rsidRPr="004964AC">
        <w:rPr>
          <w:rFonts w:hint="eastAsia"/>
        </w:rPr>
        <w:t>描述的是本</w:t>
      </w:r>
      <w:r>
        <w:rPr>
          <w:rFonts w:hint="eastAsia"/>
        </w:rPr>
        <w:t>平台</w:t>
      </w:r>
      <w:r w:rsidRPr="004964AC">
        <w:rPr>
          <w:rFonts w:hint="eastAsia"/>
        </w:rPr>
        <w:t>与其它产品或项目所</w:t>
      </w:r>
      <w:r>
        <w:rPr>
          <w:rFonts w:hint="eastAsia"/>
        </w:rPr>
        <w:t>可能</w:t>
      </w:r>
      <w:r w:rsidRPr="004964AC">
        <w:rPr>
          <w:rFonts w:hint="eastAsia"/>
        </w:rPr>
        <w:t>组成的整体环境。</w:t>
      </w:r>
    </w:p>
    <w:p w14:paraId="560C4AE9" w14:textId="77777777" w:rsidR="00D617D7" w:rsidRDefault="00D617D7" w:rsidP="00D617D7">
      <w:pPr>
        <w:pStyle w:val="Char20"/>
        <w:rPr>
          <w:rFonts w:hint="eastAsia"/>
        </w:rPr>
      </w:pPr>
      <w:r w:rsidRPr="004964AC">
        <w:rPr>
          <w:rFonts w:hint="eastAsia"/>
        </w:rPr>
        <w:t>确定本软件产品主要外部接口。（</w:t>
      </w:r>
      <w:r w:rsidRPr="004964AC">
        <w:t xml:space="preserve"> </w:t>
      </w:r>
      <w:r w:rsidRPr="004964AC">
        <w:rPr>
          <w:rFonts w:hint="eastAsia"/>
        </w:rPr>
        <w:t>注意：在此部分并不进行这些接口的详细描述；对这些接口的详细描述在其它</w:t>
      </w:r>
      <w:r w:rsidRPr="004964AC">
        <w:t xml:space="preserve"> </w:t>
      </w:r>
      <w:r w:rsidRPr="004964AC">
        <w:rPr>
          <w:rFonts w:hint="eastAsia"/>
        </w:rPr>
        <w:t>部分提供。）</w:t>
      </w:r>
    </w:p>
    <w:p w14:paraId="30A29FF7" w14:textId="77777777" w:rsidR="00332F0E" w:rsidRPr="00332F0E" w:rsidRDefault="00332F0E" w:rsidP="00332F0E">
      <w:pPr>
        <w:pStyle w:val="aff5"/>
        <w:ind w:firstLine="210"/>
        <w:rPr>
          <w:rFonts w:hint="eastAsia"/>
        </w:rPr>
      </w:pPr>
    </w:p>
    <w:p w14:paraId="69DF9FF8" w14:textId="77777777" w:rsidR="008B43B2" w:rsidRPr="005A284B" w:rsidRDefault="008B43B2" w:rsidP="008B43B2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</w:pPr>
      <w:bookmarkStart w:id="20" w:name="_Toc130718046"/>
      <w:r>
        <w:rPr>
          <w:rFonts w:hint="eastAsia"/>
        </w:rPr>
        <w:t>架构</w:t>
      </w:r>
      <w:r w:rsidRPr="005A284B">
        <w:rPr>
          <w:rFonts w:hint="eastAsia"/>
        </w:rPr>
        <w:t>介绍</w:t>
      </w:r>
      <w:bookmarkEnd w:id="15"/>
      <w:bookmarkEnd w:id="19"/>
      <w:bookmarkEnd w:id="20"/>
    </w:p>
    <w:p w14:paraId="4308D3BF" w14:textId="77777777" w:rsidR="000F7C93" w:rsidRDefault="000F7C93" w:rsidP="000F7C93">
      <w:pPr>
        <w:pStyle w:val="Char20"/>
        <w:rPr>
          <w:rFonts w:hint="eastAsia"/>
        </w:rPr>
      </w:pPr>
      <w:bookmarkStart w:id="21" w:name="_Toc122603005"/>
      <w:r w:rsidRPr="004964AC">
        <w:rPr>
          <w:rFonts w:hint="eastAsia"/>
        </w:rPr>
        <w:t>描述本</w:t>
      </w:r>
      <w:r>
        <w:rPr>
          <w:rFonts w:hint="eastAsia"/>
        </w:rPr>
        <w:t>平台架构</w:t>
      </w:r>
      <w:r w:rsidRPr="004964AC">
        <w:rPr>
          <w:rFonts w:hint="eastAsia"/>
        </w:rPr>
        <w:t>。</w:t>
      </w:r>
    </w:p>
    <w:p w14:paraId="44B01A62" w14:textId="77777777" w:rsidR="00332F0E" w:rsidRPr="00332F0E" w:rsidRDefault="00332F0E" w:rsidP="00332F0E">
      <w:pPr>
        <w:pStyle w:val="aff5"/>
        <w:ind w:firstLine="210"/>
        <w:rPr>
          <w:rFonts w:hint="eastAsia"/>
        </w:rPr>
      </w:pPr>
    </w:p>
    <w:p w14:paraId="32F0ECD5" w14:textId="77777777" w:rsidR="008B43B2" w:rsidRDefault="008B43B2" w:rsidP="008B43B2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22" w:name="_Toc50881697"/>
      <w:bookmarkStart w:id="23" w:name="_Toc122603016"/>
      <w:bookmarkStart w:id="24" w:name="_Toc130718047"/>
      <w:bookmarkEnd w:id="21"/>
      <w:r>
        <w:rPr>
          <w:rFonts w:hint="eastAsia"/>
        </w:rPr>
        <w:t>功能简介</w:t>
      </w:r>
      <w:bookmarkEnd w:id="23"/>
      <w:bookmarkEnd w:id="24"/>
    </w:p>
    <w:p w14:paraId="5FBA68F1" w14:textId="77777777" w:rsidR="00D617D7" w:rsidRDefault="00D617D7" w:rsidP="00D617D7">
      <w:pPr>
        <w:pStyle w:val="Char20"/>
        <w:rPr>
          <w:rFonts w:hint="eastAsia"/>
        </w:rPr>
      </w:pPr>
      <w:bookmarkStart w:id="25" w:name="_Toc122603017"/>
      <w:r>
        <w:rPr>
          <w:rFonts w:hint="eastAsia"/>
        </w:rPr>
        <w:t>给出平台的主要特性和规格列表。</w:t>
      </w:r>
    </w:p>
    <w:p w14:paraId="0D58BCEC" w14:textId="77777777" w:rsidR="00332F0E" w:rsidRPr="00332F0E" w:rsidRDefault="00332F0E" w:rsidP="00332F0E">
      <w:pPr>
        <w:pStyle w:val="aff5"/>
        <w:ind w:firstLine="210"/>
        <w:rPr>
          <w:rFonts w:hint="eastAsia"/>
        </w:rPr>
      </w:pPr>
    </w:p>
    <w:p w14:paraId="20545545" w14:textId="77777777" w:rsidR="008B43B2" w:rsidRDefault="008B43B2" w:rsidP="008B43B2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26" w:name="_Toc130718048"/>
      <w:r w:rsidRPr="005A284B">
        <w:rPr>
          <w:rFonts w:hint="eastAsia"/>
        </w:rPr>
        <w:t>假设和依赖关系</w:t>
      </w:r>
      <w:bookmarkEnd w:id="22"/>
      <w:bookmarkEnd w:id="25"/>
      <w:bookmarkEnd w:id="26"/>
    </w:p>
    <w:p w14:paraId="5E57FFFF" w14:textId="77777777" w:rsidR="00D617D7" w:rsidRDefault="00D617D7" w:rsidP="00D617D7">
      <w:pPr>
        <w:pStyle w:val="Char20"/>
        <w:rPr>
          <w:rFonts w:hint="eastAsia"/>
        </w:rPr>
      </w:pPr>
      <w:bookmarkStart w:id="27" w:name="_Toc50881698"/>
      <w:bookmarkStart w:id="28" w:name="_Toc122603018"/>
      <w:r w:rsidRPr="005A284B">
        <w:rPr>
          <w:rFonts w:hint="eastAsia"/>
        </w:rPr>
        <w:t>列出可能影响</w:t>
      </w:r>
      <w:r>
        <w:rPr>
          <w:rFonts w:hint="eastAsia"/>
        </w:rPr>
        <w:t>平台</w:t>
      </w:r>
      <w:r w:rsidRPr="005A284B">
        <w:rPr>
          <w:rFonts w:hint="eastAsia"/>
        </w:rPr>
        <w:t>的所有的假设因素（与已知事实相对而言），包括准备使用的第三方或商业组件，操作和开发环境的问题约束等。</w:t>
      </w:r>
    </w:p>
    <w:p w14:paraId="7104C1DC" w14:textId="77777777" w:rsidR="00332F0E" w:rsidRPr="00332F0E" w:rsidRDefault="00332F0E" w:rsidP="00332F0E">
      <w:pPr>
        <w:pStyle w:val="aff5"/>
        <w:ind w:firstLine="210"/>
        <w:rPr>
          <w:rFonts w:hint="eastAsia"/>
        </w:rPr>
      </w:pPr>
    </w:p>
    <w:p w14:paraId="5E8E0829" w14:textId="77777777" w:rsidR="008B43B2" w:rsidRPr="005A284B" w:rsidRDefault="008B43B2" w:rsidP="008B43B2">
      <w:pPr>
        <w:pStyle w:val="1"/>
        <w:tabs>
          <w:tab w:val="clear" w:pos="630"/>
          <w:tab w:val="num" w:pos="432"/>
        </w:tabs>
        <w:autoSpaceDE w:val="0"/>
        <w:spacing w:before="240"/>
        <w:ind w:left="432" w:rightChars="0" w:right="0"/>
        <w:jc w:val="both"/>
      </w:pPr>
      <w:bookmarkStart w:id="29" w:name="_Toc130718049"/>
      <w:r>
        <w:rPr>
          <w:rFonts w:hint="eastAsia"/>
        </w:rPr>
        <w:lastRenderedPageBreak/>
        <w:t>功能</w:t>
      </w:r>
      <w:bookmarkEnd w:id="27"/>
      <w:r>
        <w:rPr>
          <w:rFonts w:hint="eastAsia"/>
        </w:rPr>
        <w:t>规范</w:t>
      </w:r>
      <w:bookmarkEnd w:id="28"/>
      <w:bookmarkEnd w:id="29"/>
    </w:p>
    <w:p w14:paraId="09DBF4D3" w14:textId="77777777" w:rsidR="008416E9" w:rsidRDefault="008416E9" w:rsidP="008416E9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30" w:name="_Toc50881699"/>
      <w:bookmarkStart w:id="31" w:name="_Toc122603019"/>
      <w:bookmarkStart w:id="32" w:name="_Toc116991006"/>
      <w:bookmarkStart w:id="33" w:name="_Toc130718050"/>
      <w:r>
        <w:rPr>
          <w:rFonts w:hint="eastAsia"/>
        </w:rPr>
        <w:t>功能类别</w:t>
      </w:r>
      <w:r>
        <w:rPr>
          <w:rFonts w:hint="eastAsia"/>
        </w:rPr>
        <w:t>1</w:t>
      </w:r>
      <w:bookmarkEnd w:id="32"/>
      <w:bookmarkEnd w:id="33"/>
    </w:p>
    <w:p w14:paraId="564BF3A8" w14:textId="77777777" w:rsidR="008416E9" w:rsidRPr="005A284B" w:rsidRDefault="008416E9" w:rsidP="008416E9">
      <w:pPr>
        <w:pStyle w:val="Char3"/>
        <w:rPr>
          <w:rFonts w:hint="eastAsia"/>
        </w:rPr>
      </w:pPr>
      <w:r w:rsidRPr="005A284B">
        <w:rPr>
          <w:rFonts w:hint="eastAsia"/>
        </w:rPr>
        <w:t>不要用</w:t>
      </w:r>
      <w:r w:rsidRPr="005A284B">
        <w:t>“</w:t>
      </w:r>
      <w:r w:rsidRPr="005A284B">
        <w:rPr>
          <w:rFonts w:hint="eastAsia"/>
        </w:rPr>
        <w:t>功能</w:t>
      </w:r>
      <w:r>
        <w:rPr>
          <w:rFonts w:hint="eastAsia"/>
        </w:rPr>
        <w:t>类别</w:t>
      </w:r>
      <w:r w:rsidRPr="005A284B">
        <w:t>1”</w:t>
      </w:r>
      <w:r w:rsidRPr="005A284B">
        <w:rPr>
          <w:rFonts w:hint="eastAsia"/>
        </w:rPr>
        <w:t>作为</w:t>
      </w:r>
      <w:r>
        <w:rPr>
          <w:rFonts w:hint="eastAsia"/>
        </w:rPr>
        <w:t>标题</w:t>
      </w:r>
      <w:r w:rsidRPr="005A284B">
        <w:rPr>
          <w:rFonts w:hint="eastAsia"/>
        </w:rPr>
        <w:t>，</w:t>
      </w:r>
      <w:r>
        <w:rPr>
          <w:rFonts w:hint="eastAsia"/>
        </w:rPr>
        <w:t>请给出功能类别名称，</w:t>
      </w:r>
      <w:r w:rsidRPr="005A284B">
        <w:rPr>
          <w:rFonts w:hint="eastAsia"/>
        </w:rPr>
        <w:t>例如：</w:t>
      </w:r>
      <w:r>
        <w:rPr>
          <w:rFonts w:hint="eastAsia"/>
        </w:rPr>
        <w:t>“故障管理”</w:t>
      </w:r>
    </w:p>
    <w:p w14:paraId="3ACF45EE" w14:textId="77777777" w:rsidR="008416E9" w:rsidRPr="005A284B" w:rsidRDefault="008416E9" w:rsidP="008416E9">
      <w:pPr>
        <w:pStyle w:val="3"/>
        <w:tabs>
          <w:tab w:val="clear" w:pos="918"/>
          <w:tab w:val="num" w:pos="720"/>
        </w:tabs>
        <w:autoSpaceDE w:val="0"/>
        <w:spacing w:before="240"/>
        <w:ind w:leftChars="0" w:left="720" w:rightChars="0" w:right="0"/>
        <w:jc w:val="both"/>
      </w:pPr>
      <w:bookmarkStart w:id="34" w:name="_Toc116991007"/>
      <w:bookmarkStart w:id="35" w:name="_Toc130718051"/>
      <w:r w:rsidRPr="005A284B">
        <w:rPr>
          <w:rFonts w:hint="eastAsia"/>
        </w:rPr>
        <w:t>功能</w:t>
      </w:r>
      <w:r>
        <w:rPr>
          <w:rFonts w:hint="eastAsia"/>
        </w:rPr>
        <w:t>1</w:t>
      </w:r>
      <w:bookmarkEnd w:id="34"/>
      <w:bookmarkEnd w:id="35"/>
    </w:p>
    <w:p w14:paraId="3CBA8365" w14:textId="77777777" w:rsidR="008416E9" w:rsidRPr="005A284B" w:rsidRDefault="008416E9" w:rsidP="008416E9">
      <w:pPr>
        <w:pStyle w:val="Char3"/>
        <w:rPr>
          <w:rFonts w:hint="eastAsia"/>
        </w:rPr>
      </w:pPr>
      <w:r w:rsidRPr="005A284B">
        <w:rPr>
          <w:rFonts w:hint="eastAsia"/>
        </w:rPr>
        <w:t>不要用</w:t>
      </w:r>
      <w:r w:rsidRPr="005A284B">
        <w:t>“</w:t>
      </w:r>
      <w:r w:rsidRPr="005A284B">
        <w:rPr>
          <w:rFonts w:hint="eastAsia"/>
        </w:rPr>
        <w:t>功能</w:t>
      </w:r>
      <w:r w:rsidRPr="005A284B">
        <w:t>1”</w:t>
      </w:r>
      <w:r w:rsidRPr="005A284B">
        <w:rPr>
          <w:rFonts w:hint="eastAsia"/>
        </w:rPr>
        <w:t>作为</w:t>
      </w:r>
      <w:r>
        <w:rPr>
          <w:rFonts w:hint="eastAsia"/>
        </w:rPr>
        <w:t>标题</w:t>
      </w:r>
      <w:r w:rsidRPr="005A284B">
        <w:rPr>
          <w:rFonts w:hint="eastAsia"/>
        </w:rPr>
        <w:t>，</w:t>
      </w:r>
      <w:r>
        <w:rPr>
          <w:rFonts w:hint="eastAsia"/>
        </w:rPr>
        <w:t>请用简短的功能名称，</w:t>
      </w:r>
      <w:r w:rsidRPr="005A284B">
        <w:rPr>
          <w:rFonts w:hint="eastAsia"/>
        </w:rPr>
        <w:t>例如：</w:t>
      </w:r>
      <w:r>
        <w:rPr>
          <w:rFonts w:hint="eastAsia"/>
        </w:rPr>
        <w:t>“查询当前告警”</w:t>
      </w:r>
    </w:p>
    <w:p w14:paraId="5A4F7B8D" w14:textId="77777777" w:rsidR="008416E9" w:rsidRDefault="008416E9" w:rsidP="008416E9">
      <w:pPr>
        <w:pStyle w:val="Char20"/>
        <w:rPr>
          <w:rFonts w:hint="eastAsia"/>
        </w:rPr>
      </w:pPr>
    </w:p>
    <w:p w14:paraId="3643C377" w14:textId="77777777" w:rsidR="008416E9" w:rsidRDefault="008416E9" w:rsidP="008416E9">
      <w:pPr>
        <w:pStyle w:val="Char20"/>
        <w:rPr>
          <w:rFonts w:hint="eastAsia"/>
        </w:rPr>
      </w:pPr>
      <w:r>
        <w:rPr>
          <w:rFonts w:hint="eastAsia"/>
        </w:rPr>
        <w:t>本子章节描述功能</w:t>
      </w:r>
      <w:r>
        <w:rPr>
          <w:rFonts w:hint="eastAsia"/>
        </w:rPr>
        <w:t>1</w:t>
      </w:r>
      <w:r>
        <w:rPr>
          <w:rFonts w:hint="eastAsia"/>
        </w:rPr>
        <w:t>的规范。如果内容很多，可以参与参见的方法。可以参见对应《功能</w:t>
      </w:r>
      <w:r>
        <w:rPr>
          <w:rFonts w:hint="eastAsia"/>
        </w:rPr>
        <w:t>1</w:t>
      </w:r>
      <w:r>
        <w:rPr>
          <w:rFonts w:hint="eastAsia"/>
        </w:rPr>
        <w:t>规范》。如果是另外的文档，对应的功能规范应该包括以下内容：</w:t>
      </w:r>
    </w:p>
    <w:p w14:paraId="60AE6DA4" w14:textId="77777777" w:rsidR="008416E9" w:rsidRDefault="008416E9" w:rsidP="008416E9">
      <w:pPr>
        <w:pStyle w:val="Char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EB11C60" w14:textId="77777777" w:rsidR="008416E9" w:rsidRDefault="008416E9" w:rsidP="008416E9">
      <w:pPr>
        <w:pStyle w:val="Char20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目的</w:t>
      </w:r>
    </w:p>
    <w:p w14:paraId="0B9A42A7" w14:textId="77777777" w:rsidR="008416E9" w:rsidRDefault="008416E9" w:rsidP="008416E9">
      <w:pPr>
        <w:pStyle w:val="Char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范围</w:t>
      </w:r>
    </w:p>
    <w:p w14:paraId="37FBC7DA" w14:textId="77777777" w:rsidR="008416E9" w:rsidRDefault="008416E9" w:rsidP="008416E9">
      <w:pPr>
        <w:pStyle w:val="Char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功能概述</w:t>
      </w:r>
    </w:p>
    <w:p w14:paraId="512EBF1A" w14:textId="77777777" w:rsidR="008416E9" w:rsidRDefault="008416E9" w:rsidP="008416E9">
      <w:pPr>
        <w:pStyle w:val="Char20"/>
        <w:ind w:leftChars="210" w:left="441" w:firstLineChars="100" w:firstLine="21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1.1 </w:t>
      </w:r>
    </w:p>
    <w:p w14:paraId="0966182C" w14:textId="77777777" w:rsidR="008416E9" w:rsidRDefault="008416E9" w:rsidP="008416E9">
      <w:pPr>
        <w:pStyle w:val="Char2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1.1.1 </w:t>
      </w:r>
      <w:r>
        <w:rPr>
          <w:rFonts w:hint="eastAsia"/>
        </w:rPr>
        <w:t>描述功能如何通过接口与客户</w:t>
      </w:r>
      <w:proofErr w:type="gramStart"/>
      <w:r>
        <w:rPr>
          <w:rFonts w:hint="eastAsia"/>
        </w:rPr>
        <w:t>交互来</w:t>
      </w:r>
      <w:proofErr w:type="gramEnd"/>
      <w:r>
        <w:rPr>
          <w:rFonts w:hint="eastAsia"/>
        </w:rPr>
        <w:t>实现功能。</w:t>
      </w:r>
    </w:p>
    <w:p w14:paraId="2CBA0DA7" w14:textId="77777777" w:rsidR="008416E9" w:rsidRPr="00A574B3" w:rsidRDefault="008416E9" w:rsidP="008416E9">
      <w:pPr>
        <w:pStyle w:val="Char20"/>
        <w:rPr>
          <w:rFonts w:hint="eastAsia"/>
        </w:rPr>
      </w:pPr>
      <w:r>
        <w:rPr>
          <w:rFonts w:hint="eastAsia"/>
        </w:rPr>
        <w:t>可用流程图</w:t>
      </w:r>
      <w:r>
        <w:rPr>
          <w:rFonts w:hint="eastAsia"/>
        </w:rPr>
        <w:t>/</w:t>
      </w:r>
      <w:r>
        <w:rPr>
          <w:rFonts w:hint="eastAsia"/>
        </w:rPr>
        <w:t>序列图等来表示产品与平台的接口和使用场景，包括：控制流</w:t>
      </w:r>
      <w:r>
        <w:rPr>
          <w:rFonts w:hint="eastAsia"/>
        </w:rPr>
        <w:t>/</w:t>
      </w:r>
      <w:r>
        <w:rPr>
          <w:rFonts w:hint="eastAsia"/>
        </w:rPr>
        <w:t>数据流，配置数据</w:t>
      </w:r>
      <w:r>
        <w:rPr>
          <w:rFonts w:hint="eastAsia"/>
        </w:rPr>
        <w:t>/</w:t>
      </w:r>
      <w:r>
        <w:rPr>
          <w:rFonts w:hint="eastAsia"/>
        </w:rPr>
        <w:t>配置更改，功能裁剪，依赖的外部接口，等。。。</w:t>
      </w:r>
    </w:p>
    <w:p w14:paraId="78AA85F3" w14:textId="77777777" w:rsidR="008416E9" w:rsidRDefault="008416E9" w:rsidP="008416E9">
      <w:pPr>
        <w:pStyle w:val="Char20"/>
        <w:ind w:left="420" w:firstLineChars="0" w:firstLine="0"/>
        <w:rPr>
          <w:rFonts w:hint="eastAsia"/>
        </w:rPr>
      </w:pPr>
    </w:p>
    <w:p w14:paraId="40E1A3A7" w14:textId="77777777" w:rsidR="008416E9" w:rsidRPr="005A284B" w:rsidRDefault="008416E9" w:rsidP="008416E9">
      <w:pPr>
        <w:pStyle w:val="3"/>
        <w:tabs>
          <w:tab w:val="clear" w:pos="918"/>
          <w:tab w:val="num" w:pos="720"/>
        </w:tabs>
        <w:autoSpaceDE w:val="0"/>
        <w:spacing w:before="240"/>
        <w:ind w:leftChars="0" w:left="720" w:rightChars="0" w:right="0"/>
        <w:jc w:val="both"/>
      </w:pPr>
      <w:bookmarkStart w:id="36" w:name="_Toc116991008"/>
      <w:bookmarkStart w:id="37" w:name="_Toc130718052"/>
      <w:r w:rsidRPr="005A284B">
        <w:rPr>
          <w:rFonts w:hint="eastAsia"/>
        </w:rPr>
        <w:t>功能</w:t>
      </w:r>
      <w:r>
        <w:rPr>
          <w:rFonts w:hint="eastAsia"/>
        </w:rPr>
        <w:t>2</w:t>
      </w:r>
      <w:bookmarkEnd w:id="36"/>
      <w:bookmarkEnd w:id="37"/>
    </w:p>
    <w:p w14:paraId="2B50188F" w14:textId="77777777" w:rsidR="008416E9" w:rsidRPr="003D0390" w:rsidRDefault="008416E9" w:rsidP="008416E9">
      <w:pPr>
        <w:pStyle w:val="aff5"/>
        <w:ind w:firstLine="210"/>
        <w:rPr>
          <w:rFonts w:hint="eastAsia"/>
        </w:rPr>
      </w:pPr>
    </w:p>
    <w:p w14:paraId="3ACAE617" w14:textId="77777777" w:rsidR="008416E9" w:rsidRPr="00AD7168" w:rsidRDefault="008416E9" w:rsidP="008416E9">
      <w:pPr>
        <w:pStyle w:val="aff5"/>
        <w:ind w:firstLine="210"/>
        <w:rPr>
          <w:rFonts w:hint="eastAsia"/>
        </w:rPr>
      </w:pPr>
    </w:p>
    <w:p w14:paraId="14E9C66B" w14:textId="77777777" w:rsidR="008416E9" w:rsidRDefault="008416E9" w:rsidP="008416E9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38" w:name="_Toc116991009"/>
      <w:bookmarkStart w:id="39" w:name="_Toc130718053"/>
      <w:r>
        <w:rPr>
          <w:rFonts w:hint="eastAsia"/>
        </w:rPr>
        <w:t>功能类别</w:t>
      </w:r>
      <w:r>
        <w:rPr>
          <w:rFonts w:hint="eastAsia"/>
        </w:rPr>
        <w:t>2</w:t>
      </w:r>
      <w:bookmarkEnd w:id="38"/>
      <w:bookmarkEnd w:id="39"/>
    </w:p>
    <w:p w14:paraId="676DA3FA" w14:textId="77777777" w:rsidR="008416E9" w:rsidRPr="005A284B" w:rsidRDefault="008416E9" w:rsidP="008416E9">
      <w:pPr>
        <w:pStyle w:val="3"/>
        <w:tabs>
          <w:tab w:val="clear" w:pos="918"/>
          <w:tab w:val="num" w:pos="720"/>
        </w:tabs>
        <w:autoSpaceDE w:val="0"/>
        <w:spacing w:before="240"/>
        <w:ind w:leftChars="0" w:left="720" w:rightChars="0" w:right="0"/>
        <w:jc w:val="both"/>
      </w:pPr>
      <w:bookmarkStart w:id="40" w:name="_Toc116991010"/>
      <w:bookmarkStart w:id="41" w:name="_Toc130718054"/>
      <w:r w:rsidRPr="005A284B">
        <w:rPr>
          <w:rFonts w:hint="eastAsia"/>
        </w:rPr>
        <w:t>功能</w:t>
      </w:r>
      <w:r>
        <w:rPr>
          <w:rFonts w:hint="eastAsia"/>
        </w:rPr>
        <w:t>1</w:t>
      </w:r>
      <w:bookmarkEnd w:id="40"/>
      <w:bookmarkEnd w:id="41"/>
    </w:p>
    <w:p w14:paraId="743894FE" w14:textId="77777777" w:rsidR="008416E9" w:rsidRPr="005A284B" w:rsidRDefault="008416E9" w:rsidP="008416E9">
      <w:pPr>
        <w:pStyle w:val="3"/>
        <w:tabs>
          <w:tab w:val="clear" w:pos="918"/>
          <w:tab w:val="num" w:pos="720"/>
        </w:tabs>
        <w:autoSpaceDE w:val="0"/>
        <w:spacing w:before="240"/>
        <w:ind w:leftChars="0" w:left="720" w:rightChars="0" w:right="0"/>
        <w:jc w:val="both"/>
      </w:pPr>
      <w:bookmarkStart w:id="42" w:name="_Toc116991011"/>
      <w:bookmarkStart w:id="43" w:name="_Toc130718055"/>
      <w:r w:rsidRPr="005A284B">
        <w:rPr>
          <w:rFonts w:hint="eastAsia"/>
        </w:rPr>
        <w:t>功能</w:t>
      </w:r>
      <w:r>
        <w:rPr>
          <w:rFonts w:hint="eastAsia"/>
        </w:rPr>
        <w:t>2</w:t>
      </w:r>
      <w:bookmarkEnd w:id="42"/>
      <w:bookmarkEnd w:id="43"/>
    </w:p>
    <w:p w14:paraId="39B8D90C" w14:textId="77777777" w:rsidR="008416E9" w:rsidRPr="00AD7168" w:rsidRDefault="008416E9" w:rsidP="008416E9">
      <w:pPr>
        <w:pStyle w:val="aff5"/>
        <w:ind w:firstLine="210"/>
        <w:rPr>
          <w:rFonts w:hint="eastAsia"/>
        </w:rPr>
      </w:pPr>
    </w:p>
    <w:p w14:paraId="036B761B" w14:textId="77777777" w:rsidR="008416E9" w:rsidRDefault="008416E9" w:rsidP="008416E9">
      <w:pPr>
        <w:pStyle w:val="2"/>
        <w:tabs>
          <w:tab w:val="clear" w:pos="774"/>
          <w:tab w:val="num" w:pos="576"/>
        </w:tabs>
        <w:autoSpaceDE w:val="0"/>
        <w:spacing w:before="240"/>
        <w:ind w:leftChars="0" w:left="576" w:rightChars="0" w:right="0" w:hanging="576"/>
        <w:jc w:val="both"/>
        <w:rPr>
          <w:rFonts w:hint="eastAsia"/>
        </w:rPr>
      </w:pPr>
      <w:bookmarkStart w:id="44" w:name="_Toc116991012"/>
      <w:bookmarkStart w:id="45" w:name="_Toc130718056"/>
      <w:r>
        <w:rPr>
          <w:rFonts w:hint="eastAsia"/>
        </w:rPr>
        <w:lastRenderedPageBreak/>
        <w:t>功能类别</w:t>
      </w:r>
      <w:r>
        <w:rPr>
          <w:rFonts w:hint="eastAsia"/>
        </w:rPr>
        <w:t>N</w:t>
      </w:r>
      <w:bookmarkEnd w:id="44"/>
      <w:bookmarkEnd w:id="45"/>
    </w:p>
    <w:p w14:paraId="4C9EADFE" w14:textId="77777777" w:rsidR="008B43B2" w:rsidRPr="005A284B" w:rsidRDefault="008B43B2" w:rsidP="008B43B2">
      <w:pPr>
        <w:pStyle w:val="1"/>
        <w:tabs>
          <w:tab w:val="clear" w:pos="630"/>
          <w:tab w:val="num" w:pos="432"/>
        </w:tabs>
        <w:autoSpaceDE w:val="0"/>
        <w:spacing w:before="240"/>
        <w:ind w:left="432" w:rightChars="0" w:right="0"/>
        <w:jc w:val="both"/>
      </w:pPr>
      <w:bookmarkStart w:id="46" w:name="_Toc50881701"/>
      <w:bookmarkStart w:id="47" w:name="_Toc122603129"/>
      <w:bookmarkStart w:id="48" w:name="_Toc130718057"/>
      <w:bookmarkEnd w:id="30"/>
      <w:bookmarkEnd w:id="31"/>
      <w:r w:rsidRPr="005A284B">
        <w:rPr>
          <w:rFonts w:hint="eastAsia"/>
        </w:rPr>
        <w:t>性能</w:t>
      </w:r>
      <w:bookmarkEnd w:id="46"/>
      <w:r>
        <w:rPr>
          <w:rFonts w:hint="eastAsia"/>
        </w:rPr>
        <w:t>指标</w:t>
      </w:r>
      <w:bookmarkEnd w:id="47"/>
      <w:bookmarkEnd w:id="48"/>
    </w:p>
    <w:p w14:paraId="7E85CE59" w14:textId="77777777" w:rsidR="008416E9" w:rsidRDefault="008416E9" w:rsidP="008416E9">
      <w:pPr>
        <w:pStyle w:val="Char20"/>
        <w:rPr>
          <w:rFonts w:hint="eastAsia"/>
        </w:rPr>
      </w:pPr>
      <w:r w:rsidRPr="005A284B">
        <w:rPr>
          <w:rFonts w:hint="eastAsia"/>
        </w:rPr>
        <w:t>如果有性能方面的</w:t>
      </w:r>
      <w:r>
        <w:rPr>
          <w:rFonts w:hint="eastAsia"/>
        </w:rPr>
        <w:t>指标，在这里列出。也可以引用性能基线</w:t>
      </w:r>
    </w:p>
    <w:p w14:paraId="6E4A2DCE" w14:textId="77777777" w:rsidR="008416E9" w:rsidRPr="008416E9" w:rsidRDefault="008416E9" w:rsidP="008416E9">
      <w:pPr>
        <w:pStyle w:val="aff5"/>
        <w:ind w:firstLine="210"/>
        <w:rPr>
          <w:rFonts w:hint="eastAsia"/>
        </w:rPr>
      </w:pPr>
    </w:p>
    <w:p w14:paraId="2ECC333F" w14:textId="77777777" w:rsidR="00904E83" w:rsidRPr="005A284B" w:rsidRDefault="00904E83" w:rsidP="00904E83">
      <w:pPr>
        <w:pStyle w:val="1"/>
      </w:pPr>
      <w:bookmarkStart w:id="49" w:name="_Toc50881708"/>
      <w:bookmarkStart w:id="50" w:name="_Toc116991024"/>
      <w:bookmarkStart w:id="51" w:name="_Toc116990746"/>
      <w:bookmarkStart w:id="52" w:name="_Toc116991023"/>
      <w:bookmarkStart w:id="53" w:name="_Toc130718058"/>
      <w:r>
        <w:rPr>
          <w:rFonts w:hint="eastAsia"/>
        </w:rPr>
        <w:t>操作维护要求</w:t>
      </w:r>
      <w:bookmarkEnd w:id="51"/>
      <w:bookmarkEnd w:id="52"/>
      <w:bookmarkEnd w:id="53"/>
    </w:p>
    <w:p w14:paraId="6AD6B1A7" w14:textId="77777777" w:rsidR="00904E83" w:rsidRDefault="00904E83" w:rsidP="00904E83">
      <w:pPr>
        <w:pStyle w:val="Char20"/>
        <w:rPr>
          <w:rFonts w:hint="eastAsia"/>
        </w:rPr>
      </w:pPr>
      <w:r>
        <w:rPr>
          <w:rFonts w:hint="eastAsia"/>
        </w:rPr>
        <w:t>提出本平台自身的操作维护要求，在这里列出。</w:t>
      </w:r>
    </w:p>
    <w:p w14:paraId="496A5598" w14:textId="77777777" w:rsidR="00904E83" w:rsidRPr="00904E83" w:rsidRDefault="00904E83" w:rsidP="00904E83">
      <w:pPr>
        <w:pStyle w:val="aff5"/>
        <w:ind w:firstLine="210"/>
        <w:rPr>
          <w:rFonts w:hint="eastAsia"/>
        </w:rPr>
      </w:pPr>
    </w:p>
    <w:p w14:paraId="0F6280DD" w14:textId="77777777" w:rsidR="008416E9" w:rsidRPr="005A284B" w:rsidRDefault="008416E9" w:rsidP="008416E9">
      <w:pPr>
        <w:pStyle w:val="1"/>
      </w:pPr>
      <w:bookmarkStart w:id="54" w:name="_Toc130718059"/>
      <w:r>
        <w:rPr>
          <w:rFonts w:hint="eastAsia"/>
        </w:rPr>
        <w:t>平台</w:t>
      </w:r>
      <w:r w:rsidRPr="005A284B">
        <w:rPr>
          <w:rFonts w:hint="eastAsia"/>
        </w:rPr>
        <w:t>设计约束</w:t>
      </w:r>
      <w:bookmarkEnd w:id="49"/>
      <w:bookmarkEnd w:id="50"/>
      <w:bookmarkEnd w:id="54"/>
    </w:p>
    <w:p w14:paraId="50F64D31" w14:textId="77777777" w:rsidR="008416E9" w:rsidRDefault="008416E9" w:rsidP="008416E9">
      <w:pPr>
        <w:pStyle w:val="Char20"/>
        <w:rPr>
          <w:rFonts w:hint="eastAsia"/>
        </w:rPr>
      </w:pPr>
      <w:r w:rsidRPr="005A284B">
        <w:rPr>
          <w:rFonts w:hint="eastAsia"/>
        </w:rPr>
        <w:t>描述可能限制开发人员选择的事项。</w:t>
      </w:r>
    </w:p>
    <w:p w14:paraId="13FC1F67" w14:textId="77777777" w:rsidR="008416E9" w:rsidRPr="005A284B" w:rsidRDefault="008416E9" w:rsidP="008416E9">
      <w:pPr>
        <w:pStyle w:val="aff5"/>
        <w:ind w:firstLine="210"/>
      </w:pPr>
      <w:r w:rsidRPr="005A284B">
        <w:t xml:space="preserve"> </w:t>
      </w:r>
    </w:p>
    <w:p w14:paraId="4A4D7AA6" w14:textId="77777777" w:rsidR="008416E9" w:rsidRPr="005A284B" w:rsidRDefault="008416E9" w:rsidP="008416E9">
      <w:pPr>
        <w:pStyle w:val="2"/>
      </w:pPr>
      <w:bookmarkStart w:id="55" w:name="_Toc50881709"/>
      <w:bookmarkStart w:id="56" w:name="_Toc116991025"/>
      <w:bookmarkStart w:id="57" w:name="_Toc130718060"/>
      <w:r w:rsidRPr="005A284B">
        <w:rPr>
          <w:rFonts w:hint="eastAsia"/>
        </w:rPr>
        <w:t>标准符合性</w:t>
      </w:r>
      <w:bookmarkEnd w:id="55"/>
      <w:bookmarkEnd w:id="56"/>
      <w:bookmarkEnd w:id="57"/>
    </w:p>
    <w:p w14:paraId="1967100B" w14:textId="77777777" w:rsidR="008416E9" w:rsidRDefault="008416E9" w:rsidP="008416E9">
      <w:pPr>
        <w:pStyle w:val="Char20"/>
        <w:rPr>
          <w:rFonts w:hint="eastAsia"/>
        </w:rPr>
      </w:pPr>
      <w:r>
        <w:rPr>
          <w:rFonts w:hint="eastAsia"/>
        </w:rPr>
        <w:t>本节详细说明平台</w:t>
      </w:r>
      <w:r w:rsidRPr="005A284B">
        <w:rPr>
          <w:rFonts w:hint="eastAsia"/>
        </w:rPr>
        <w:t>所采用的标准或规范的来源。如果项目采用了国际标准，应该说明国际标准及项目与标准的偏离情况。</w:t>
      </w:r>
      <w:r>
        <w:rPr>
          <w:rFonts w:hint="eastAsia"/>
        </w:rPr>
        <w:t>包括：顺从书</w:t>
      </w:r>
    </w:p>
    <w:p w14:paraId="21DF3264" w14:textId="77777777" w:rsidR="008416E9" w:rsidRPr="006F4005" w:rsidRDefault="008416E9" w:rsidP="008416E9">
      <w:pPr>
        <w:pStyle w:val="aff5"/>
        <w:ind w:firstLine="210"/>
        <w:rPr>
          <w:rFonts w:hint="eastAsia"/>
        </w:rPr>
      </w:pPr>
    </w:p>
    <w:p w14:paraId="0A9CE93E" w14:textId="77777777" w:rsidR="008416E9" w:rsidRPr="005A284B" w:rsidRDefault="008416E9" w:rsidP="008416E9">
      <w:pPr>
        <w:pStyle w:val="2"/>
      </w:pPr>
      <w:bookmarkStart w:id="58" w:name="_Toc50881710"/>
      <w:bookmarkStart w:id="59" w:name="_Toc116991026"/>
      <w:bookmarkStart w:id="60" w:name="_Toc130718061"/>
      <w:r w:rsidRPr="005A284B">
        <w:rPr>
          <w:rFonts w:hint="eastAsia"/>
        </w:rPr>
        <w:t>硬件约束</w:t>
      </w:r>
      <w:bookmarkEnd w:id="58"/>
      <w:bookmarkEnd w:id="59"/>
      <w:bookmarkEnd w:id="60"/>
    </w:p>
    <w:p w14:paraId="40ACAADE" w14:textId="77777777" w:rsidR="008416E9" w:rsidRDefault="008416E9" w:rsidP="008416E9">
      <w:pPr>
        <w:pStyle w:val="Char20"/>
        <w:rPr>
          <w:rFonts w:hint="eastAsia"/>
        </w:rPr>
      </w:pPr>
      <w:r w:rsidRPr="005A284B">
        <w:rPr>
          <w:rFonts w:hint="eastAsia"/>
        </w:rPr>
        <w:t>本节包括软件在不同的硬件</w:t>
      </w:r>
      <w:r>
        <w:rPr>
          <w:rFonts w:hint="eastAsia"/>
        </w:rPr>
        <w:t>环境</w:t>
      </w:r>
      <w:r w:rsidRPr="005A284B">
        <w:rPr>
          <w:rFonts w:hint="eastAsia"/>
        </w:rPr>
        <w:t>运行的</w:t>
      </w:r>
      <w:r>
        <w:rPr>
          <w:rFonts w:hint="eastAsia"/>
        </w:rPr>
        <w:t>要求</w:t>
      </w:r>
      <w:r w:rsidRPr="005A284B">
        <w:rPr>
          <w:rFonts w:hint="eastAsia"/>
        </w:rPr>
        <w:t>，如时间相关的约束，内存方面的约束等。</w:t>
      </w:r>
    </w:p>
    <w:p w14:paraId="3B23DB18" w14:textId="77777777" w:rsidR="008416E9" w:rsidRPr="00B10BD5" w:rsidRDefault="008416E9" w:rsidP="008416E9">
      <w:pPr>
        <w:pStyle w:val="aff5"/>
        <w:ind w:firstLine="210"/>
        <w:rPr>
          <w:rFonts w:hint="eastAsia"/>
        </w:rPr>
      </w:pPr>
    </w:p>
    <w:p w14:paraId="6998F664" w14:textId="77777777" w:rsidR="008416E9" w:rsidRPr="005A284B" w:rsidRDefault="008416E9" w:rsidP="008416E9">
      <w:pPr>
        <w:pStyle w:val="2"/>
      </w:pPr>
      <w:bookmarkStart w:id="61" w:name="_Toc116991027"/>
      <w:bookmarkStart w:id="62" w:name="_Toc130718062"/>
      <w:r>
        <w:rPr>
          <w:rFonts w:hint="eastAsia"/>
        </w:rPr>
        <w:t>软</w:t>
      </w:r>
      <w:r w:rsidRPr="005A284B">
        <w:rPr>
          <w:rFonts w:hint="eastAsia"/>
        </w:rPr>
        <w:t>件约束</w:t>
      </w:r>
      <w:bookmarkEnd w:id="61"/>
      <w:bookmarkEnd w:id="62"/>
    </w:p>
    <w:p w14:paraId="2C314FE4" w14:textId="77777777" w:rsidR="008416E9" w:rsidRDefault="008416E9" w:rsidP="008416E9">
      <w:pPr>
        <w:pStyle w:val="Char20"/>
        <w:rPr>
          <w:rFonts w:hint="eastAsia"/>
        </w:rPr>
      </w:pPr>
      <w:r>
        <w:rPr>
          <w:rFonts w:hint="eastAsia"/>
        </w:rPr>
        <w:t>本节描述平台对不同的软件环境</w:t>
      </w:r>
      <w:r w:rsidRPr="005A284B">
        <w:rPr>
          <w:rFonts w:hint="eastAsia"/>
        </w:rPr>
        <w:t>的</w:t>
      </w:r>
      <w:r>
        <w:rPr>
          <w:rFonts w:hint="eastAsia"/>
        </w:rPr>
        <w:t>要求</w:t>
      </w:r>
      <w:r w:rsidRPr="005A284B">
        <w:rPr>
          <w:rFonts w:hint="eastAsia"/>
        </w:rPr>
        <w:t>，如</w:t>
      </w:r>
      <w:r>
        <w:rPr>
          <w:rFonts w:hint="eastAsia"/>
        </w:rPr>
        <w:t>操作系统、数据库方面</w:t>
      </w:r>
      <w:r w:rsidRPr="005A284B">
        <w:rPr>
          <w:rFonts w:hint="eastAsia"/>
        </w:rPr>
        <w:t>的约束等。</w:t>
      </w:r>
    </w:p>
    <w:p w14:paraId="7AD2B770" w14:textId="77777777" w:rsidR="008416E9" w:rsidRPr="0031159D" w:rsidRDefault="008416E9" w:rsidP="008416E9">
      <w:pPr>
        <w:pStyle w:val="aff5"/>
        <w:ind w:firstLine="210"/>
        <w:rPr>
          <w:rFonts w:hint="eastAsia"/>
        </w:rPr>
      </w:pPr>
    </w:p>
    <w:p w14:paraId="00D44D2F" w14:textId="77777777" w:rsidR="008416E9" w:rsidRPr="005A284B" w:rsidRDefault="008416E9" w:rsidP="008416E9">
      <w:pPr>
        <w:pStyle w:val="2"/>
      </w:pPr>
      <w:bookmarkStart w:id="63" w:name="_Toc50881711"/>
      <w:bookmarkStart w:id="64" w:name="_Toc116991028"/>
      <w:bookmarkStart w:id="65" w:name="_Toc130718063"/>
      <w:r w:rsidRPr="005A284B">
        <w:rPr>
          <w:rFonts w:hint="eastAsia"/>
        </w:rPr>
        <w:lastRenderedPageBreak/>
        <w:t>技术限制</w:t>
      </w:r>
      <w:bookmarkEnd w:id="63"/>
      <w:bookmarkEnd w:id="64"/>
      <w:bookmarkEnd w:id="65"/>
    </w:p>
    <w:p w14:paraId="6BA1C389" w14:textId="77777777" w:rsidR="008416E9" w:rsidRPr="005A284B" w:rsidRDefault="008416E9" w:rsidP="008416E9">
      <w:pPr>
        <w:pStyle w:val="Char20"/>
      </w:pPr>
      <w:r w:rsidRPr="005A284B">
        <w:rPr>
          <w:rFonts w:hint="eastAsia"/>
        </w:rPr>
        <w:t>本节包括对使用特定技术的限制，包括接口，数据库，并行操作，通讯协议，设计约定，编程规范等。</w:t>
      </w:r>
    </w:p>
    <w:p w14:paraId="37D75934" w14:textId="77777777" w:rsidR="008416E9" w:rsidRPr="005A284B" w:rsidRDefault="008416E9" w:rsidP="008416E9">
      <w:pPr>
        <w:pStyle w:val="aff5"/>
        <w:ind w:firstLine="210"/>
      </w:pPr>
    </w:p>
    <w:p w14:paraId="5B85FDA0" w14:textId="77777777" w:rsidR="008416E9" w:rsidRDefault="008416E9" w:rsidP="008416E9">
      <w:pPr>
        <w:pStyle w:val="1"/>
        <w:rPr>
          <w:rFonts w:hint="eastAsia"/>
        </w:rPr>
      </w:pPr>
      <w:bookmarkStart w:id="66" w:name="_Toc50881719"/>
      <w:bookmarkStart w:id="67" w:name="_Toc116991029"/>
      <w:bookmarkStart w:id="68" w:name="_Toc130718064"/>
      <w:r w:rsidRPr="005A284B">
        <w:rPr>
          <w:rFonts w:hint="eastAsia"/>
        </w:rPr>
        <w:t>待确定问题</w:t>
      </w:r>
      <w:bookmarkEnd w:id="66"/>
      <w:bookmarkEnd w:id="67"/>
      <w:bookmarkEnd w:id="68"/>
    </w:p>
    <w:p w14:paraId="3E5FC5E2" w14:textId="77777777" w:rsidR="008416E9" w:rsidRPr="005A284B" w:rsidRDefault="008416E9" w:rsidP="008416E9">
      <w:pPr>
        <w:pStyle w:val="Char20"/>
      </w:pPr>
      <w:r w:rsidRPr="005A284B">
        <w:rPr>
          <w:rFonts w:hint="eastAsia"/>
        </w:rPr>
        <w:t>本节</w:t>
      </w:r>
      <w:r>
        <w:rPr>
          <w:rFonts w:hint="eastAsia"/>
        </w:rPr>
        <w:t>描述遗留问题，包括与产品有分歧的部分。</w:t>
      </w:r>
    </w:p>
    <w:p w14:paraId="7B373202" w14:textId="77777777" w:rsidR="008416E9" w:rsidRDefault="008416E9" w:rsidP="008416E9">
      <w:pPr>
        <w:pStyle w:val="aff5"/>
        <w:ind w:firstLine="210"/>
        <w:rPr>
          <w:rFonts w:hint="eastAsia"/>
        </w:rPr>
      </w:pPr>
    </w:p>
    <w:p w14:paraId="0F867ECD" w14:textId="77777777" w:rsidR="008416E9" w:rsidRPr="005A284B" w:rsidRDefault="008416E9" w:rsidP="008416E9">
      <w:pPr>
        <w:pStyle w:val="1"/>
      </w:pPr>
      <w:bookmarkStart w:id="69" w:name="_Toc50881720"/>
      <w:bookmarkStart w:id="70" w:name="_Toc116991030"/>
      <w:bookmarkStart w:id="71" w:name="_Toc130718065"/>
      <w:r w:rsidRPr="005A284B">
        <w:rPr>
          <w:rFonts w:hint="eastAsia"/>
        </w:rPr>
        <w:t>附录</w:t>
      </w:r>
      <w:bookmarkEnd w:id="69"/>
      <w:bookmarkEnd w:id="70"/>
      <w:bookmarkEnd w:id="71"/>
    </w:p>
    <w:p w14:paraId="35BB2C8E" w14:textId="77777777" w:rsidR="008416E9" w:rsidRPr="005A284B" w:rsidRDefault="008416E9" w:rsidP="008416E9">
      <w:pPr>
        <w:pStyle w:val="2"/>
      </w:pPr>
      <w:bookmarkStart w:id="72" w:name="_Toc50881721"/>
      <w:bookmarkStart w:id="73" w:name="_Toc116991031"/>
      <w:bookmarkStart w:id="74" w:name="_Toc130718066"/>
      <w:r w:rsidRPr="005A284B">
        <w:rPr>
          <w:rFonts w:hint="eastAsia"/>
        </w:rPr>
        <w:t>附录</w:t>
      </w:r>
      <w:r w:rsidRPr="005A284B">
        <w:t>A</w:t>
      </w:r>
      <w:bookmarkEnd w:id="73"/>
      <w:bookmarkEnd w:id="74"/>
      <w:r w:rsidRPr="005A284B">
        <w:t xml:space="preserve">  </w:t>
      </w:r>
      <w:bookmarkEnd w:id="72"/>
    </w:p>
    <w:p w14:paraId="68A91242" w14:textId="77777777" w:rsidR="008416E9" w:rsidRPr="005A284B" w:rsidRDefault="008416E9" w:rsidP="008416E9">
      <w:pPr>
        <w:pStyle w:val="Char20"/>
      </w:pPr>
      <w:r>
        <w:rPr>
          <w:rFonts w:hint="eastAsia"/>
        </w:rPr>
        <w:t>根据需要添加附录。</w:t>
      </w:r>
    </w:p>
    <w:p w14:paraId="392E638A" w14:textId="77777777" w:rsidR="00DA740E" w:rsidRDefault="00DA740E" w:rsidP="008416E9">
      <w:pPr>
        <w:pStyle w:val="1"/>
        <w:numPr>
          <w:ilvl w:val="0"/>
          <w:numId w:val="0"/>
        </w:numPr>
        <w:autoSpaceDE w:val="0"/>
        <w:spacing w:before="240"/>
        <w:ind w:rightChars="0" w:right="0"/>
        <w:jc w:val="both"/>
        <w:rPr>
          <w:rFonts w:hint="eastAsia"/>
        </w:rPr>
      </w:pPr>
    </w:p>
    <w:sectPr w:rsidR="00DA740E" w:rsidSect="006F6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2" w:code="9"/>
      <w:pgMar w:top="1554" w:right="1440" w:bottom="1327" w:left="1440" w:header="646" w:footer="64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A58B" w14:textId="77777777" w:rsidR="008E399D" w:rsidRDefault="008E399D">
      <w:r>
        <w:separator/>
      </w:r>
    </w:p>
  </w:endnote>
  <w:endnote w:type="continuationSeparator" w:id="0">
    <w:p w14:paraId="12585186" w14:textId="77777777" w:rsidR="008E399D" w:rsidRDefault="008E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A392" w14:textId="77777777" w:rsidR="00B7311D" w:rsidRDefault="00B7311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4678"/>
      <w:gridCol w:w="2409"/>
    </w:tblGrid>
    <w:tr w:rsidR="006F6FAA" w:rsidRPr="00870010" w14:paraId="294CABEE" w14:textId="77777777" w:rsidTr="00B7311D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1985" w:type="dxa"/>
          <w:vAlign w:val="bottom"/>
        </w:tcPr>
        <w:p w14:paraId="733C48EC" w14:textId="77777777" w:rsidR="006F6FAA" w:rsidRPr="00870010" w:rsidRDefault="006F6FAA" w:rsidP="00F2222C">
          <w:pPr>
            <w:pStyle w:val="a9"/>
            <w:jc w:val="center"/>
            <w:rPr>
              <w:sz w:val="20"/>
            </w:rPr>
          </w:pP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 xml:space="preserve"> DATE \@ "yyyy-M-d" </w:instrText>
          </w:r>
          <w:r w:rsidRPr="00870010">
            <w:rPr>
              <w:sz w:val="20"/>
            </w:rPr>
            <w:fldChar w:fldCharType="separate"/>
          </w:r>
          <w:r w:rsidR="00B7311D">
            <w:rPr>
              <w:noProof/>
              <w:sz w:val="20"/>
            </w:rPr>
            <w:t>2021-11-11</w:t>
          </w:r>
          <w:r w:rsidRPr="00870010">
            <w:rPr>
              <w:sz w:val="20"/>
            </w:rPr>
            <w:fldChar w:fldCharType="end"/>
          </w:r>
        </w:p>
      </w:tc>
      <w:tc>
        <w:tcPr>
          <w:tcW w:w="4678" w:type="dxa"/>
          <w:vAlign w:val="bottom"/>
        </w:tcPr>
        <w:p w14:paraId="6AC68B8E" w14:textId="253661CE" w:rsidR="006F6FAA" w:rsidRPr="00870010" w:rsidRDefault="00B7311D" w:rsidP="00F2222C">
          <w:pPr>
            <w:pStyle w:val="a9"/>
            <w:jc w:val="center"/>
            <w:rPr>
              <w:sz w:val="20"/>
            </w:rPr>
          </w:pPr>
          <w:r>
            <w:rPr>
              <w:rFonts w:hint="eastAsia"/>
              <w:sz w:val="20"/>
            </w:rPr>
            <w:t>普渡</w:t>
          </w:r>
          <w:r w:rsidR="006F6FAA" w:rsidRPr="00870010">
            <w:rPr>
              <w:rFonts w:hint="eastAsia"/>
              <w:sz w:val="20"/>
            </w:rPr>
            <w:t>机密，未经许可不得扩散</w:t>
          </w:r>
          <w:r w:rsidR="009809DF">
            <w:rPr>
              <w:rFonts w:hint="eastAsia"/>
              <w:sz w:val="20"/>
            </w:rPr>
            <w:t xml:space="preserve">   </w:t>
          </w:r>
        </w:p>
      </w:tc>
      <w:tc>
        <w:tcPr>
          <w:tcW w:w="2409" w:type="dxa"/>
          <w:vAlign w:val="bottom"/>
        </w:tcPr>
        <w:p w14:paraId="5DE4B04F" w14:textId="77777777" w:rsidR="006F6FAA" w:rsidRPr="00870010" w:rsidRDefault="006F6FAA" w:rsidP="009809DF">
          <w:pPr>
            <w:pStyle w:val="a9"/>
            <w:ind w:leftChars="0" w:left="0" w:firstLineChars="250" w:firstLine="500"/>
            <w:rPr>
              <w:sz w:val="20"/>
            </w:rPr>
          </w:pPr>
          <w:r w:rsidRPr="00870010">
            <w:rPr>
              <w:rFonts w:hint="eastAsia"/>
              <w:sz w:val="20"/>
            </w:rPr>
            <w:t>第</w:t>
          </w: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>PAGE</w:instrText>
          </w:r>
          <w:r w:rsidRPr="00870010">
            <w:rPr>
              <w:sz w:val="20"/>
            </w:rPr>
            <w:fldChar w:fldCharType="separate"/>
          </w:r>
          <w:r w:rsidR="00186651">
            <w:rPr>
              <w:noProof/>
              <w:sz w:val="20"/>
            </w:rPr>
            <w:t>10</w:t>
          </w:r>
          <w:r w:rsidRPr="00870010">
            <w:rPr>
              <w:sz w:val="20"/>
            </w:rPr>
            <w:fldChar w:fldCharType="end"/>
          </w:r>
          <w:r w:rsidRPr="00870010">
            <w:rPr>
              <w:rFonts w:hint="eastAsia"/>
              <w:sz w:val="20"/>
            </w:rPr>
            <w:t>页</w:t>
          </w:r>
          <w:r w:rsidRPr="00870010">
            <w:rPr>
              <w:sz w:val="20"/>
            </w:rPr>
            <w:t xml:space="preserve">, </w:t>
          </w:r>
          <w:r w:rsidRPr="00870010">
            <w:rPr>
              <w:rFonts w:hint="eastAsia"/>
              <w:sz w:val="20"/>
            </w:rPr>
            <w:t>共</w:t>
          </w:r>
          <w:r w:rsidRPr="00870010">
            <w:rPr>
              <w:sz w:val="20"/>
            </w:rPr>
            <w:fldChar w:fldCharType="begin"/>
          </w:r>
          <w:r w:rsidRPr="00870010">
            <w:rPr>
              <w:sz w:val="20"/>
            </w:rPr>
            <w:instrText xml:space="preserve"> NUMPAGES  \* Arabic  \* MERGEFORMAT </w:instrText>
          </w:r>
          <w:r w:rsidRPr="00870010">
            <w:rPr>
              <w:sz w:val="20"/>
            </w:rPr>
            <w:fldChar w:fldCharType="separate"/>
          </w:r>
          <w:r w:rsidR="00186651">
            <w:rPr>
              <w:noProof/>
              <w:sz w:val="20"/>
            </w:rPr>
            <w:t>10</w:t>
          </w:r>
          <w:r w:rsidRPr="00870010">
            <w:rPr>
              <w:sz w:val="20"/>
            </w:rPr>
            <w:fldChar w:fldCharType="end"/>
          </w:r>
          <w:r w:rsidRPr="00870010">
            <w:rPr>
              <w:rFonts w:hint="eastAsia"/>
              <w:sz w:val="20"/>
            </w:rPr>
            <w:t>页</w:t>
          </w:r>
        </w:p>
      </w:tc>
    </w:tr>
  </w:tbl>
  <w:p w14:paraId="7D6C8C25" w14:textId="77777777" w:rsidR="006F6FAA" w:rsidRDefault="006F6FA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8104" w14:textId="77777777" w:rsidR="00B7311D" w:rsidRDefault="00B731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D453" w14:textId="77777777" w:rsidR="008E399D" w:rsidRDefault="008E399D">
      <w:r>
        <w:separator/>
      </w:r>
    </w:p>
  </w:footnote>
  <w:footnote w:type="continuationSeparator" w:id="0">
    <w:p w14:paraId="4D3F89F7" w14:textId="77777777" w:rsidR="008E399D" w:rsidRDefault="008E3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9909" w14:textId="77777777" w:rsidR="00B7311D" w:rsidRDefault="00B7311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968"/>
      <w:gridCol w:w="2268"/>
    </w:tblGrid>
    <w:tr w:rsidR="00B7311D" w:rsidRPr="00C0122E" w14:paraId="60F8000E" w14:textId="77777777" w:rsidTr="00B7311D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5968" w:type="dxa"/>
          <w:vAlign w:val="bottom"/>
        </w:tcPr>
        <w:p w14:paraId="0CC5EA94" w14:textId="59AC1291" w:rsidR="00B7311D" w:rsidRPr="006F6FAA" w:rsidRDefault="00B7311D" w:rsidP="00F2222C">
          <w:pPr>
            <w:pStyle w:val="ab"/>
            <w:rPr>
              <w:rFonts w:hint="eastAsia"/>
              <w:sz w:val="21"/>
            </w:rPr>
          </w:pPr>
          <w:r>
            <w:rPr>
              <w:sz w:val="21"/>
            </w:rPr>
            <w:t xml:space="preserve">               </w:t>
          </w:r>
          <w:r w:rsidRPr="006F6FAA">
            <w:rPr>
              <w:rFonts w:hint="eastAsia"/>
              <w:sz w:val="21"/>
            </w:rPr>
            <w:t>XXX</w:t>
          </w:r>
          <w:r>
            <w:rPr>
              <w:rFonts w:hint="eastAsia"/>
              <w:sz w:val="21"/>
            </w:rPr>
            <w:t>软件</w:t>
          </w:r>
          <w:r w:rsidRPr="006F6FAA">
            <w:rPr>
              <w:rFonts w:hint="eastAsia"/>
              <w:sz w:val="21"/>
            </w:rPr>
            <w:t>平台功能规范</w:t>
          </w:r>
        </w:p>
      </w:tc>
      <w:tc>
        <w:tcPr>
          <w:tcW w:w="2268" w:type="dxa"/>
          <w:vAlign w:val="bottom"/>
        </w:tcPr>
        <w:p w14:paraId="1FC4EE55" w14:textId="696231A0" w:rsidR="00B7311D" w:rsidRPr="001E0EDB" w:rsidRDefault="00B7311D" w:rsidP="00F2222C">
          <w:pPr>
            <w:pStyle w:val="ab"/>
            <w:rPr>
              <w:rFonts w:hint="eastAsia"/>
              <w:sz w:val="21"/>
            </w:rPr>
          </w:pPr>
          <w:r>
            <w:rPr>
              <w:sz w:val="21"/>
            </w:rPr>
            <w:t xml:space="preserve">      </w:t>
          </w:r>
          <w:r w:rsidRPr="001E0EDB">
            <w:rPr>
              <w:rFonts w:hint="eastAsia"/>
              <w:sz w:val="21"/>
            </w:rPr>
            <w:t>内部公开</w:t>
          </w:r>
        </w:p>
      </w:tc>
    </w:tr>
  </w:tbl>
  <w:p w14:paraId="2526F660" w14:textId="77777777" w:rsidR="006F6FAA" w:rsidRPr="006F6FAA" w:rsidRDefault="006F6FAA" w:rsidP="006F6FAA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111F" w14:textId="77777777" w:rsidR="00B7311D" w:rsidRDefault="00B7311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8B59DB"/>
    <w:multiLevelType w:val="multilevel"/>
    <w:tmpl w:val="B0D8F2BA"/>
    <w:lvl w:ilvl="0">
      <w:start w:val="1"/>
      <w:numFmt w:val="decimal"/>
      <w:pStyle w:val="a1"/>
      <w:lvlText w:val="%1) "/>
      <w:lvlJc w:val="left"/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9B3404"/>
    <w:multiLevelType w:val="hybridMultilevel"/>
    <w:tmpl w:val="F36E62E0"/>
    <w:lvl w:ilvl="0" w:tplc="C82CF7D2">
      <w:start w:val="1"/>
      <w:numFmt w:val="decimal"/>
      <w:lvlText w:val="%1．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AEA3417"/>
    <w:multiLevelType w:val="hybridMultilevel"/>
    <w:tmpl w:val="217AB7DA"/>
    <w:lvl w:ilvl="0" w:tplc="0A9689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C9A74A1"/>
    <w:multiLevelType w:val="hybridMultilevel"/>
    <w:tmpl w:val="726C2580"/>
    <w:lvl w:ilvl="0" w:tplc="D0CEF644">
      <w:start w:val="1"/>
      <w:numFmt w:val="decimal"/>
      <w:lvlText w:val="%1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F9E95E8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2138CA08">
      <w:start w:val="1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11F69F7"/>
    <w:multiLevelType w:val="hybridMultilevel"/>
    <w:tmpl w:val="D70A2D2C"/>
    <w:lvl w:ilvl="0" w:tplc="D97854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6AF4192"/>
    <w:multiLevelType w:val="multilevel"/>
    <w:tmpl w:val="845EAB0A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7F"/>
    <w:rsid w:val="00002148"/>
    <w:rsid w:val="00006AE6"/>
    <w:rsid w:val="00015491"/>
    <w:rsid w:val="00016C36"/>
    <w:rsid w:val="0002058B"/>
    <w:rsid w:val="00021946"/>
    <w:rsid w:val="00025464"/>
    <w:rsid w:val="0002583B"/>
    <w:rsid w:val="00027443"/>
    <w:rsid w:val="000310E7"/>
    <w:rsid w:val="0003125E"/>
    <w:rsid w:val="00031757"/>
    <w:rsid w:val="00045A22"/>
    <w:rsid w:val="00052590"/>
    <w:rsid w:val="00054E0E"/>
    <w:rsid w:val="000553F3"/>
    <w:rsid w:val="00060E50"/>
    <w:rsid w:val="000637D3"/>
    <w:rsid w:val="0006384C"/>
    <w:rsid w:val="00063E43"/>
    <w:rsid w:val="00070797"/>
    <w:rsid w:val="00075956"/>
    <w:rsid w:val="00076607"/>
    <w:rsid w:val="000862A7"/>
    <w:rsid w:val="000867B2"/>
    <w:rsid w:val="00094C00"/>
    <w:rsid w:val="00096B78"/>
    <w:rsid w:val="000A0DD8"/>
    <w:rsid w:val="000A0DE3"/>
    <w:rsid w:val="000A2630"/>
    <w:rsid w:val="000A3227"/>
    <w:rsid w:val="000A7795"/>
    <w:rsid w:val="000B0404"/>
    <w:rsid w:val="000B3735"/>
    <w:rsid w:val="000B4132"/>
    <w:rsid w:val="000B43B3"/>
    <w:rsid w:val="000C397E"/>
    <w:rsid w:val="000C3BF4"/>
    <w:rsid w:val="000D3ABC"/>
    <w:rsid w:val="000E1019"/>
    <w:rsid w:val="000E6C48"/>
    <w:rsid w:val="000F04BA"/>
    <w:rsid w:val="000F7C93"/>
    <w:rsid w:val="0010235B"/>
    <w:rsid w:val="00103849"/>
    <w:rsid w:val="0010455D"/>
    <w:rsid w:val="00111AFC"/>
    <w:rsid w:val="001159ED"/>
    <w:rsid w:val="00115AB2"/>
    <w:rsid w:val="00116A22"/>
    <w:rsid w:val="0012045C"/>
    <w:rsid w:val="00121F31"/>
    <w:rsid w:val="0012474F"/>
    <w:rsid w:val="00132159"/>
    <w:rsid w:val="00133DF9"/>
    <w:rsid w:val="0013433C"/>
    <w:rsid w:val="00136F87"/>
    <w:rsid w:val="00142BC0"/>
    <w:rsid w:val="0014392A"/>
    <w:rsid w:val="00143CB7"/>
    <w:rsid w:val="001468D7"/>
    <w:rsid w:val="001479BD"/>
    <w:rsid w:val="00147A77"/>
    <w:rsid w:val="0015461A"/>
    <w:rsid w:val="00155219"/>
    <w:rsid w:val="00157338"/>
    <w:rsid w:val="00160805"/>
    <w:rsid w:val="00160F44"/>
    <w:rsid w:val="0016551F"/>
    <w:rsid w:val="00165633"/>
    <w:rsid w:val="00165C17"/>
    <w:rsid w:val="001702D8"/>
    <w:rsid w:val="00170E01"/>
    <w:rsid w:val="00172B5F"/>
    <w:rsid w:val="00182315"/>
    <w:rsid w:val="00186651"/>
    <w:rsid w:val="0018786A"/>
    <w:rsid w:val="001A0774"/>
    <w:rsid w:val="001A264D"/>
    <w:rsid w:val="001A2BD2"/>
    <w:rsid w:val="001A5848"/>
    <w:rsid w:val="001B2CAA"/>
    <w:rsid w:val="001B5D89"/>
    <w:rsid w:val="001B72AA"/>
    <w:rsid w:val="001C0229"/>
    <w:rsid w:val="001C1917"/>
    <w:rsid w:val="001C1C80"/>
    <w:rsid w:val="001C4E70"/>
    <w:rsid w:val="001C5E16"/>
    <w:rsid w:val="001C65E6"/>
    <w:rsid w:val="001C6C27"/>
    <w:rsid w:val="001D17A0"/>
    <w:rsid w:val="001D2BAE"/>
    <w:rsid w:val="001D60A2"/>
    <w:rsid w:val="001E3AB1"/>
    <w:rsid w:val="001E66D7"/>
    <w:rsid w:val="001E6AA0"/>
    <w:rsid w:val="001E7FC6"/>
    <w:rsid w:val="001F7120"/>
    <w:rsid w:val="0020482E"/>
    <w:rsid w:val="0020493A"/>
    <w:rsid w:val="002053A6"/>
    <w:rsid w:val="00205FE8"/>
    <w:rsid w:val="00210BF0"/>
    <w:rsid w:val="00212FA8"/>
    <w:rsid w:val="002163F1"/>
    <w:rsid w:val="00222303"/>
    <w:rsid w:val="0023291E"/>
    <w:rsid w:val="00233643"/>
    <w:rsid w:val="00237545"/>
    <w:rsid w:val="00241A29"/>
    <w:rsid w:val="002422DA"/>
    <w:rsid w:val="00252151"/>
    <w:rsid w:val="00272C01"/>
    <w:rsid w:val="00284107"/>
    <w:rsid w:val="0028772F"/>
    <w:rsid w:val="00293CE0"/>
    <w:rsid w:val="00296E56"/>
    <w:rsid w:val="002A5650"/>
    <w:rsid w:val="002A65B1"/>
    <w:rsid w:val="002A70A3"/>
    <w:rsid w:val="002B0971"/>
    <w:rsid w:val="002B0AAE"/>
    <w:rsid w:val="002B1184"/>
    <w:rsid w:val="002B4868"/>
    <w:rsid w:val="002C132C"/>
    <w:rsid w:val="002C1956"/>
    <w:rsid w:val="002C368D"/>
    <w:rsid w:val="002C4881"/>
    <w:rsid w:val="002D26F1"/>
    <w:rsid w:val="002E10D1"/>
    <w:rsid w:val="002E23D9"/>
    <w:rsid w:val="002E505B"/>
    <w:rsid w:val="002F7B1E"/>
    <w:rsid w:val="00310806"/>
    <w:rsid w:val="00313223"/>
    <w:rsid w:val="00313D4E"/>
    <w:rsid w:val="003178D8"/>
    <w:rsid w:val="003214B7"/>
    <w:rsid w:val="00326C8C"/>
    <w:rsid w:val="00330CA1"/>
    <w:rsid w:val="00332390"/>
    <w:rsid w:val="00332F0E"/>
    <w:rsid w:val="003378B2"/>
    <w:rsid w:val="003505FF"/>
    <w:rsid w:val="00351504"/>
    <w:rsid w:val="0035171C"/>
    <w:rsid w:val="003538A2"/>
    <w:rsid w:val="0036404C"/>
    <w:rsid w:val="003666BF"/>
    <w:rsid w:val="00366E2E"/>
    <w:rsid w:val="00370042"/>
    <w:rsid w:val="003701D9"/>
    <w:rsid w:val="00372CBE"/>
    <w:rsid w:val="00376B16"/>
    <w:rsid w:val="00377726"/>
    <w:rsid w:val="00383DD1"/>
    <w:rsid w:val="00391D4E"/>
    <w:rsid w:val="003A4FA4"/>
    <w:rsid w:val="003B34C7"/>
    <w:rsid w:val="003C22EA"/>
    <w:rsid w:val="003D5E3E"/>
    <w:rsid w:val="003D6EEE"/>
    <w:rsid w:val="003E10CE"/>
    <w:rsid w:val="003E4AF1"/>
    <w:rsid w:val="003E60B2"/>
    <w:rsid w:val="003F0979"/>
    <w:rsid w:val="003F0BFC"/>
    <w:rsid w:val="003F57E4"/>
    <w:rsid w:val="004019D6"/>
    <w:rsid w:val="00402498"/>
    <w:rsid w:val="00402CE6"/>
    <w:rsid w:val="00406402"/>
    <w:rsid w:val="004064C9"/>
    <w:rsid w:val="00440477"/>
    <w:rsid w:val="0044111F"/>
    <w:rsid w:val="0044117B"/>
    <w:rsid w:val="00441634"/>
    <w:rsid w:val="00443863"/>
    <w:rsid w:val="0044526C"/>
    <w:rsid w:val="004460A2"/>
    <w:rsid w:val="00446F2A"/>
    <w:rsid w:val="004473FB"/>
    <w:rsid w:val="00462F36"/>
    <w:rsid w:val="0046446A"/>
    <w:rsid w:val="00465360"/>
    <w:rsid w:val="004705AD"/>
    <w:rsid w:val="004716FE"/>
    <w:rsid w:val="004728E7"/>
    <w:rsid w:val="00474641"/>
    <w:rsid w:val="00475D17"/>
    <w:rsid w:val="00485863"/>
    <w:rsid w:val="004B5AB1"/>
    <w:rsid w:val="004B720C"/>
    <w:rsid w:val="004C1DC4"/>
    <w:rsid w:val="004C1E93"/>
    <w:rsid w:val="004D17D2"/>
    <w:rsid w:val="004D2AF6"/>
    <w:rsid w:val="004D419C"/>
    <w:rsid w:val="004E4610"/>
    <w:rsid w:val="004F6AA5"/>
    <w:rsid w:val="00500CCE"/>
    <w:rsid w:val="00500E00"/>
    <w:rsid w:val="00502CE7"/>
    <w:rsid w:val="0051156F"/>
    <w:rsid w:val="005139D2"/>
    <w:rsid w:val="0052544B"/>
    <w:rsid w:val="005274EC"/>
    <w:rsid w:val="00527D6F"/>
    <w:rsid w:val="0053481A"/>
    <w:rsid w:val="005375FB"/>
    <w:rsid w:val="00537ED1"/>
    <w:rsid w:val="00543762"/>
    <w:rsid w:val="0054449B"/>
    <w:rsid w:val="005445E9"/>
    <w:rsid w:val="00545014"/>
    <w:rsid w:val="00547A60"/>
    <w:rsid w:val="0055177E"/>
    <w:rsid w:val="0056444D"/>
    <w:rsid w:val="00573EA6"/>
    <w:rsid w:val="00577D5E"/>
    <w:rsid w:val="005859DB"/>
    <w:rsid w:val="00586E03"/>
    <w:rsid w:val="00587E18"/>
    <w:rsid w:val="00597BD6"/>
    <w:rsid w:val="005A08EF"/>
    <w:rsid w:val="005A1B78"/>
    <w:rsid w:val="005A4A74"/>
    <w:rsid w:val="005B1F0C"/>
    <w:rsid w:val="005C14B4"/>
    <w:rsid w:val="005D4B1F"/>
    <w:rsid w:val="005E06D5"/>
    <w:rsid w:val="005E3423"/>
    <w:rsid w:val="005E3573"/>
    <w:rsid w:val="005E3D4A"/>
    <w:rsid w:val="005E6437"/>
    <w:rsid w:val="005F2562"/>
    <w:rsid w:val="00604417"/>
    <w:rsid w:val="006216C7"/>
    <w:rsid w:val="00624117"/>
    <w:rsid w:val="0063469A"/>
    <w:rsid w:val="006415A1"/>
    <w:rsid w:val="00642773"/>
    <w:rsid w:val="00642E6C"/>
    <w:rsid w:val="00643817"/>
    <w:rsid w:val="00647AC9"/>
    <w:rsid w:val="00652B18"/>
    <w:rsid w:val="00653D6A"/>
    <w:rsid w:val="00660CD9"/>
    <w:rsid w:val="0066278A"/>
    <w:rsid w:val="0066568D"/>
    <w:rsid w:val="00667CF0"/>
    <w:rsid w:val="00686099"/>
    <w:rsid w:val="00692DAA"/>
    <w:rsid w:val="0069362E"/>
    <w:rsid w:val="00693E7B"/>
    <w:rsid w:val="006959CC"/>
    <w:rsid w:val="006A1789"/>
    <w:rsid w:val="006B11E1"/>
    <w:rsid w:val="006C07DE"/>
    <w:rsid w:val="006D04B0"/>
    <w:rsid w:val="006D3034"/>
    <w:rsid w:val="006E1864"/>
    <w:rsid w:val="006F5074"/>
    <w:rsid w:val="006F6FAA"/>
    <w:rsid w:val="006F70BB"/>
    <w:rsid w:val="00700979"/>
    <w:rsid w:val="00700BDD"/>
    <w:rsid w:val="00711635"/>
    <w:rsid w:val="00712BD1"/>
    <w:rsid w:val="00716A3F"/>
    <w:rsid w:val="0072075C"/>
    <w:rsid w:val="00724B99"/>
    <w:rsid w:val="00724C67"/>
    <w:rsid w:val="00730A39"/>
    <w:rsid w:val="00732ADC"/>
    <w:rsid w:val="00734056"/>
    <w:rsid w:val="007416EB"/>
    <w:rsid w:val="007424F3"/>
    <w:rsid w:val="007524A2"/>
    <w:rsid w:val="00753491"/>
    <w:rsid w:val="0076503B"/>
    <w:rsid w:val="00771C35"/>
    <w:rsid w:val="00772264"/>
    <w:rsid w:val="00773098"/>
    <w:rsid w:val="00774C1A"/>
    <w:rsid w:val="00780E66"/>
    <w:rsid w:val="00781DC2"/>
    <w:rsid w:val="007923D9"/>
    <w:rsid w:val="00793C24"/>
    <w:rsid w:val="00795E00"/>
    <w:rsid w:val="007969BC"/>
    <w:rsid w:val="007A325D"/>
    <w:rsid w:val="007B1D60"/>
    <w:rsid w:val="007B69A0"/>
    <w:rsid w:val="007C7023"/>
    <w:rsid w:val="007D0097"/>
    <w:rsid w:val="007D134C"/>
    <w:rsid w:val="007D33D6"/>
    <w:rsid w:val="007D46AE"/>
    <w:rsid w:val="007D588B"/>
    <w:rsid w:val="007E0677"/>
    <w:rsid w:val="007E0A52"/>
    <w:rsid w:val="007E791A"/>
    <w:rsid w:val="007E7DA5"/>
    <w:rsid w:val="007F5E93"/>
    <w:rsid w:val="00803682"/>
    <w:rsid w:val="008041AB"/>
    <w:rsid w:val="00805B80"/>
    <w:rsid w:val="00806EC7"/>
    <w:rsid w:val="00822D18"/>
    <w:rsid w:val="00830386"/>
    <w:rsid w:val="008312DF"/>
    <w:rsid w:val="00835F4A"/>
    <w:rsid w:val="0084053C"/>
    <w:rsid w:val="008416E9"/>
    <w:rsid w:val="00846B53"/>
    <w:rsid w:val="00846DDB"/>
    <w:rsid w:val="0085204C"/>
    <w:rsid w:val="00856BF8"/>
    <w:rsid w:val="00857221"/>
    <w:rsid w:val="00857EAD"/>
    <w:rsid w:val="008716FE"/>
    <w:rsid w:val="00877F02"/>
    <w:rsid w:val="00885085"/>
    <w:rsid w:val="00887865"/>
    <w:rsid w:val="00892934"/>
    <w:rsid w:val="00896EF4"/>
    <w:rsid w:val="008A0345"/>
    <w:rsid w:val="008B43B2"/>
    <w:rsid w:val="008C0D1A"/>
    <w:rsid w:val="008D1F4C"/>
    <w:rsid w:val="008D2A75"/>
    <w:rsid w:val="008E28C2"/>
    <w:rsid w:val="008E399D"/>
    <w:rsid w:val="008E68DC"/>
    <w:rsid w:val="008F3BB2"/>
    <w:rsid w:val="008F60F2"/>
    <w:rsid w:val="008F7EB7"/>
    <w:rsid w:val="00900E6F"/>
    <w:rsid w:val="00904E83"/>
    <w:rsid w:val="00905A79"/>
    <w:rsid w:val="00914177"/>
    <w:rsid w:val="00917E94"/>
    <w:rsid w:val="0092456F"/>
    <w:rsid w:val="009255E3"/>
    <w:rsid w:val="00925B47"/>
    <w:rsid w:val="00927312"/>
    <w:rsid w:val="00927A8C"/>
    <w:rsid w:val="00930BB9"/>
    <w:rsid w:val="0093114D"/>
    <w:rsid w:val="00931AC5"/>
    <w:rsid w:val="00944FE3"/>
    <w:rsid w:val="00950742"/>
    <w:rsid w:val="00954E9D"/>
    <w:rsid w:val="00962D7F"/>
    <w:rsid w:val="0096304B"/>
    <w:rsid w:val="009724B5"/>
    <w:rsid w:val="00974471"/>
    <w:rsid w:val="009809DF"/>
    <w:rsid w:val="00983784"/>
    <w:rsid w:val="00990917"/>
    <w:rsid w:val="00990F69"/>
    <w:rsid w:val="00992DE2"/>
    <w:rsid w:val="009942A3"/>
    <w:rsid w:val="0099793D"/>
    <w:rsid w:val="009A6CD4"/>
    <w:rsid w:val="009B400F"/>
    <w:rsid w:val="009B5AF7"/>
    <w:rsid w:val="009C08F9"/>
    <w:rsid w:val="009C42C4"/>
    <w:rsid w:val="009E007A"/>
    <w:rsid w:val="009E1057"/>
    <w:rsid w:val="009E2412"/>
    <w:rsid w:val="009E2568"/>
    <w:rsid w:val="009E41AF"/>
    <w:rsid w:val="009E6B04"/>
    <w:rsid w:val="009E76E5"/>
    <w:rsid w:val="009E7F52"/>
    <w:rsid w:val="009F617D"/>
    <w:rsid w:val="00A00F57"/>
    <w:rsid w:val="00A0630B"/>
    <w:rsid w:val="00A11221"/>
    <w:rsid w:val="00A136ED"/>
    <w:rsid w:val="00A13719"/>
    <w:rsid w:val="00A15E6D"/>
    <w:rsid w:val="00A20D15"/>
    <w:rsid w:val="00A218C5"/>
    <w:rsid w:val="00A21FD4"/>
    <w:rsid w:val="00A24DC0"/>
    <w:rsid w:val="00A31ED2"/>
    <w:rsid w:val="00A42F5D"/>
    <w:rsid w:val="00A4300F"/>
    <w:rsid w:val="00A45FD9"/>
    <w:rsid w:val="00A607FE"/>
    <w:rsid w:val="00A62CD4"/>
    <w:rsid w:val="00A64E5E"/>
    <w:rsid w:val="00A73167"/>
    <w:rsid w:val="00A811EA"/>
    <w:rsid w:val="00A8589B"/>
    <w:rsid w:val="00A85C18"/>
    <w:rsid w:val="00A85CF9"/>
    <w:rsid w:val="00A91D25"/>
    <w:rsid w:val="00AA0A80"/>
    <w:rsid w:val="00AA2E08"/>
    <w:rsid w:val="00AB2995"/>
    <w:rsid w:val="00AB5B92"/>
    <w:rsid w:val="00AC1236"/>
    <w:rsid w:val="00AC48E2"/>
    <w:rsid w:val="00AE00F4"/>
    <w:rsid w:val="00AE1392"/>
    <w:rsid w:val="00AE1D08"/>
    <w:rsid w:val="00AF2858"/>
    <w:rsid w:val="00AF4009"/>
    <w:rsid w:val="00B025DE"/>
    <w:rsid w:val="00B02C9F"/>
    <w:rsid w:val="00B07596"/>
    <w:rsid w:val="00B07871"/>
    <w:rsid w:val="00B1385A"/>
    <w:rsid w:val="00B15C2D"/>
    <w:rsid w:val="00B21370"/>
    <w:rsid w:val="00B251B5"/>
    <w:rsid w:val="00B30999"/>
    <w:rsid w:val="00B30DFB"/>
    <w:rsid w:val="00B31C49"/>
    <w:rsid w:val="00B34D3F"/>
    <w:rsid w:val="00B41B85"/>
    <w:rsid w:val="00B44A07"/>
    <w:rsid w:val="00B50CD8"/>
    <w:rsid w:val="00B7126E"/>
    <w:rsid w:val="00B7311D"/>
    <w:rsid w:val="00B74A31"/>
    <w:rsid w:val="00B77D8F"/>
    <w:rsid w:val="00B80F58"/>
    <w:rsid w:val="00B83513"/>
    <w:rsid w:val="00B968E0"/>
    <w:rsid w:val="00BA0181"/>
    <w:rsid w:val="00BA047F"/>
    <w:rsid w:val="00BA4D39"/>
    <w:rsid w:val="00BA6D4F"/>
    <w:rsid w:val="00BC09A4"/>
    <w:rsid w:val="00BC1635"/>
    <w:rsid w:val="00BC3C98"/>
    <w:rsid w:val="00BD673F"/>
    <w:rsid w:val="00BE189D"/>
    <w:rsid w:val="00BE5287"/>
    <w:rsid w:val="00BF4AD9"/>
    <w:rsid w:val="00BF4B9D"/>
    <w:rsid w:val="00BF72EA"/>
    <w:rsid w:val="00C13030"/>
    <w:rsid w:val="00C13D7F"/>
    <w:rsid w:val="00C14F2B"/>
    <w:rsid w:val="00C1527B"/>
    <w:rsid w:val="00C16BF2"/>
    <w:rsid w:val="00C16E05"/>
    <w:rsid w:val="00C209E3"/>
    <w:rsid w:val="00C22D12"/>
    <w:rsid w:val="00C2450D"/>
    <w:rsid w:val="00C30EAD"/>
    <w:rsid w:val="00C328F7"/>
    <w:rsid w:val="00C425CB"/>
    <w:rsid w:val="00C4272B"/>
    <w:rsid w:val="00C44713"/>
    <w:rsid w:val="00C472C1"/>
    <w:rsid w:val="00C474CC"/>
    <w:rsid w:val="00C50795"/>
    <w:rsid w:val="00C51069"/>
    <w:rsid w:val="00C531D1"/>
    <w:rsid w:val="00C602B5"/>
    <w:rsid w:val="00C63AD7"/>
    <w:rsid w:val="00C67547"/>
    <w:rsid w:val="00C720D7"/>
    <w:rsid w:val="00C87A94"/>
    <w:rsid w:val="00C94B7A"/>
    <w:rsid w:val="00C95074"/>
    <w:rsid w:val="00C95B61"/>
    <w:rsid w:val="00CA2925"/>
    <w:rsid w:val="00CA49DF"/>
    <w:rsid w:val="00CA724D"/>
    <w:rsid w:val="00CB39D9"/>
    <w:rsid w:val="00CB5227"/>
    <w:rsid w:val="00CB6979"/>
    <w:rsid w:val="00CE0828"/>
    <w:rsid w:val="00CE08A8"/>
    <w:rsid w:val="00CE1386"/>
    <w:rsid w:val="00CE79A5"/>
    <w:rsid w:val="00CF009D"/>
    <w:rsid w:val="00CF6A5B"/>
    <w:rsid w:val="00D102F2"/>
    <w:rsid w:val="00D107E1"/>
    <w:rsid w:val="00D11662"/>
    <w:rsid w:val="00D11BCC"/>
    <w:rsid w:val="00D22ED1"/>
    <w:rsid w:val="00D243B1"/>
    <w:rsid w:val="00D2572C"/>
    <w:rsid w:val="00D2684D"/>
    <w:rsid w:val="00D3190E"/>
    <w:rsid w:val="00D36CA1"/>
    <w:rsid w:val="00D36CD3"/>
    <w:rsid w:val="00D506E5"/>
    <w:rsid w:val="00D50A7E"/>
    <w:rsid w:val="00D5265C"/>
    <w:rsid w:val="00D56190"/>
    <w:rsid w:val="00D617D7"/>
    <w:rsid w:val="00D74322"/>
    <w:rsid w:val="00D76535"/>
    <w:rsid w:val="00D80403"/>
    <w:rsid w:val="00D807DF"/>
    <w:rsid w:val="00D864FE"/>
    <w:rsid w:val="00D868F7"/>
    <w:rsid w:val="00DA612C"/>
    <w:rsid w:val="00DA71D5"/>
    <w:rsid w:val="00DA740E"/>
    <w:rsid w:val="00DB00DE"/>
    <w:rsid w:val="00DB11AE"/>
    <w:rsid w:val="00DB3A0B"/>
    <w:rsid w:val="00DB5475"/>
    <w:rsid w:val="00DD33B1"/>
    <w:rsid w:val="00DD443F"/>
    <w:rsid w:val="00DD5D0F"/>
    <w:rsid w:val="00DD651C"/>
    <w:rsid w:val="00DE409C"/>
    <w:rsid w:val="00DF1924"/>
    <w:rsid w:val="00DF4E03"/>
    <w:rsid w:val="00DF64AE"/>
    <w:rsid w:val="00DF7D87"/>
    <w:rsid w:val="00E01856"/>
    <w:rsid w:val="00E04A72"/>
    <w:rsid w:val="00E109C8"/>
    <w:rsid w:val="00E132E7"/>
    <w:rsid w:val="00E14885"/>
    <w:rsid w:val="00E179DC"/>
    <w:rsid w:val="00E27800"/>
    <w:rsid w:val="00E30A78"/>
    <w:rsid w:val="00E30DFF"/>
    <w:rsid w:val="00E37BEF"/>
    <w:rsid w:val="00E461CE"/>
    <w:rsid w:val="00E50494"/>
    <w:rsid w:val="00E563DE"/>
    <w:rsid w:val="00E6327D"/>
    <w:rsid w:val="00E70BD2"/>
    <w:rsid w:val="00E73C90"/>
    <w:rsid w:val="00E8448D"/>
    <w:rsid w:val="00E85B11"/>
    <w:rsid w:val="00EA1FBE"/>
    <w:rsid w:val="00EA2328"/>
    <w:rsid w:val="00EA779A"/>
    <w:rsid w:val="00EB0057"/>
    <w:rsid w:val="00EC4125"/>
    <w:rsid w:val="00EC5520"/>
    <w:rsid w:val="00ED46B5"/>
    <w:rsid w:val="00EE5FF0"/>
    <w:rsid w:val="00EF3EE4"/>
    <w:rsid w:val="00F015C4"/>
    <w:rsid w:val="00F1087C"/>
    <w:rsid w:val="00F1213C"/>
    <w:rsid w:val="00F13209"/>
    <w:rsid w:val="00F152E6"/>
    <w:rsid w:val="00F15540"/>
    <w:rsid w:val="00F1787B"/>
    <w:rsid w:val="00F202B7"/>
    <w:rsid w:val="00F2222C"/>
    <w:rsid w:val="00F25C8E"/>
    <w:rsid w:val="00F25F8E"/>
    <w:rsid w:val="00F335F3"/>
    <w:rsid w:val="00F33EBF"/>
    <w:rsid w:val="00F42DA0"/>
    <w:rsid w:val="00F431A8"/>
    <w:rsid w:val="00F462A6"/>
    <w:rsid w:val="00F46F78"/>
    <w:rsid w:val="00F52170"/>
    <w:rsid w:val="00F53677"/>
    <w:rsid w:val="00F53AEE"/>
    <w:rsid w:val="00F6146C"/>
    <w:rsid w:val="00F635B3"/>
    <w:rsid w:val="00F716C9"/>
    <w:rsid w:val="00F84057"/>
    <w:rsid w:val="00F85FD9"/>
    <w:rsid w:val="00F920CA"/>
    <w:rsid w:val="00FD0901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0F3D66"/>
  <w15:chartTrackingRefBased/>
  <w15:docId w15:val="{D554DEF3-B35D-44BA-83F3-F8B4CAAA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autoRedefine/>
    <w:qFormat/>
    <w:rsid w:val="00031757"/>
    <w:pPr>
      <w:widowControl w:val="0"/>
      <w:autoSpaceDN w:val="0"/>
      <w:ind w:leftChars="100" w:left="210" w:rightChars="100" w:right="210"/>
    </w:pPr>
    <w:rPr>
      <w:sz w:val="21"/>
    </w:rPr>
  </w:style>
  <w:style w:type="paragraph" w:styleId="1">
    <w:name w:val="heading 1"/>
    <w:basedOn w:val="a4"/>
    <w:next w:val="2"/>
    <w:autoRedefine/>
    <w:qFormat/>
    <w:rsid w:val="008C0D1A"/>
    <w:pPr>
      <w:keepNext/>
      <w:widowControl/>
      <w:numPr>
        <w:numId w:val="4"/>
      </w:numPr>
      <w:spacing w:before="600" w:after="240"/>
      <w:ind w:leftChars="0"/>
      <w:outlineLvl w:val="0"/>
    </w:pPr>
    <w:rPr>
      <w:rFonts w:ascii="Arial" w:eastAsia="黑体" w:hAnsi="Arial"/>
      <w:b/>
      <w:sz w:val="36"/>
      <w:szCs w:val="36"/>
    </w:rPr>
  </w:style>
  <w:style w:type="paragraph" w:styleId="2">
    <w:name w:val="heading 2"/>
    <w:basedOn w:val="a4"/>
    <w:next w:val="3"/>
    <w:autoRedefine/>
    <w:qFormat/>
    <w:rsid w:val="008C0D1A"/>
    <w:pPr>
      <w:keepNext/>
      <w:widowControl/>
      <w:numPr>
        <w:ilvl w:val="1"/>
        <w:numId w:val="4"/>
      </w:numPr>
      <w:spacing w:before="600" w:after="240"/>
      <w:ind w:left="788" w:hanging="578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 Char Char Char"/>
    <w:basedOn w:val="a4"/>
    <w:next w:val="4"/>
    <w:link w:val="3Char"/>
    <w:autoRedefine/>
    <w:qFormat/>
    <w:rsid w:val="003E10CE"/>
    <w:pPr>
      <w:keepNext/>
      <w:widowControl/>
      <w:numPr>
        <w:ilvl w:val="2"/>
        <w:numId w:val="4"/>
      </w:numPr>
      <w:spacing w:before="480" w:after="240"/>
      <w:ind w:left="930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标题 4 Char Char Char"/>
    <w:basedOn w:val="a4"/>
    <w:next w:val="5"/>
    <w:autoRedefine/>
    <w:qFormat/>
    <w:rsid w:val="00F1787B"/>
    <w:pPr>
      <w:keepNext/>
      <w:widowControl/>
      <w:numPr>
        <w:ilvl w:val="3"/>
        <w:numId w:val="4"/>
      </w:numPr>
      <w:spacing w:before="360" w:after="160"/>
      <w:ind w:left="890"/>
      <w:outlineLvl w:val="3"/>
    </w:pPr>
    <w:rPr>
      <w:rFonts w:ascii="Arial" w:hAnsi="Arial"/>
      <w:szCs w:val="21"/>
    </w:rPr>
  </w:style>
  <w:style w:type="paragraph" w:styleId="5">
    <w:name w:val="heading 5"/>
    <w:basedOn w:val="a4"/>
    <w:next w:val="a5"/>
    <w:autoRedefine/>
    <w:qFormat/>
    <w:rsid w:val="00A85C18"/>
    <w:pPr>
      <w:keepNext/>
      <w:widowControl/>
      <w:numPr>
        <w:ilvl w:val="4"/>
        <w:numId w:val="4"/>
      </w:numPr>
      <w:spacing w:line="360" w:lineRule="auto"/>
      <w:outlineLvl w:val="4"/>
    </w:pPr>
    <w:rPr>
      <w:rFonts w:ascii="Arial" w:hAnsi="Arial"/>
      <w:szCs w:val="21"/>
    </w:rPr>
  </w:style>
  <w:style w:type="paragraph" w:styleId="6">
    <w:name w:val="heading 6"/>
    <w:basedOn w:val="a4"/>
    <w:autoRedefine/>
    <w:qFormat/>
    <w:rsid w:val="003701D9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Cs w:val="21"/>
    </w:rPr>
  </w:style>
  <w:style w:type="paragraph" w:styleId="7">
    <w:name w:val="heading 7"/>
    <w:basedOn w:val="a4"/>
    <w:autoRedefine/>
    <w:qFormat/>
    <w:rsid w:val="003701D9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Cs w:val="21"/>
    </w:rPr>
  </w:style>
  <w:style w:type="paragraph" w:styleId="8">
    <w:name w:val="heading 8"/>
    <w:basedOn w:val="a4"/>
    <w:next w:val="a4"/>
    <w:qFormat/>
    <w:rsid w:val="003701D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rsid w:val="003701D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6">
    <w:name w:val="Default Paragraph Font"/>
    <w:link w:val="ParaCharCharCharCharCharCharChar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5">
    <w:name w:val="正文带缩进"/>
    <w:rsid w:val="002B1184"/>
    <w:pPr>
      <w:spacing w:line="360" w:lineRule="auto"/>
      <w:ind w:leftChars="200" w:left="420" w:firstLineChars="200" w:firstLine="420"/>
    </w:pPr>
    <w:rPr>
      <w:rFonts w:ascii="Arial" w:hAnsi="Arial" w:cs="Arial"/>
      <w:iCs/>
      <w:sz w:val="21"/>
      <w:szCs w:val="21"/>
    </w:rPr>
  </w:style>
  <w:style w:type="paragraph" w:styleId="20">
    <w:name w:val="目录 2"/>
    <w:basedOn w:val="a4"/>
    <w:autoRedefine/>
    <w:semiHidden/>
    <w:rsid w:val="00E37BEF"/>
    <w:pPr>
      <w:ind w:left="453" w:hanging="283"/>
    </w:pPr>
    <w:rPr>
      <w:rFonts w:ascii="Arial" w:hAnsi="Arial"/>
      <w:szCs w:val="21"/>
    </w:rPr>
  </w:style>
  <w:style w:type="paragraph" w:styleId="a9">
    <w:name w:val="footer"/>
    <w:basedOn w:val="a4"/>
    <w:autoRedefine/>
    <w:rsid w:val="00E37BEF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">
    <w:name w:val="List Bullet"/>
    <w:basedOn w:val="a4"/>
    <w:link w:val="Char"/>
    <w:autoRedefine/>
    <w:rsid w:val="00AB5B92"/>
    <w:pPr>
      <w:numPr>
        <w:numId w:val="1"/>
      </w:numPr>
      <w:spacing w:line="360" w:lineRule="auto"/>
      <w:ind w:leftChars="200" w:left="400" w:firstLine="0"/>
    </w:pPr>
    <w:rPr>
      <w:rFonts w:ascii="Arial" w:hAnsi="Arial"/>
      <w:szCs w:val="21"/>
    </w:rPr>
  </w:style>
  <w:style w:type="paragraph" w:styleId="10">
    <w:name w:val="目录 1"/>
    <w:basedOn w:val="a4"/>
    <w:next w:val="a4"/>
    <w:autoRedefine/>
    <w:semiHidden/>
    <w:rsid w:val="00E37BEF"/>
    <w:pPr>
      <w:widowControl/>
      <w:ind w:left="198" w:hanging="113"/>
    </w:pPr>
    <w:rPr>
      <w:rFonts w:ascii="Arial" w:hAnsi="Arial"/>
      <w:szCs w:val="21"/>
    </w:rPr>
  </w:style>
  <w:style w:type="paragraph" w:styleId="30">
    <w:name w:val="目录 3"/>
    <w:basedOn w:val="a4"/>
    <w:autoRedefine/>
    <w:semiHidden/>
    <w:rsid w:val="00E37BEF"/>
    <w:pPr>
      <w:ind w:left="794" w:hanging="454"/>
    </w:pPr>
    <w:rPr>
      <w:rFonts w:ascii="Arial" w:hAnsi="Arial"/>
      <w:szCs w:val="21"/>
    </w:rPr>
  </w:style>
  <w:style w:type="paragraph" w:styleId="40">
    <w:name w:val="目录 4"/>
    <w:basedOn w:val="a4"/>
    <w:autoRedefine/>
    <w:semiHidden/>
    <w:rsid w:val="00E37BEF"/>
    <w:pPr>
      <w:ind w:left="1134" w:hanging="567"/>
    </w:pPr>
    <w:rPr>
      <w:rFonts w:ascii="Arial" w:hAnsi="Arial"/>
      <w:szCs w:val="21"/>
    </w:rPr>
  </w:style>
  <w:style w:type="paragraph" w:styleId="60">
    <w:name w:val="目录 6"/>
    <w:basedOn w:val="a4"/>
    <w:autoRedefine/>
    <w:semiHidden/>
    <w:pPr>
      <w:ind w:left="1757" w:hanging="907"/>
    </w:pPr>
  </w:style>
  <w:style w:type="paragraph" w:styleId="aa">
    <w:name w:val="Document Map"/>
    <w:basedOn w:val="a4"/>
    <w:semiHidden/>
    <w:pPr>
      <w:shd w:val="clear" w:color="auto" w:fill="000080"/>
    </w:pPr>
  </w:style>
  <w:style w:type="paragraph" w:styleId="50">
    <w:name w:val="目录 5"/>
    <w:basedOn w:val="a4"/>
    <w:next w:val="a4"/>
    <w:autoRedefine/>
    <w:semiHidden/>
    <w:pPr>
      <w:ind w:left="1680"/>
    </w:pPr>
  </w:style>
  <w:style w:type="paragraph" w:styleId="70">
    <w:name w:val="目录 7"/>
    <w:basedOn w:val="a4"/>
    <w:next w:val="a4"/>
    <w:autoRedefine/>
    <w:semiHidden/>
    <w:pPr>
      <w:ind w:left="2520"/>
    </w:pPr>
  </w:style>
  <w:style w:type="paragraph" w:styleId="80">
    <w:name w:val="目录 8"/>
    <w:basedOn w:val="a4"/>
    <w:next w:val="a4"/>
    <w:autoRedefine/>
    <w:semiHidden/>
    <w:pPr>
      <w:ind w:left="2940"/>
    </w:pPr>
  </w:style>
  <w:style w:type="paragraph" w:styleId="90">
    <w:name w:val="目录 9"/>
    <w:basedOn w:val="a4"/>
    <w:next w:val="a4"/>
    <w:autoRedefine/>
    <w:semiHidden/>
    <w:pPr>
      <w:ind w:left="3360"/>
    </w:pPr>
  </w:style>
  <w:style w:type="paragraph" w:styleId="ab">
    <w:name w:val="header"/>
    <w:basedOn w:val="a4"/>
    <w:autoRedefine/>
    <w:rsid w:val="00E37BEF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c">
    <w:name w:val="table of figures"/>
    <w:basedOn w:val="10"/>
    <w:autoRedefine/>
    <w:semiHidden/>
    <w:rsid w:val="00E37BEF"/>
    <w:pPr>
      <w:widowControl w:val="0"/>
      <w:spacing w:before="300" w:after="150" w:line="360" w:lineRule="auto"/>
      <w:jc w:val="center"/>
    </w:pPr>
  </w:style>
  <w:style w:type="paragraph" w:customStyle="1" w:styleId="a3">
    <w:name w:val="表号"/>
    <w:basedOn w:val="a4"/>
    <w:next w:val="a4"/>
    <w:autoRedefine/>
    <w:rsid w:val="00DF1924"/>
    <w:pPr>
      <w:keepLines/>
      <w:numPr>
        <w:ilvl w:val="8"/>
        <w:numId w:val="2"/>
      </w:numPr>
      <w:spacing w:line="360" w:lineRule="auto"/>
      <w:ind w:leftChars="0"/>
      <w:jc w:val="center"/>
    </w:pPr>
    <w:rPr>
      <w:rFonts w:ascii="Arial" w:hAnsi="Arial"/>
      <w:sz w:val="18"/>
      <w:szCs w:val="18"/>
    </w:rPr>
  </w:style>
  <w:style w:type="paragraph" w:customStyle="1" w:styleId="ad">
    <w:name w:val="封面表格文本"/>
    <w:basedOn w:val="a4"/>
    <w:autoRedefine/>
    <w:rsid w:val="003F0979"/>
    <w:pPr>
      <w:jc w:val="center"/>
    </w:pPr>
    <w:rPr>
      <w:rFonts w:ascii="Arial" w:hAnsi="Arial"/>
      <w:szCs w:val="21"/>
    </w:rPr>
  </w:style>
  <w:style w:type="paragraph" w:customStyle="1" w:styleId="ae">
    <w:name w:val="封面文档标题"/>
    <w:basedOn w:val="a4"/>
    <w:autoRedefine/>
    <w:rsid w:val="0066278A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">
    <w:name w:val="缺省文本"/>
    <w:basedOn w:val="a4"/>
    <w:link w:val="Char0"/>
    <w:autoRedefine/>
    <w:rsid w:val="003378B2"/>
    <w:pPr>
      <w:spacing w:line="360" w:lineRule="auto"/>
    </w:pPr>
    <w:rPr>
      <w:rFonts w:ascii="Arial" w:hAnsi="Arial"/>
      <w:szCs w:val="21"/>
    </w:rPr>
  </w:style>
  <w:style w:type="paragraph" w:customStyle="1" w:styleId="af0">
    <w:name w:val="封面华为技术"/>
    <w:basedOn w:val="a4"/>
    <w:autoRedefine/>
    <w:rsid w:val="00AB5B92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1">
    <w:name w:val="修订记录"/>
    <w:basedOn w:val="a4"/>
    <w:autoRedefine/>
    <w:rsid w:val="00AB5B92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2">
    <w:name w:val="表头样式"/>
    <w:basedOn w:val="a4"/>
    <w:link w:val="Char1"/>
    <w:autoRedefine/>
    <w:rsid w:val="003666BF"/>
    <w:rPr>
      <w:rFonts w:ascii="Arial" w:hAnsi="Arial"/>
      <w:b/>
      <w:szCs w:val="21"/>
    </w:rPr>
  </w:style>
  <w:style w:type="paragraph" w:customStyle="1" w:styleId="af3">
    <w:name w:val="表格文本"/>
    <w:basedOn w:val="a4"/>
    <w:autoRedefine/>
    <w:rsid w:val="00212FA8"/>
    <w:pPr>
      <w:tabs>
        <w:tab w:val="decimal" w:pos="-57"/>
      </w:tabs>
      <w:ind w:leftChars="31" w:left="65" w:rightChars="-28" w:right="-59"/>
    </w:pPr>
    <w:rPr>
      <w:rFonts w:ascii="Arial" w:hAnsi="Arial"/>
      <w:noProof/>
      <w:szCs w:val="21"/>
    </w:rPr>
  </w:style>
  <w:style w:type="paragraph" w:customStyle="1" w:styleId="af4">
    <w:name w:val="目录"/>
    <w:basedOn w:val="a4"/>
    <w:autoRedefine/>
    <w:rsid w:val="00D107E1"/>
    <w:pPr>
      <w:keepNext/>
      <w:pageBreakBefore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文档标题"/>
    <w:basedOn w:val="a4"/>
    <w:autoRedefine/>
    <w:rsid w:val="003378B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摘要"/>
    <w:basedOn w:val="a4"/>
    <w:link w:val="Char2"/>
    <w:autoRedefine/>
    <w:rsid w:val="00712BD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Cs w:val="21"/>
    </w:rPr>
  </w:style>
  <w:style w:type="paragraph" w:customStyle="1" w:styleId="a0">
    <w:name w:val="参考资料清单"/>
    <w:basedOn w:val="a4"/>
    <w:autoRedefine/>
    <w:rsid w:val="00917E94"/>
    <w:pPr>
      <w:numPr>
        <w:numId w:val="3"/>
      </w:numPr>
      <w:spacing w:line="360" w:lineRule="auto"/>
      <w:jc w:val="both"/>
    </w:pPr>
    <w:rPr>
      <w:rFonts w:ascii="Arial" w:hAnsi="Arial"/>
      <w:szCs w:val="21"/>
    </w:rPr>
  </w:style>
  <w:style w:type="paragraph" w:customStyle="1" w:styleId="Char3">
    <w:name w:val="编写建议 Char"/>
    <w:basedOn w:val="a4"/>
    <w:link w:val="CharChar"/>
    <w:autoRedefine/>
    <w:rsid w:val="004E4610"/>
    <w:pPr>
      <w:spacing w:line="360" w:lineRule="auto"/>
      <w:ind w:firstLineChars="200" w:firstLine="420"/>
    </w:pPr>
    <w:rPr>
      <w:rFonts w:ascii="Arial" w:hAnsi="Arial" w:cs="Arial"/>
      <w:i/>
      <w:color w:val="0000FF"/>
      <w:szCs w:val="21"/>
    </w:rPr>
  </w:style>
  <w:style w:type="paragraph" w:styleId="af7">
    <w:name w:val="Balloon Text"/>
    <w:basedOn w:val="a4"/>
    <w:semiHidden/>
    <w:rsid w:val="00962D7F"/>
    <w:rPr>
      <w:sz w:val="18"/>
      <w:szCs w:val="18"/>
    </w:rPr>
  </w:style>
  <w:style w:type="paragraph" w:customStyle="1" w:styleId="af8">
    <w:name w:val="注示头"/>
    <w:basedOn w:val="a4"/>
    <w:rsid w:val="00712BD1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9">
    <w:name w:val="表样式"/>
    <w:basedOn w:val="a7"/>
    <w:rsid w:val="00712BD1"/>
    <w:pPr>
      <w:jc w:val="both"/>
    </w:pPr>
    <w:rPr>
      <w:sz w:val="21"/>
    </w:rPr>
    <w:tblPr/>
    <w:tcPr>
      <w:vAlign w:val="center"/>
    </w:tcPr>
  </w:style>
  <w:style w:type="paragraph" w:customStyle="1" w:styleId="afa">
    <w:name w:val="参考资料清单+倾斜+蓝色"/>
    <w:basedOn w:val="a4"/>
    <w:autoRedefine/>
    <w:rsid w:val="003378B2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Cs w:val="21"/>
    </w:rPr>
  </w:style>
  <w:style w:type="paragraph" w:customStyle="1" w:styleId="a2">
    <w:name w:val="图号"/>
    <w:basedOn w:val="a4"/>
    <w:autoRedefine/>
    <w:rsid w:val="00AE1D08"/>
    <w:pPr>
      <w:numPr>
        <w:ilvl w:val="7"/>
        <w:numId w:val="10"/>
      </w:numPr>
      <w:spacing w:before="105" w:line="360" w:lineRule="auto"/>
      <w:ind w:leftChars="0"/>
      <w:jc w:val="center"/>
    </w:pPr>
    <w:rPr>
      <w:rFonts w:ascii="Arial" w:hAnsi="Arial"/>
      <w:sz w:val="18"/>
      <w:szCs w:val="18"/>
    </w:rPr>
  </w:style>
  <w:style w:type="paragraph" w:customStyle="1" w:styleId="afb">
    <w:name w:val="图样式"/>
    <w:basedOn w:val="a4"/>
    <w:autoRedefine/>
    <w:rsid w:val="00DF1924"/>
    <w:pPr>
      <w:keepNext/>
      <w:widowControl/>
      <w:spacing w:before="80" w:after="80" w:line="360" w:lineRule="auto"/>
      <w:jc w:val="center"/>
    </w:pPr>
  </w:style>
  <w:style w:type="character" w:customStyle="1" w:styleId="Char1">
    <w:name w:val="表头样式 Char"/>
    <w:link w:val="af2"/>
    <w:rsid w:val="003666BF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c">
    <w:name w:val="注示文本"/>
    <w:basedOn w:val="a4"/>
    <w:rsid w:val="00712BD1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CharChar">
    <w:name w:val="编写建议 Char Char"/>
    <w:link w:val="Char3"/>
    <w:rsid w:val="004E4610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styleId="afd">
    <w:name w:val="Hyperlink"/>
    <w:rsid w:val="00170E01"/>
    <w:rPr>
      <w:color w:val="0000FF"/>
      <w:u w:val="single"/>
    </w:rPr>
  </w:style>
  <w:style w:type="character" w:styleId="afe">
    <w:name w:val="page number"/>
    <w:basedOn w:val="a6"/>
    <w:rsid w:val="00724B99"/>
  </w:style>
  <w:style w:type="paragraph" w:customStyle="1" w:styleId="aff">
    <w:name w:val="关键词"/>
    <w:basedOn w:val="af6"/>
    <w:link w:val="Char4"/>
    <w:rsid w:val="00121F31"/>
  </w:style>
  <w:style w:type="paragraph" w:customStyle="1" w:styleId="Aff0">
    <w:name w:val="A"/>
    <w:basedOn w:val="a4"/>
    <w:rsid w:val="00896EF4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character" w:customStyle="1" w:styleId="Char">
    <w:name w:val="列表项目符号 Char"/>
    <w:link w:val="a"/>
    <w:rsid w:val="00060E50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11">
    <w:name w:val="目录1"/>
    <w:basedOn w:val="af4"/>
    <w:rsid w:val="00A218C5"/>
    <w:pPr>
      <w:pageBreakBefore w:val="0"/>
    </w:pPr>
  </w:style>
  <w:style w:type="paragraph" w:customStyle="1" w:styleId="DKBA">
    <w:name w:val="DKBA"/>
    <w:basedOn w:val="a4"/>
    <w:autoRedefine/>
    <w:rsid w:val="00597BD6"/>
    <w:pPr>
      <w:jc w:val="right"/>
    </w:pPr>
    <w:rPr>
      <w:sz w:val="72"/>
      <w:szCs w:val="72"/>
    </w:rPr>
  </w:style>
  <w:style w:type="paragraph" w:customStyle="1" w:styleId="aff1">
    <w:name w:val="文档编号"/>
    <w:basedOn w:val="a4"/>
    <w:autoRedefine/>
    <w:rsid w:val="00597BD6"/>
    <w:pPr>
      <w:wordWrap w:val="0"/>
      <w:jc w:val="right"/>
    </w:pPr>
    <w:rPr>
      <w:sz w:val="24"/>
      <w:szCs w:val="24"/>
    </w:rPr>
  </w:style>
  <w:style w:type="paragraph" w:customStyle="1" w:styleId="aff2">
    <w:name w:val="编写建议"/>
    <w:basedOn w:val="Char3"/>
    <w:next w:val="a5"/>
    <w:autoRedefine/>
    <w:rsid w:val="009C08F9"/>
    <w:pPr>
      <w:adjustRightInd w:val="0"/>
      <w:ind w:leftChars="200" w:left="420"/>
    </w:pPr>
    <w:rPr>
      <w:i w:val="0"/>
    </w:rPr>
  </w:style>
  <w:style w:type="paragraph" w:customStyle="1" w:styleId="21">
    <w:name w:val="编写建议2"/>
    <w:basedOn w:val="aff2"/>
    <w:next w:val="22"/>
    <w:rsid w:val="009942A3"/>
  </w:style>
  <w:style w:type="table" w:styleId="aff3">
    <w:name w:val="Table Grid"/>
    <w:basedOn w:val="a7"/>
    <w:rsid w:val="00642E6C"/>
    <w:pPr>
      <w:widowControl w:val="0"/>
      <w:autoSpaceDN w:val="0"/>
      <w:ind w:leftChars="100" w:left="210" w:rightChars="100" w:right="2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4"/>
    <w:rsid w:val="000C397E"/>
    <w:pPr>
      <w:spacing w:after="120" w:line="480" w:lineRule="auto"/>
    </w:pPr>
  </w:style>
  <w:style w:type="paragraph" w:styleId="aff4">
    <w:name w:val="Body Text"/>
    <w:basedOn w:val="a4"/>
    <w:rsid w:val="008B43B2"/>
    <w:pPr>
      <w:spacing w:after="120"/>
    </w:pPr>
  </w:style>
  <w:style w:type="paragraph" w:styleId="aff5">
    <w:name w:val="正文首行缩进"/>
    <w:basedOn w:val="aff4"/>
    <w:rsid w:val="008B43B2"/>
    <w:pPr>
      <w:ind w:firstLineChars="100" w:firstLine="420"/>
    </w:pPr>
  </w:style>
  <w:style w:type="paragraph" w:customStyle="1" w:styleId="aff6">
    <w:name w:val="表格列标题"/>
    <w:basedOn w:val="a4"/>
    <w:rsid w:val="008B43B2"/>
    <w:pPr>
      <w:keepNext/>
      <w:autoSpaceDE w:val="0"/>
      <w:adjustRightInd w:val="0"/>
      <w:ind w:leftChars="0" w:left="0" w:rightChars="0" w:right="0"/>
      <w:jc w:val="center"/>
    </w:pPr>
    <w:rPr>
      <w:b/>
    </w:rPr>
  </w:style>
  <w:style w:type="paragraph" w:customStyle="1" w:styleId="aff7">
    <w:name w:val="备注说明"/>
    <w:basedOn w:val="a4"/>
    <w:rsid w:val="008B43B2"/>
    <w:pPr>
      <w:keepNext/>
      <w:autoSpaceDE w:val="0"/>
      <w:adjustRightInd w:val="0"/>
      <w:spacing w:line="360" w:lineRule="auto"/>
      <w:ind w:leftChars="0" w:left="1134" w:rightChars="0" w:right="0"/>
      <w:jc w:val="both"/>
    </w:pPr>
    <w:rPr>
      <w:rFonts w:eastAsia="楷体_GB2312"/>
    </w:rPr>
  </w:style>
  <w:style w:type="paragraph" w:customStyle="1" w:styleId="aff8">
    <w:name w:val="章节标题"/>
    <w:basedOn w:val="a4"/>
    <w:rsid w:val="008B43B2"/>
    <w:pPr>
      <w:keepNext/>
      <w:tabs>
        <w:tab w:val="left" w:pos="0"/>
      </w:tabs>
      <w:autoSpaceDE w:val="0"/>
      <w:adjustRightInd w:val="0"/>
      <w:spacing w:before="300" w:after="300"/>
      <w:ind w:leftChars="0" w:left="0" w:rightChars="0" w:right="0"/>
      <w:jc w:val="center"/>
    </w:pPr>
    <w:rPr>
      <w:rFonts w:ascii="Arial" w:eastAsia="黑体" w:hAnsi="Arial" w:cs="Arial"/>
      <w:sz w:val="30"/>
    </w:rPr>
  </w:style>
  <w:style w:type="paragraph" w:customStyle="1" w:styleId="aff9">
    <w:name w:val="表号去除自动编号"/>
    <w:basedOn w:val="a4"/>
    <w:rsid w:val="008B43B2"/>
    <w:pPr>
      <w:keepNext/>
      <w:autoSpaceDE w:val="0"/>
      <w:adjustRightInd w:val="0"/>
      <w:spacing w:line="360" w:lineRule="auto"/>
      <w:ind w:leftChars="0" w:left="0" w:rightChars="0" w:right="0"/>
      <w:jc w:val="center"/>
    </w:pPr>
    <w:rPr>
      <w:rFonts w:ascii="宋体" w:hAnsi="宋体"/>
    </w:rPr>
  </w:style>
  <w:style w:type="paragraph" w:customStyle="1" w:styleId="affa">
    <w:name w:val="代码样式"/>
    <w:basedOn w:val="a4"/>
    <w:rsid w:val="008B43B2"/>
    <w:pPr>
      <w:keepNext/>
      <w:widowControl/>
      <w:autoSpaceDE w:val="0"/>
      <w:adjustRightInd w:val="0"/>
      <w:ind w:leftChars="0" w:left="482" w:rightChars="0" w:right="0"/>
    </w:pPr>
    <w:rPr>
      <w:rFonts w:ascii="Courier New" w:hAnsi="Courier New" w:cs="Courier New"/>
      <w:sz w:val="18"/>
      <w:szCs w:val="18"/>
    </w:rPr>
  </w:style>
  <w:style w:type="paragraph" w:customStyle="1" w:styleId="affb">
    <w:name w:val="图号去除自动编号"/>
    <w:basedOn w:val="a4"/>
    <w:rsid w:val="008B43B2"/>
    <w:pPr>
      <w:keepNext/>
      <w:autoSpaceDE w:val="0"/>
      <w:adjustRightInd w:val="0"/>
      <w:spacing w:before="105" w:line="360" w:lineRule="auto"/>
      <w:ind w:leftChars="0" w:left="0" w:rightChars="0" w:right="0" w:firstLine="425"/>
      <w:jc w:val="center"/>
    </w:pPr>
  </w:style>
  <w:style w:type="paragraph" w:customStyle="1" w:styleId="affc">
    <w:name w:val="项目符号"/>
    <w:basedOn w:val="a4"/>
    <w:rsid w:val="008B43B2"/>
    <w:pPr>
      <w:keepNext/>
      <w:autoSpaceDE w:val="0"/>
      <w:adjustRightInd w:val="0"/>
      <w:spacing w:line="360" w:lineRule="auto"/>
      <w:ind w:leftChars="0" w:left="0" w:rightChars="0" w:right="0"/>
    </w:pPr>
  </w:style>
  <w:style w:type="paragraph" w:customStyle="1" w:styleId="affd">
    <w:name w:val="页脚样式"/>
    <w:basedOn w:val="a4"/>
    <w:rsid w:val="008B43B2"/>
    <w:pPr>
      <w:keepNext/>
      <w:autoSpaceDE w:val="0"/>
      <w:adjustRightInd w:val="0"/>
      <w:spacing w:line="360" w:lineRule="auto"/>
      <w:ind w:leftChars="0" w:left="0" w:rightChars="0" w:right="0"/>
    </w:pPr>
    <w:rPr>
      <w:sz w:val="18"/>
    </w:rPr>
  </w:style>
  <w:style w:type="paragraph" w:customStyle="1" w:styleId="WordPro">
    <w:name w:val="图表目录(WordPro)"/>
    <w:basedOn w:val="a4"/>
    <w:rsid w:val="008B43B2"/>
    <w:pPr>
      <w:keepNext/>
      <w:autoSpaceDE w:val="0"/>
      <w:adjustRightInd w:val="0"/>
      <w:spacing w:before="300" w:after="150" w:line="360" w:lineRule="auto"/>
      <w:ind w:leftChars="0" w:left="0" w:rightChars="0" w:right="0"/>
      <w:jc w:val="center"/>
    </w:pPr>
    <w:rPr>
      <w:rFonts w:ascii="黑体" w:eastAsia="黑体"/>
      <w:sz w:val="30"/>
    </w:rPr>
  </w:style>
  <w:style w:type="paragraph" w:customStyle="1" w:styleId="affe">
    <w:name w:val="脚注"/>
    <w:basedOn w:val="a4"/>
    <w:rsid w:val="008B43B2"/>
    <w:pPr>
      <w:keepNext/>
      <w:autoSpaceDE w:val="0"/>
      <w:adjustRightInd w:val="0"/>
      <w:spacing w:after="90"/>
      <w:ind w:leftChars="0" w:left="0" w:rightChars="0" w:right="0"/>
    </w:pPr>
    <w:rPr>
      <w:sz w:val="18"/>
    </w:rPr>
  </w:style>
  <w:style w:type="paragraph" w:customStyle="1" w:styleId="afff">
    <w:name w:val="页眉密级样式"/>
    <w:basedOn w:val="a4"/>
    <w:rsid w:val="008B43B2"/>
    <w:pPr>
      <w:keepNext/>
      <w:autoSpaceDE w:val="0"/>
      <w:adjustRightInd w:val="0"/>
      <w:ind w:leftChars="0" w:left="0" w:rightChars="0" w:right="0"/>
      <w:jc w:val="right"/>
    </w:pPr>
    <w:rPr>
      <w:sz w:val="18"/>
    </w:rPr>
  </w:style>
  <w:style w:type="paragraph" w:customStyle="1" w:styleId="afff0">
    <w:name w:val="目录页编号文本样式"/>
    <w:basedOn w:val="a4"/>
    <w:rsid w:val="008B43B2"/>
    <w:pPr>
      <w:keepNext/>
      <w:autoSpaceDE w:val="0"/>
      <w:adjustRightInd w:val="0"/>
      <w:ind w:leftChars="0" w:left="0" w:rightChars="0" w:right="0"/>
      <w:jc w:val="right"/>
    </w:pPr>
  </w:style>
  <w:style w:type="paragraph" w:customStyle="1" w:styleId="afff1">
    <w:name w:val="页眉文档名称样式"/>
    <w:basedOn w:val="a4"/>
    <w:rsid w:val="008B43B2"/>
    <w:pPr>
      <w:keepNext/>
      <w:autoSpaceDE w:val="0"/>
      <w:adjustRightInd w:val="0"/>
      <w:ind w:leftChars="0" w:left="0" w:rightChars="0" w:right="0"/>
    </w:pPr>
    <w:rPr>
      <w:sz w:val="18"/>
    </w:rPr>
  </w:style>
  <w:style w:type="paragraph" w:customStyle="1" w:styleId="WordPro0">
    <w:name w:val="正文首行缩进(WordPro)"/>
    <w:basedOn w:val="a4"/>
    <w:rsid w:val="008B43B2"/>
    <w:pPr>
      <w:keepNext/>
      <w:autoSpaceDE w:val="0"/>
      <w:adjustRightInd w:val="0"/>
      <w:spacing w:line="360" w:lineRule="auto"/>
      <w:ind w:leftChars="0" w:left="1134" w:rightChars="0" w:right="0"/>
      <w:jc w:val="both"/>
    </w:pPr>
  </w:style>
  <w:style w:type="character" w:customStyle="1" w:styleId="CharChar0">
    <w:name w:val="表头样式 Char Char"/>
    <w:rsid w:val="008B43B2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3Char">
    <w:name w:val="标题 3 Char"/>
    <w:aliases w:val=" Char Char Char Char1"/>
    <w:link w:val="3"/>
    <w:rsid w:val="008B43B2"/>
    <w:rPr>
      <w:rFonts w:ascii="Arial" w:eastAsia="黑体" w:hAnsi="Arial"/>
      <w:sz w:val="24"/>
      <w:szCs w:val="24"/>
      <w:lang w:val="en-US" w:eastAsia="zh-CN" w:bidi="ar-SA"/>
    </w:rPr>
  </w:style>
  <w:style w:type="paragraph" w:customStyle="1" w:styleId="Char20">
    <w:name w:val="样式 编写建议 Char + 首行缩进:  2 字符"/>
    <w:basedOn w:val="Char3"/>
    <w:next w:val="aff5"/>
    <w:rsid w:val="008B43B2"/>
    <w:pPr>
      <w:keepNext/>
      <w:autoSpaceDE w:val="0"/>
      <w:adjustRightInd w:val="0"/>
      <w:ind w:leftChars="0" w:left="0" w:rightChars="0" w:right="0"/>
    </w:pPr>
    <w:rPr>
      <w:rFonts w:ascii="Times New Roman" w:hAnsi="Times New Roman" w:cs="宋体"/>
      <w:iCs/>
      <w:szCs w:val="20"/>
    </w:rPr>
  </w:style>
  <w:style w:type="paragraph" w:styleId="a1">
    <w:name w:val="Normal Indent"/>
    <w:basedOn w:val="a4"/>
    <w:rsid w:val="008B43B2"/>
    <w:pPr>
      <w:widowControl/>
      <w:numPr>
        <w:numId w:val="7"/>
      </w:numPr>
      <w:autoSpaceDN/>
      <w:snapToGrid w:val="0"/>
      <w:spacing w:before="80" w:after="80" w:line="300" w:lineRule="auto"/>
      <w:ind w:leftChars="0" w:left="1701" w:rightChars="0" w:right="0" w:firstLine="420"/>
      <w:jc w:val="both"/>
    </w:pPr>
    <w:rPr>
      <w:rFonts w:ascii="Arial" w:hAnsi="Arial" w:cs="Arial"/>
      <w:snapToGrid w:val="0"/>
      <w:szCs w:val="21"/>
    </w:rPr>
  </w:style>
  <w:style w:type="paragraph" w:customStyle="1" w:styleId="ItemStep">
    <w:name w:val="Item Step"/>
    <w:link w:val="ItemStepChar"/>
    <w:rsid w:val="008B43B2"/>
    <w:pPr>
      <w:numPr>
        <w:numId w:val="8"/>
      </w:numPr>
    </w:pPr>
    <w:rPr>
      <w:rFonts w:ascii="Arial" w:hAnsi="Arial" w:cs="Arial"/>
      <w:snapToGrid w:val="0"/>
      <w:sz w:val="21"/>
    </w:rPr>
  </w:style>
  <w:style w:type="character" w:customStyle="1" w:styleId="ItemStepChar">
    <w:name w:val="Item Step Char"/>
    <w:link w:val="ItemStep"/>
    <w:rsid w:val="008B43B2"/>
    <w:rPr>
      <w:rFonts w:ascii="Arial" w:eastAsia="宋体" w:hAnsi="Arial" w:cs="Arial"/>
      <w:snapToGrid w:val="0"/>
      <w:sz w:val="21"/>
      <w:lang w:val="en-US" w:eastAsia="zh-CN" w:bidi="ar-SA"/>
    </w:rPr>
  </w:style>
  <w:style w:type="character" w:customStyle="1" w:styleId="CharCharCharChar">
    <w:name w:val=" Char Char Char Char"/>
    <w:rsid w:val="008B43B2"/>
    <w:rPr>
      <w:rFonts w:eastAsia="宋体"/>
      <w:sz w:val="22"/>
      <w:szCs w:val="22"/>
      <w:lang w:val="en-US" w:eastAsia="zh-CN" w:bidi="ar-SA"/>
    </w:rPr>
  </w:style>
  <w:style w:type="character" w:customStyle="1" w:styleId="Char0">
    <w:name w:val="缺省文本 Char"/>
    <w:link w:val="af"/>
    <w:rsid w:val="008B43B2"/>
    <w:rPr>
      <w:rFonts w:ascii="Arial" w:eastAsia="宋体" w:hAnsi="Arial"/>
      <w:sz w:val="21"/>
      <w:szCs w:val="21"/>
      <w:lang w:val="en-US" w:eastAsia="zh-CN" w:bidi="ar-SA"/>
    </w:rPr>
  </w:style>
  <w:style w:type="paragraph" w:styleId="afff2">
    <w:name w:val="Title"/>
    <w:basedOn w:val="a4"/>
    <w:qFormat/>
    <w:rsid w:val="008B43B2"/>
    <w:pPr>
      <w:widowControl/>
      <w:tabs>
        <w:tab w:val="left" w:pos="0"/>
      </w:tabs>
      <w:autoSpaceDE w:val="0"/>
      <w:adjustRightInd w:val="0"/>
      <w:snapToGrid w:val="0"/>
      <w:spacing w:before="300" w:after="300" w:line="300" w:lineRule="auto"/>
      <w:ind w:leftChars="0" w:left="1701" w:rightChars="0" w:right="0"/>
      <w:jc w:val="center"/>
    </w:pPr>
    <w:rPr>
      <w:rFonts w:ascii="Arial" w:hAnsi="Arial" w:cs="Arial"/>
      <w:snapToGrid w:val="0"/>
      <w:sz w:val="30"/>
      <w:szCs w:val="30"/>
    </w:rPr>
  </w:style>
  <w:style w:type="paragraph" w:customStyle="1" w:styleId="INStep">
    <w:name w:val="IN Step"/>
    <w:basedOn w:val="a4"/>
    <w:link w:val="INStepChar"/>
    <w:rsid w:val="008B43B2"/>
    <w:pPr>
      <w:keepLines/>
      <w:widowControl/>
      <w:numPr>
        <w:ilvl w:val="8"/>
        <w:numId w:val="9"/>
      </w:numPr>
      <w:autoSpaceDN/>
      <w:spacing w:before="80" w:after="80" w:line="300" w:lineRule="auto"/>
      <w:ind w:leftChars="0" w:left="0" w:rightChars="0" w:right="0"/>
      <w:jc w:val="both"/>
      <w:outlineLvl w:val="8"/>
    </w:pPr>
    <w:rPr>
      <w:rFonts w:ascii="Arial" w:hAnsi="Arial" w:cs="Arial"/>
      <w:i/>
      <w:iCs/>
      <w:szCs w:val="21"/>
    </w:rPr>
  </w:style>
  <w:style w:type="character" w:customStyle="1" w:styleId="INStepChar">
    <w:name w:val="IN Step Char"/>
    <w:link w:val="INStep"/>
    <w:rsid w:val="008B43B2"/>
    <w:rPr>
      <w:rFonts w:ascii="Arial" w:eastAsia="宋体" w:hAnsi="Arial" w:cs="Arial"/>
      <w:i/>
      <w:iCs/>
      <w:sz w:val="21"/>
      <w:szCs w:val="21"/>
      <w:lang w:val="en-US" w:eastAsia="zh-CN" w:bidi="ar-SA"/>
    </w:rPr>
  </w:style>
  <w:style w:type="character" w:customStyle="1" w:styleId="BodyCharCharChar">
    <w:name w:val="Body Char Char Char"/>
    <w:rsid w:val="008B43B2"/>
    <w:rPr>
      <w:rFonts w:ascii="宋体" w:eastAsia="宋体" w:hAnsi="Arial" w:cs="宋体"/>
      <w:sz w:val="21"/>
      <w:szCs w:val="21"/>
    </w:rPr>
  </w:style>
  <w:style w:type="character" w:customStyle="1" w:styleId="CODE">
    <w:name w:val="CODE"/>
    <w:rsid w:val="008B43B2"/>
    <w:rPr>
      <w:rFonts w:ascii="Courier New" w:hAnsi="Courier New" w:cs="Courier New"/>
      <w:sz w:val="20"/>
      <w:szCs w:val="20"/>
    </w:rPr>
  </w:style>
  <w:style w:type="paragraph" w:customStyle="1" w:styleId="afff3">
    <w:name w:val="代码"/>
    <w:basedOn w:val="af"/>
    <w:next w:val="a4"/>
    <w:link w:val="commandkeywordsCharChar"/>
    <w:rsid w:val="008B43B2"/>
    <w:pPr>
      <w:widowControl/>
      <w:autoSpaceDE w:val="0"/>
      <w:adjustRightInd w:val="0"/>
      <w:snapToGrid w:val="0"/>
      <w:spacing w:line="300" w:lineRule="auto"/>
      <w:ind w:leftChars="0" w:left="1077" w:rightChars="0" w:right="0"/>
    </w:pPr>
    <w:rPr>
      <w:rFonts w:cs="Arial"/>
      <w:b/>
      <w:bCs/>
    </w:rPr>
  </w:style>
  <w:style w:type="character" w:customStyle="1" w:styleId="commandkeywordsCharChar">
    <w:name w:val="command keywords Char Char"/>
    <w:link w:val="afff3"/>
    <w:rsid w:val="008B43B2"/>
    <w:rPr>
      <w:rFonts w:ascii="Arial" w:eastAsia="宋体" w:hAnsi="Arial" w:cs="Arial"/>
      <w:b/>
      <w:bCs/>
      <w:sz w:val="21"/>
      <w:szCs w:val="21"/>
      <w:lang w:val="en-US" w:eastAsia="zh-CN" w:bidi="ar-SA"/>
    </w:rPr>
  </w:style>
  <w:style w:type="character" w:customStyle="1" w:styleId="tw4winMark">
    <w:name w:val="tw4winMark"/>
    <w:rsid w:val="008B43B2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ommandparameterCharChar">
    <w:name w:val="command parameter Char Char"/>
    <w:rsid w:val="008B43B2"/>
    <w:rPr>
      <w:rFonts w:ascii="Arial" w:eastAsia="宋体" w:hAnsi="Arial" w:cs="Arial"/>
      <w:i/>
      <w:iCs/>
      <w:sz w:val="21"/>
      <w:szCs w:val="21"/>
      <w:lang w:val="en-US"/>
    </w:rPr>
  </w:style>
  <w:style w:type="paragraph" w:customStyle="1" w:styleId="12">
    <w:name w:val="样式 正文首行缩进 + 首行缩进:  1 字符"/>
    <w:basedOn w:val="aff5"/>
    <w:autoRedefine/>
    <w:rsid w:val="00543762"/>
    <w:pPr>
      <w:spacing w:after="0" w:line="360" w:lineRule="auto"/>
      <w:ind w:firstLineChars="200"/>
    </w:pPr>
  </w:style>
  <w:style w:type="paragraph" w:customStyle="1" w:styleId="ParaCharCharCharCharCharCharChar">
    <w:name w:val="默认段落字体 Para Char Char Char Char Char Char Char"/>
    <w:basedOn w:val="a4"/>
    <w:link w:val="a6"/>
    <w:rsid w:val="007416EB"/>
    <w:pPr>
      <w:widowControl/>
      <w:autoSpaceDN/>
      <w:ind w:leftChars="0" w:left="0" w:rightChars="0" w:right="0"/>
      <w:jc w:val="both"/>
    </w:pPr>
    <w:rPr>
      <w:rFonts w:ascii="Tahoma" w:hAnsi="Tahoma"/>
      <w:kern w:val="2"/>
      <w:sz w:val="24"/>
      <w:szCs w:val="21"/>
    </w:rPr>
  </w:style>
  <w:style w:type="paragraph" w:customStyle="1" w:styleId="catalog8">
    <w:name w:val="catalog 8"/>
    <w:basedOn w:val="a4"/>
    <w:autoRedefine/>
    <w:rsid w:val="007416EB"/>
    <w:pPr>
      <w:widowControl/>
      <w:autoSpaceDN/>
      <w:spacing w:before="80" w:after="80"/>
      <w:ind w:leftChars="0" w:left="113" w:rightChars="0" w:right="0"/>
      <w:jc w:val="both"/>
    </w:pPr>
    <w:rPr>
      <w:rFonts w:ascii="Arial" w:hAnsi="Arial"/>
      <w:kern w:val="2"/>
      <w:szCs w:val="21"/>
    </w:rPr>
  </w:style>
  <w:style w:type="character" w:customStyle="1" w:styleId="Char2">
    <w:name w:val="摘要 Char"/>
    <w:link w:val="af6"/>
    <w:rsid w:val="00D107E1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har4">
    <w:name w:val="关键词 Char"/>
    <w:basedOn w:val="Char2"/>
    <w:link w:val="aff"/>
    <w:rsid w:val="00D107E1"/>
    <w:rPr>
      <w:rFonts w:ascii="Arial" w:eastAsia="宋体" w:hAnsi="Arial"/>
      <w:b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4892;&#19994;&#31649;&#29702;\&#20869;&#37096;&#35268;&#33539;\&#27169;&#26495;\&#20869;&#37096;&#25216;&#26415;&#35268;&#33539;&#27169;&#26495;20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内部技术规范模板2005.dot</Template>
  <TotalTime>4</TotalTime>
  <Pages>9</Pages>
  <Words>399</Words>
  <Characters>2280</Characters>
  <Application>Microsoft Office Word</Application>
  <DocSecurity>0</DocSecurity>
  <Lines>19</Lines>
  <Paragraphs>5</Paragraphs>
  <ScaleCrop>false</ScaleCrop>
  <Company>iMAP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贺炜</dc:creator>
  <cp:keywords/>
  <cp:lastModifiedBy>郭 磊</cp:lastModifiedBy>
  <cp:revision>2</cp:revision>
  <cp:lastPrinted>1601-01-01T00:00:00Z</cp:lastPrinted>
  <dcterms:created xsi:type="dcterms:W3CDTF">2021-11-11T11:02:00Z</dcterms:created>
  <dcterms:modified xsi:type="dcterms:W3CDTF">2021-11-11T11:02:00Z</dcterms:modified>
  <cp:category>其它</cp:category>
</cp:coreProperties>
</file>